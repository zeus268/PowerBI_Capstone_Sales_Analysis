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F8045" w14:textId="77777777" w:rsidR="00C851FC" w:rsidRDefault="00C851FC">
      <w:r>
        <w:rPr>
          <w:noProof/>
        </w:rPr>
        <mc:AlternateContent>
          <mc:Choice Requires="wpg">
            <w:drawing>
              <wp:anchor distT="0" distB="0" distL="114300" distR="114300" simplePos="0" relativeHeight="251706368" behindDoc="1" locked="1" layoutInCell="1" allowOverlap="1" wp14:anchorId="758CA2FF" wp14:editId="2F55FE1C">
                <wp:simplePos x="0" y="0"/>
                <wp:positionH relativeFrom="column">
                  <wp:posOffset>-914400</wp:posOffset>
                </wp:positionH>
                <wp:positionV relativeFrom="paragraph">
                  <wp:posOffset>-2514600</wp:posOffset>
                </wp:positionV>
                <wp:extent cx="7781544" cy="10067544"/>
                <wp:effectExtent l="0" t="0" r="0" b="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544" cy="10067544"/>
                          <a:chOff x="0" y="0"/>
                          <a:chExt cx="7780020" cy="10066020"/>
                        </a:xfrm>
                      </wpg:grpSpPr>
                      <wps:wsp>
                        <wps:cNvPr id="1195585341" name="Rectangle 3"/>
                        <wps:cNvSpPr/>
                        <wps:spPr>
                          <a:xfrm>
                            <a:off x="0" y="5036820"/>
                            <a:ext cx="7772400" cy="5029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358605" name="Rectangle 4"/>
                        <wps:cNvSpPr/>
                        <wps:spPr>
                          <a:xfrm>
                            <a:off x="7620" y="0"/>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389531" name="Rectangle 2"/>
                        <wps:cNvSpPr/>
                        <wps:spPr>
                          <a:xfrm>
                            <a:off x="579120" y="571500"/>
                            <a:ext cx="6629400" cy="8915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 name="Group 1"/>
                        <wpg:cNvGrpSpPr/>
                        <wpg:grpSpPr>
                          <a:xfrm>
                            <a:off x="7620" y="845820"/>
                            <a:ext cx="2013549" cy="1396538"/>
                            <a:chOff x="0" y="0"/>
                            <a:chExt cx="928687" cy="643890"/>
                          </a:xfrm>
                        </wpg:grpSpPr>
                        <wps:wsp>
                          <wps:cNvPr id="338443511" name="Freeform 338443511"/>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17553890" name="Freeform 201755389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220847" name="Freeform 1927220847"/>
                          <wps:cNvSpPr/>
                          <wps:spPr>
                            <a:xfrm>
                              <a:off x="0" y="0"/>
                              <a:ext cx="928687" cy="643890"/>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86796695" name="Freeform 1386796695"/>
                          <wps:cNvSpPr/>
                          <wps:spPr>
                            <a:xfrm>
                              <a:off x="0" y="106681"/>
                              <a:ext cx="822007" cy="430530"/>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6A30FEE" id="Group 2" o:spid="_x0000_s1026" alt="&quot;&quot;" style="position:absolute;margin-left:-1in;margin-top:-198pt;width:612.7pt;height:792.7pt;z-index:-251610112;mso-width-relative:margin;mso-height-relative:margin" coordsize="77800,10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">
                <v:rect id="Rectangle 3" o:spid="_x0000_s1027" style="position:absolute;top:50368;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" fillcolor="#f8e9d7 [663]" stroked="f" strokeweight="1pt"/>
                <v:rect id="Rectangle 4" o:spid="_x0000_s1028" style="position:absolute;left:76;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" fillcolor="#234756 [3206]" stroked="f" strokeweight="1pt"/>
                <v:rect id="Rectangle 2" o:spid="_x0000_s1029" style="position:absolute;left:5791;top:5715;width:66294;height:89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" fillcolor="#fff9f2 [3205]" stroked="f" strokeweight="1pt"/>
                <v:group id="Group 1" o:spid="_x0000_s1030" style="position:absolute;left:76;top:8458;width:20135;height:13965" coordsize="9286,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reeform 338443511"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201755389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" path="m768668,161925c768668,72390,696278,,606743,l,,,323850r606743,c695325,323850,768668,251460,768668,161925xe" filled="f" stroked="f">
                    <v:stroke joinstyle="miter"/>
                    <v:path arrowok="t" o:connecttype="custom" o:connectlocs="768668,161925;606743,0;0,0;0,323850;606743,323850;768668,161925" o:connectangles="0,0,0,0,0,0"/>
                  </v:shape>
                  <v:shape id="Freeform 1927220847" o:spid="_x0000_s1033" style="position:absolute;width:9286;height:6438;visibility:visible;mso-wrap-style:square;v-text-anchor:middle" coordsize="928687,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606743,0;0,0;0,53340;606743,53340;875347,321945;606743,590550;0,590550;0,643890;606743,643890;928688,321945;606743,0" o:connectangles="0,0,0,0,0,0,0,0,0,0,0"/>
                  </v:shape>
                  <v:shape id="Freeform 1386796695" o:spid="_x0000_s1034" style="position:absolute;top:1066;width:8220;height:4306;visibility:visible;mso-wrap-style:square;v-text-anchor:middle" coordsize="822007,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822008,215265;606743,0;0,0;0,53340;606743,53340;768668,215265;606743,377190;0,377190;0,430530;606743,430530;822008,215265" o:connectangles="0,0,0,0,0,0,0,0,0,0,0"/>
                  </v:shape>
                </v:group>
                <w10:anchorlock/>
              </v:group>
            </w:pict>
          </mc:Fallback>
        </mc:AlternateContent>
      </w:r>
    </w:p>
    <w:tbl>
      <w:tblPr>
        <w:tblStyle w:val="TableGrid"/>
        <w:tblW w:w="0" w:type="auto"/>
        <w:tblBorders>
          <w:bottom w:val="single" w:sz="48" w:space="0" w:color="D73A2C" w:themeColor="accent1"/>
        </w:tblBorders>
        <w:tblLook w:val="04A0" w:firstRow="1" w:lastRow="0" w:firstColumn="1" w:lastColumn="0" w:noHBand="0" w:noVBand="1"/>
      </w:tblPr>
      <w:tblGrid>
        <w:gridCol w:w="9360"/>
      </w:tblGrid>
      <w:tr w:rsidR="009335A5" w:rsidRPr="0099002F" w14:paraId="6025245C" w14:textId="77777777" w:rsidTr="00C851FC">
        <w:trPr>
          <w:trHeight w:hRule="exact" w:val="1584"/>
        </w:trPr>
        <w:tc>
          <w:tcPr>
            <w:tcW w:w="9360" w:type="dxa"/>
            <w:vAlign w:val="bottom"/>
          </w:tcPr>
          <w:p w14:paraId="41687A35" w14:textId="77777777" w:rsidR="009335A5" w:rsidRPr="00C851FC" w:rsidRDefault="00531C6C" w:rsidP="00E33E6F">
            <w:pPr>
              <w:pStyle w:val="Title"/>
            </w:pPr>
            <w:sdt>
              <w:sdtPr>
                <w:id w:val="1576552759"/>
                <w:placeholder>
                  <w:docPart w:val="6D0039288AB14E33BB2049E5BF7A1313"/>
                </w:placeholder>
                <w15:appearance w15:val="hidden"/>
              </w:sdtPr>
              <w:sdtEndPr/>
              <w:sdtContent>
                <w:r w:rsidR="00DE219B">
                  <w:t>Capstone</w:t>
                </w:r>
              </w:sdtContent>
            </w:sdt>
            <w:r w:rsidR="00C851FC">
              <w:t xml:space="preserve"> </w:t>
            </w:r>
          </w:p>
        </w:tc>
      </w:tr>
      <w:tr w:rsidR="009335A5" w:rsidRPr="0099002F" w14:paraId="2F093C1D" w14:textId="77777777" w:rsidTr="00C851FC">
        <w:trPr>
          <w:trHeight w:hRule="exact" w:val="1584"/>
        </w:trPr>
        <w:tc>
          <w:tcPr>
            <w:tcW w:w="9360" w:type="dxa"/>
            <w:tcBorders>
              <w:bottom w:val="nil"/>
            </w:tcBorders>
            <w:vAlign w:val="bottom"/>
          </w:tcPr>
          <w:p w14:paraId="0BF0C6D9" w14:textId="77777777" w:rsidR="00DE219B" w:rsidRPr="00DE219B" w:rsidRDefault="00DE219B" w:rsidP="00DE219B">
            <w:pPr>
              <w:pStyle w:val="Title"/>
            </w:pPr>
            <w:r>
              <w:t>project</w:t>
            </w:r>
          </w:p>
        </w:tc>
      </w:tr>
      <w:tr w:rsidR="009335A5" w:rsidRPr="0099002F" w14:paraId="7F475215" w14:textId="77777777" w:rsidTr="00C851FC">
        <w:trPr>
          <w:trHeight w:hRule="exact" w:val="1584"/>
        </w:trPr>
        <w:tc>
          <w:tcPr>
            <w:tcW w:w="9360" w:type="dxa"/>
            <w:tcBorders>
              <w:bottom w:val="nil"/>
            </w:tcBorders>
            <w:vAlign w:val="bottom"/>
          </w:tcPr>
          <w:p w14:paraId="1053F0BE" w14:textId="77777777" w:rsidR="009335A5" w:rsidRPr="0099002F" w:rsidRDefault="00531C6C" w:rsidP="00E33E6F">
            <w:pPr>
              <w:pStyle w:val="Title"/>
            </w:pPr>
            <w:sdt>
              <w:sdtPr>
                <w:rPr>
                  <w:sz w:val="96"/>
                  <w:szCs w:val="56"/>
                </w:rPr>
                <w:id w:val="-970977649"/>
                <w:placeholder>
                  <w:docPart w:val="075A900180C24E60B6B35BF92ADB88DB"/>
                </w:placeholder>
                <w15:appearance w15:val="hidden"/>
              </w:sdtPr>
              <w:sdtEndPr/>
              <w:sdtContent>
                <w:r w:rsidR="00DE219B" w:rsidRPr="00DE219B">
                  <w:rPr>
                    <w:color w:val="000000" w:themeColor="text1"/>
                    <w:sz w:val="96"/>
                    <w:szCs w:val="56"/>
                  </w:rPr>
                  <w:t>Sales Analysis</w:t>
                </w:r>
              </w:sdtContent>
            </w:sdt>
          </w:p>
        </w:tc>
      </w:tr>
      <w:tr w:rsidR="009335A5" w:rsidRPr="0099002F" w14:paraId="176B2EA6" w14:textId="77777777" w:rsidTr="00C851FC">
        <w:trPr>
          <w:trHeight w:hRule="exact" w:val="576"/>
        </w:trPr>
        <w:tc>
          <w:tcPr>
            <w:tcW w:w="9360" w:type="dxa"/>
            <w:tcBorders>
              <w:top w:val="nil"/>
            </w:tcBorders>
            <w:vAlign w:val="center"/>
          </w:tcPr>
          <w:p w14:paraId="6E24DE25" w14:textId="77777777" w:rsidR="009335A5" w:rsidRPr="0099002F" w:rsidRDefault="009335A5" w:rsidP="00E33E6F">
            <w:pPr>
              <w:pStyle w:val="Subtitle"/>
            </w:pPr>
          </w:p>
        </w:tc>
      </w:tr>
      <w:tr w:rsidR="009335A5" w:rsidRPr="00194A6B" w14:paraId="64C2ACAB" w14:textId="77777777" w:rsidTr="00C851FC">
        <w:trPr>
          <w:trHeight w:hRule="exact" w:val="864"/>
        </w:trPr>
        <w:tc>
          <w:tcPr>
            <w:tcW w:w="9360" w:type="dxa"/>
            <w:tcBorders>
              <w:bottom w:val="nil"/>
            </w:tcBorders>
            <w:vAlign w:val="center"/>
          </w:tcPr>
          <w:p w14:paraId="05E95DDD" w14:textId="77777777" w:rsidR="009335A5" w:rsidRPr="00194A6B" w:rsidRDefault="00531C6C" w:rsidP="00E33E6F">
            <w:pPr>
              <w:pStyle w:val="Subtitle"/>
            </w:pPr>
            <w:sdt>
              <w:sdtPr>
                <w:id w:val="-1695139109"/>
                <w:placeholder>
                  <w:docPart w:val="8700AAF909E042D7BEB5C777123E4653"/>
                </w:placeholder>
                <w15:appearance w15:val="hidden"/>
              </w:sdtPr>
              <w:sdtEndPr/>
              <w:sdtContent>
                <w:r w:rsidR="00DE219B" w:rsidRPr="00DE219B">
                  <w:rPr>
                    <w:sz w:val="56"/>
                    <w:szCs w:val="56"/>
                  </w:rPr>
                  <w:t>data analytics</w:t>
                </w:r>
              </w:sdtContent>
            </w:sdt>
            <w:r w:rsidR="00194A6B" w:rsidRPr="00194A6B">
              <w:t xml:space="preserve"> </w:t>
            </w:r>
          </w:p>
        </w:tc>
      </w:tr>
      <w:tr w:rsidR="009335A5" w:rsidRPr="0099002F" w14:paraId="591BE2D9" w14:textId="77777777" w:rsidTr="00C851FC">
        <w:trPr>
          <w:trHeight w:val="364"/>
        </w:trPr>
        <w:tc>
          <w:tcPr>
            <w:tcW w:w="9360" w:type="dxa"/>
            <w:tcBorders>
              <w:bottom w:val="nil"/>
            </w:tcBorders>
          </w:tcPr>
          <w:p w14:paraId="1B66FD9B" w14:textId="77777777" w:rsidR="009335A5" w:rsidRPr="00DE219B" w:rsidRDefault="00DE219B" w:rsidP="00194A6B">
            <w:pPr>
              <w:pStyle w:val="Heading2"/>
              <w:outlineLvl w:val="1"/>
            </w:pPr>
            <w:r w:rsidRPr="00DE219B">
              <w:rPr>
                <w:sz w:val="28"/>
                <w:szCs w:val="28"/>
              </w:rPr>
              <w:t>mushab ali</w:t>
            </w:r>
          </w:p>
        </w:tc>
      </w:tr>
      <w:tr w:rsidR="009335A5" w:rsidRPr="0099002F" w14:paraId="61822E16" w14:textId="77777777" w:rsidTr="00C851FC">
        <w:trPr>
          <w:trHeight w:val="1993"/>
        </w:trPr>
        <w:tc>
          <w:tcPr>
            <w:tcW w:w="9360" w:type="dxa"/>
            <w:tcBorders>
              <w:bottom w:val="nil"/>
            </w:tcBorders>
          </w:tcPr>
          <w:p w14:paraId="1DDA79DF" w14:textId="77777777" w:rsidR="009335A5" w:rsidRPr="00194A6B" w:rsidRDefault="009335A5" w:rsidP="00194A6B">
            <w:pPr>
              <w:pStyle w:val="Heading2"/>
              <w:outlineLvl w:val="1"/>
            </w:pPr>
          </w:p>
        </w:tc>
      </w:tr>
    </w:tbl>
    <w:p w14:paraId="5A2EE62C" w14:textId="77777777" w:rsidR="001B64FF" w:rsidRDefault="001B64FF" w:rsidP="00C851FC"/>
    <w:p w14:paraId="5440FA34" w14:textId="77777777" w:rsidR="00C851FC" w:rsidRDefault="00C851FC">
      <w:pPr>
        <w:sectPr w:rsidR="00C851FC" w:rsidSect="00C851FC">
          <w:footerReference w:type="default" r:id="rId11"/>
          <w:type w:val="continuous"/>
          <w:pgSz w:w="12240" w:h="15840"/>
          <w:pgMar w:top="3960" w:right="1440" w:bottom="1440" w:left="1440" w:header="720" w:footer="288" w:gutter="0"/>
          <w:cols w:space="720"/>
          <w:docGrid w:linePitch="360"/>
        </w:sectPr>
      </w:pPr>
    </w:p>
    <w:p w14:paraId="5BCB7D06" w14:textId="77777777" w:rsidR="00C851FC" w:rsidRDefault="004F48FA">
      <w:r>
        <w:rPr>
          <w:noProof/>
        </w:rPr>
        <w:lastRenderedPageBreak/>
        <mc:AlternateContent>
          <mc:Choice Requires="wpg">
            <w:drawing>
              <wp:anchor distT="0" distB="0" distL="114300" distR="114300" simplePos="0" relativeHeight="251715584" behindDoc="1" locked="1" layoutInCell="1" allowOverlap="1" wp14:anchorId="11023A30" wp14:editId="1D7EF7E4">
                <wp:simplePos x="0" y="0"/>
                <wp:positionH relativeFrom="column">
                  <wp:posOffset>-914400</wp:posOffset>
                </wp:positionH>
                <wp:positionV relativeFrom="paragraph">
                  <wp:posOffset>-914400</wp:posOffset>
                </wp:positionV>
                <wp:extent cx="7771765" cy="9601200"/>
                <wp:effectExtent l="0" t="0" r="635" b="0"/>
                <wp:wrapNone/>
                <wp:docPr id="18" name="Group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1765" cy="9601200"/>
                          <a:chOff x="0" y="0"/>
                          <a:chExt cx="7772400" cy="9601200"/>
                        </a:xfrm>
                      </wpg:grpSpPr>
                      <wps:wsp>
                        <wps:cNvPr id="1394125436" name="Freeform 1394125436"/>
                        <wps:cNvSpPr/>
                        <wps:spPr>
                          <a:xfrm>
                            <a:off x="0" y="4251960"/>
                            <a:ext cx="1896137" cy="116724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8952481" name="Freeform 1758952481"/>
                        <wps:cNvSpPr/>
                        <wps:spPr>
                          <a:xfrm>
                            <a:off x="0" y="4488180"/>
                            <a:ext cx="1665052" cy="703655"/>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74" name="Rectangle 19"/>
                        <wps:cNvSpPr/>
                        <wps:spPr>
                          <a:xfrm>
                            <a:off x="0" y="0"/>
                            <a:ext cx="3886200" cy="479939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4583482" id="Group 18" o:spid="_x0000_s1026" alt="&quot;&quot;" style="position:absolute;margin-left:-1in;margin-top:-1in;width:611.95pt;height:756pt;z-index:-251600896;mso-width-relative:margin"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">
                <v:shape id="Freeform 1394125436" o:spid="_x0000_s1027" style="position:absolute;top:42519;width:18961;height:11673;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" path="m606743,53340v119062,,215265,96203,215265,215265c822008,387668,725805,483870,606743,483870l,483870r,53340l606743,537210v148590,,268604,-120015,268604,-268605c875347,120015,755333,,606743,l,,,53340r606743,xe" filled="f" stroked="f">
                  <v:stroke joinstyle="miter"/>
                  <v:path arrowok="t" o:connecttype="custom" o:connectlocs="1314299,115896;1780596,583620;1314299,1051344;0,1051344;0,1167240;1314299,1167240;1896137,583620;1314299,0;0,0;0,115896;1314299,115896" o:connectangles="0,0,0,0,0,0,0,0,0,0,0"/>
                </v:shape>
                <v:shape id="Freeform 1758952481" o:spid="_x0000_s1028" style="position:absolute;top:44881;width:16650;height:7037;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" path="m768668,161925c768668,72390,696278,,606743,l,,,323850r606743,c695325,323850,768668,251460,768668,161925xe" filled="f" stroked="f">
                  <v:stroke joinstyle="miter"/>
                  <v:path arrowok="t" o:connecttype="custom" o:connectlocs="1665054,351828;1314299,0;0,0;0,703655;1314299,703655;1665054,351828" o:connectangles="0,0,0,0,0,0"/>
                </v:shape>
                <v:rect id="Rectangle 28" o:spid="_x0000_s1029"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" fillcolor="#f8e9d7 [663]" stroked="f" strokeweight="1pt"/>
                <v:rect id="Rectangle 19" o:spid="_x0000_s1030" style="position:absolute;width:38862;height:47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" fillcolor="#fff9f2 [3205]" stroked="f" strokeweight="1pt"/>
                <w10:anchorlock/>
              </v:group>
            </w:pict>
          </mc:Fallback>
        </mc:AlternateContent>
      </w:r>
    </w:p>
    <w:tbl>
      <w:tblPr>
        <w:tblStyle w:val="TableGrid"/>
        <w:tblW w:w="17847" w:type="dxa"/>
        <w:tblInd w:w="-630" w:type="dxa"/>
        <w:tblLayout w:type="fixed"/>
        <w:tblLook w:val="04A0" w:firstRow="1" w:lastRow="0" w:firstColumn="1" w:lastColumn="0" w:noHBand="0" w:noVBand="1"/>
      </w:tblPr>
      <w:tblGrid>
        <w:gridCol w:w="8143"/>
        <w:gridCol w:w="3755"/>
        <w:gridCol w:w="5949"/>
      </w:tblGrid>
      <w:tr w:rsidR="00C628A6" w:rsidRPr="00BB0C86" w14:paraId="33922845" w14:textId="77777777" w:rsidTr="00AE3434">
        <w:trPr>
          <w:trHeight w:val="1440"/>
        </w:trPr>
        <w:tc>
          <w:tcPr>
            <w:tcW w:w="8143" w:type="dxa"/>
            <w:vMerge w:val="restart"/>
          </w:tcPr>
          <w:p w14:paraId="28882ABE" w14:textId="77777777" w:rsidR="00C628A6" w:rsidRDefault="00531C6C" w:rsidP="00EE4B2E">
            <w:pPr>
              <w:pStyle w:val="TOCHeading"/>
              <w:rPr>
                <w:noProof/>
              </w:rPr>
            </w:pPr>
            <w:sdt>
              <w:sdtPr>
                <w:rPr>
                  <w:noProof/>
                </w:rPr>
                <w:id w:val="-860201435"/>
                <w:placeholder>
                  <w:docPart w:val="933346AC7BD54E319886736514CB7E49"/>
                </w:placeholder>
                <w:showingPlcHdr/>
                <w15:appearance w15:val="hidden"/>
              </w:sdtPr>
              <w:sdtEndPr/>
              <w:sdtContent>
                <w:r w:rsidR="00C628A6" w:rsidRPr="00EE4B2E">
                  <w:t>table of contents</w:t>
                </w:r>
              </w:sdtContent>
            </w:sdt>
          </w:p>
          <w:p w14:paraId="0ADC9384" w14:textId="77777777" w:rsidR="00AE3434" w:rsidRPr="00AE3434" w:rsidRDefault="00AE3434" w:rsidP="00AE3434">
            <w:pPr>
              <w:pStyle w:val="TOCHeading"/>
              <w:rPr>
                <w:b/>
                <w:bCs/>
                <w:noProof/>
                <w:color w:val="auto"/>
                <w:sz w:val="44"/>
                <w:szCs w:val="44"/>
              </w:rPr>
            </w:pPr>
            <w:r w:rsidRPr="00AE3434">
              <w:rPr>
                <w:b/>
                <w:bCs/>
                <w:noProof/>
                <w:color w:val="auto"/>
                <w:sz w:val="36"/>
                <w:szCs w:val="36"/>
              </w:rPr>
              <w:t xml:space="preserve">--- INTRODUCTION </w:t>
            </w:r>
            <w:r w:rsidRPr="00AE3434">
              <w:rPr>
                <w:b/>
                <w:bCs/>
                <w:noProof/>
                <w:color w:val="auto"/>
                <w:sz w:val="36"/>
                <w:szCs w:val="36"/>
              </w:rPr>
              <w:br/>
              <w:t>--- OBJECTIVE</w:t>
            </w:r>
            <w:r w:rsidRPr="00AE3434">
              <w:rPr>
                <w:b/>
                <w:bCs/>
                <w:noProof/>
                <w:color w:val="auto"/>
                <w:sz w:val="36"/>
                <w:szCs w:val="36"/>
              </w:rPr>
              <w:br/>
              <w:t>--- SIGNIFICANCE</w:t>
            </w:r>
            <w:r w:rsidRPr="00AE3434">
              <w:rPr>
                <w:b/>
                <w:bCs/>
                <w:noProof/>
                <w:color w:val="auto"/>
                <w:sz w:val="36"/>
                <w:szCs w:val="36"/>
              </w:rPr>
              <w:br/>
              <w:t>--- METHODOLOGY</w:t>
            </w:r>
            <w:r w:rsidRPr="00AE3434">
              <w:rPr>
                <w:b/>
                <w:bCs/>
                <w:noProof/>
                <w:color w:val="auto"/>
                <w:sz w:val="36"/>
                <w:szCs w:val="36"/>
              </w:rPr>
              <w:br/>
              <w:t>--- ER DIAGRAM</w:t>
            </w:r>
            <w:r w:rsidRPr="00AE3434">
              <w:rPr>
                <w:b/>
                <w:bCs/>
                <w:noProof/>
                <w:color w:val="auto"/>
                <w:sz w:val="36"/>
                <w:szCs w:val="36"/>
              </w:rPr>
              <w:br/>
              <w:t>--- EDA PROBLEM STATMENTS</w:t>
            </w:r>
            <w:r w:rsidRPr="00AE3434">
              <w:rPr>
                <w:b/>
                <w:bCs/>
                <w:noProof/>
                <w:color w:val="auto"/>
                <w:sz w:val="36"/>
                <w:szCs w:val="36"/>
              </w:rPr>
              <w:br/>
              <w:t>--- POWER BI PROBLEM STATEMENTS</w:t>
            </w:r>
            <w:r w:rsidRPr="00AE3434">
              <w:rPr>
                <w:b/>
                <w:bCs/>
                <w:noProof/>
                <w:color w:val="auto"/>
                <w:sz w:val="36"/>
                <w:szCs w:val="36"/>
              </w:rPr>
              <w:br/>
              <w:t>--- POWER BI DASHBORD</w:t>
            </w:r>
            <w:r w:rsidRPr="00AE3434">
              <w:rPr>
                <w:b/>
                <w:bCs/>
                <w:noProof/>
                <w:color w:val="auto"/>
                <w:sz w:val="36"/>
                <w:szCs w:val="36"/>
              </w:rPr>
              <w:br/>
              <w:t>--- CONCLUSION</w:t>
            </w:r>
          </w:p>
        </w:tc>
        <w:tc>
          <w:tcPr>
            <w:tcW w:w="3755" w:type="dxa"/>
          </w:tcPr>
          <w:p w14:paraId="4B13F649" w14:textId="77777777" w:rsidR="00C628A6" w:rsidRPr="00C628A6" w:rsidRDefault="00C628A6" w:rsidP="00C628A6">
            <w:pPr>
              <w:pStyle w:val="TOCHeading"/>
              <w:rPr>
                <w:noProof/>
              </w:rPr>
            </w:pPr>
          </w:p>
        </w:tc>
        <w:tc>
          <w:tcPr>
            <w:tcW w:w="5949" w:type="dxa"/>
          </w:tcPr>
          <w:p w14:paraId="57DC255C" w14:textId="77777777" w:rsidR="00C628A6" w:rsidRDefault="00AE3434" w:rsidP="00EE4B2E">
            <w:pPr>
              <w:pStyle w:val="TOCHeading"/>
              <w:rPr>
                <w:noProof/>
              </w:rPr>
            </w:pPr>
            <w:r>
              <w:rPr>
                <w:noProof/>
              </w:rPr>
              <w:t xml:space="preserve"> </w:t>
            </w:r>
          </w:p>
        </w:tc>
      </w:tr>
      <w:tr w:rsidR="00C628A6" w:rsidRPr="00BB0C86" w14:paraId="5C5E6DEB" w14:textId="77777777" w:rsidTr="00AE3434">
        <w:trPr>
          <w:trHeight w:val="1080"/>
        </w:trPr>
        <w:tc>
          <w:tcPr>
            <w:tcW w:w="8143" w:type="dxa"/>
            <w:vMerge/>
          </w:tcPr>
          <w:p w14:paraId="091F9D7C" w14:textId="77777777" w:rsidR="00C628A6" w:rsidRPr="00BB0C86" w:rsidRDefault="00C628A6" w:rsidP="00907F25">
            <w:pPr>
              <w:pStyle w:val="TOC1"/>
            </w:pPr>
          </w:p>
        </w:tc>
        <w:tc>
          <w:tcPr>
            <w:tcW w:w="3755" w:type="dxa"/>
          </w:tcPr>
          <w:p w14:paraId="1CE95D4A" w14:textId="77777777" w:rsidR="00C628A6" w:rsidRPr="00BB0C86" w:rsidRDefault="00C628A6" w:rsidP="00907F25">
            <w:pPr>
              <w:pStyle w:val="TOC1"/>
            </w:pPr>
          </w:p>
        </w:tc>
        <w:tc>
          <w:tcPr>
            <w:tcW w:w="5949" w:type="dxa"/>
          </w:tcPr>
          <w:p w14:paraId="3FAC9F0C" w14:textId="77777777" w:rsidR="00C628A6" w:rsidRPr="00BB0C86" w:rsidRDefault="00C628A6" w:rsidP="00907F25">
            <w:pPr>
              <w:pStyle w:val="TOC1"/>
            </w:pPr>
          </w:p>
        </w:tc>
      </w:tr>
      <w:tr w:rsidR="00C628A6" w:rsidRPr="00BB0C86" w14:paraId="2F30B695" w14:textId="77777777" w:rsidTr="00AE3434">
        <w:trPr>
          <w:trHeight w:val="1080"/>
        </w:trPr>
        <w:tc>
          <w:tcPr>
            <w:tcW w:w="8143" w:type="dxa"/>
            <w:vMerge/>
          </w:tcPr>
          <w:p w14:paraId="2DABB30E" w14:textId="77777777" w:rsidR="00C628A6" w:rsidRPr="00BB0C86" w:rsidRDefault="00C628A6" w:rsidP="00CB2C44">
            <w:pPr>
              <w:pStyle w:val="TOC2"/>
            </w:pPr>
          </w:p>
        </w:tc>
        <w:tc>
          <w:tcPr>
            <w:tcW w:w="3755" w:type="dxa"/>
          </w:tcPr>
          <w:p w14:paraId="2F00DC08" w14:textId="77777777" w:rsidR="00C628A6" w:rsidRPr="00BB0C86" w:rsidRDefault="00C628A6" w:rsidP="00CB2C44">
            <w:pPr>
              <w:pStyle w:val="TOC2"/>
            </w:pPr>
          </w:p>
        </w:tc>
        <w:tc>
          <w:tcPr>
            <w:tcW w:w="5949" w:type="dxa"/>
          </w:tcPr>
          <w:p w14:paraId="4F05DE5F" w14:textId="77777777" w:rsidR="00C628A6" w:rsidRPr="00BB0C86" w:rsidRDefault="00C628A6" w:rsidP="00CB2C44">
            <w:pPr>
              <w:pStyle w:val="TOC2"/>
            </w:pPr>
          </w:p>
        </w:tc>
      </w:tr>
      <w:tr w:rsidR="00C628A6" w:rsidRPr="00BB0C86" w14:paraId="6CC582D6" w14:textId="77777777" w:rsidTr="00AE3434">
        <w:trPr>
          <w:trHeight w:val="1080"/>
        </w:trPr>
        <w:tc>
          <w:tcPr>
            <w:tcW w:w="8143" w:type="dxa"/>
            <w:vMerge/>
          </w:tcPr>
          <w:p w14:paraId="7AD94452" w14:textId="77777777" w:rsidR="00C628A6" w:rsidRPr="00BB0C86" w:rsidRDefault="00C628A6" w:rsidP="00CB2C44">
            <w:pPr>
              <w:pStyle w:val="TOC2"/>
            </w:pPr>
          </w:p>
        </w:tc>
        <w:tc>
          <w:tcPr>
            <w:tcW w:w="3755" w:type="dxa"/>
          </w:tcPr>
          <w:p w14:paraId="7C1F07F4" w14:textId="77777777" w:rsidR="00C628A6" w:rsidRPr="00BB0C86" w:rsidRDefault="00C628A6" w:rsidP="00CB2C44">
            <w:pPr>
              <w:pStyle w:val="TOC2"/>
            </w:pPr>
          </w:p>
        </w:tc>
        <w:tc>
          <w:tcPr>
            <w:tcW w:w="5949" w:type="dxa"/>
          </w:tcPr>
          <w:p w14:paraId="4D8119BF" w14:textId="77777777" w:rsidR="00C628A6" w:rsidRPr="00BB0C86" w:rsidRDefault="00C628A6" w:rsidP="00CB2C44">
            <w:pPr>
              <w:pStyle w:val="TOC2"/>
            </w:pPr>
          </w:p>
        </w:tc>
      </w:tr>
      <w:tr w:rsidR="00C628A6" w:rsidRPr="00BB0C86" w14:paraId="2B26959E" w14:textId="77777777" w:rsidTr="00AE3434">
        <w:trPr>
          <w:trHeight w:val="1080"/>
        </w:trPr>
        <w:tc>
          <w:tcPr>
            <w:tcW w:w="8143" w:type="dxa"/>
            <w:vMerge/>
          </w:tcPr>
          <w:p w14:paraId="70392C66" w14:textId="77777777" w:rsidR="00C628A6" w:rsidRPr="00BB0C86" w:rsidRDefault="00C628A6" w:rsidP="00CB2C44">
            <w:pPr>
              <w:pStyle w:val="TOC2"/>
            </w:pPr>
          </w:p>
        </w:tc>
        <w:tc>
          <w:tcPr>
            <w:tcW w:w="3755" w:type="dxa"/>
          </w:tcPr>
          <w:p w14:paraId="5C692B2E" w14:textId="77777777" w:rsidR="00C628A6" w:rsidRPr="00BB0C86" w:rsidRDefault="00C628A6" w:rsidP="00CB2C44">
            <w:pPr>
              <w:pStyle w:val="TOC2"/>
            </w:pPr>
          </w:p>
        </w:tc>
        <w:tc>
          <w:tcPr>
            <w:tcW w:w="5949" w:type="dxa"/>
          </w:tcPr>
          <w:p w14:paraId="49AA73BA" w14:textId="77777777" w:rsidR="00C628A6" w:rsidRPr="00BB0C86" w:rsidRDefault="00C628A6" w:rsidP="00CB2C44">
            <w:pPr>
              <w:pStyle w:val="TOC2"/>
            </w:pPr>
          </w:p>
        </w:tc>
      </w:tr>
      <w:tr w:rsidR="00C628A6" w:rsidRPr="00BB0C86" w14:paraId="45DB8FD9" w14:textId="77777777" w:rsidTr="00AE3434">
        <w:trPr>
          <w:trHeight w:val="1080"/>
        </w:trPr>
        <w:tc>
          <w:tcPr>
            <w:tcW w:w="8143" w:type="dxa"/>
            <w:vMerge/>
          </w:tcPr>
          <w:p w14:paraId="02468939" w14:textId="77777777" w:rsidR="00C628A6" w:rsidRPr="00BB0C86" w:rsidRDefault="00C628A6" w:rsidP="00CB2C44">
            <w:pPr>
              <w:pStyle w:val="TOC2"/>
            </w:pPr>
          </w:p>
        </w:tc>
        <w:tc>
          <w:tcPr>
            <w:tcW w:w="3755" w:type="dxa"/>
          </w:tcPr>
          <w:p w14:paraId="670AF35F" w14:textId="77777777" w:rsidR="00C628A6" w:rsidRPr="00BB0C86" w:rsidRDefault="00C628A6" w:rsidP="00CB2C44">
            <w:pPr>
              <w:pStyle w:val="TOC2"/>
            </w:pPr>
          </w:p>
        </w:tc>
        <w:tc>
          <w:tcPr>
            <w:tcW w:w="5949" w:type="dxa"/>
          </w:tcPr>
          <w:p w14:paraId="2A276F0A" w14:textId="77777777" w:rsidR="00C628A6" w:rsidRPr="00BB0C86" w:rsidRDefault="00C628A6" w:rsidP="00CB2C44">
            <w:pPr>
              <w:pStyle w:val="TOC2"/>
            </w:pPr>
          </w:p>
        </w:tc>
      </w:tr>
      <w:tr w:rsidR="00C628A6" w:rsidRPr="00BB0C86" w14:paraId="4AAF6D87" w14:textId="77777777" w:rsidTr="00AE3434">
        <w:trPr>
          <w:trHeight w:val="1080"/>
        </w:trPr>
        <w:tc>
          <w:tcPr>
            <w:tcW w:w="8143" w:type="dxa"/>
            <w:vMerge/>
          </w:tcPr>
          <w:p w14:paraId="132A6109" w14:textId="77777777" w:rsidR="00C628A6" w:rsidRPr="00BB0C86" w:rsidRDefault="00C628A6" w:rsidP="00907F25">
            <w:pPr>
              <w:pStyle w:val="TOC1"/>
            </w:pPr>
          </w:p>
        </w:tc>
        <w:tc>
          <w:tcPr>
            <w:tcW w:w="3755" w:type="dxa"/>
          </w:tcPr>
          <w:p w14:paraId="5BD94AA5" w14:textId="77777777" w:rsidR="00C628A6" w:rsidRPr="00BB0C86" w:rsidRDefault="00C628A6" w:rsidP="00907F25">
            <w:pPr>
              <w:pStyle w:val="TOC1"/>
            </w:pPr>
          </w:p>
        </w:tc>
        <w:tc>
          <w:tcPr>
            <w:tcW w:w="5949" w:type="dxa"/>
          </w:tcPr>
          <w:p w14:paraId="3A117482" w14:textId="77777777" w:rsidR="00C628A6" w:rsidRPr="00BB0C86" w:rsidRDefault="00C628A6" w:rsidP="00907F25">
            <w:pPr>
              <w:pStyle w:val="TOC1"/>
            </w:pPr>
          </w:p>
        </w:tc>
      </w:tr>
      <w:tr w:rsidR="00C628A6" w:rsidRPr="00BB0C86" w14:paraId="792A6DC0" w14:textId="77777777" w:rsidTr="00AE3434">
        <w:trPr>
          <w:trHeight w:val="1080"/>
        </w:trPr>
        <w:tc>
          <w:tcPr>
            <w:tcW w:w="8143" w:type="dxa"/>
            <w:vMerge/>
          </w:tcPr>
          <w:p w14:paraId="4709A6C4" w14:textId="77777777" w:rsidR="00C628A6" w:rsidRPr="00BB0C86" w:rsidRDefault="00C628A6" w:rsidP="00907F25">
            <w:pPr>
              <w:pStyle w:val="TOC1"/>
            </w:pPr>
          </w:p>
        </w:tc>
        <w:tc>
          <w:tcPr>
            <w:tcW w:w="3755" w:type="dxa"/>
          </w:tcPr>
          <w:p w14:paraId="584F750F" w14:textId="77777777" w:rsidR="00C628A6" w:rsidRPr="00BB0C86" w:rsidRDefault="00C628A6" w:rsidP="00907F25">
            <w:pPr>
              <w:pStyle w:val="TOC1"/>
            </w:pPr>
          </w:p>
        </w:tc>
        <w:tc>
          <w:tcPr>
            <w:tcW w:w="5949" w:type="dxa"/>
          </w:tcPr>
          <w:p w14:paraId="7B4AA1B4" w14:textId="77777777" w:rsidR="00C628A6" w:rsidRPr="00BB0C86" w:rsidRDefault="00C628A6" w:rsidP="00907F25">
            <w:pPr>
              <w:pStyle w:val="TOC1"/>
            </w:pPr>
          </w:p>
        </w:tc>
      </w:tr>
      <w:tr w:rsidR="00C628A6" w:rsidRPr="00BB0C86" w14:paraId="64289D4A" w14:textId="77777777" w:rsidTr="00AE3434">
        <w:trPr>
          <w:trHeight w:val="2880"/>
        </w:trPr>
        <w:tc>
          <w:tcPr>
            <w:tcW w:w="8143" w:type="dxa"/>
            <w:vMerge/>
          </w:tcPr>
          <w:p w14:paraId="6BC14639" w14:textId="77777777" w:rsidR="00C628A6" w:rsidRPr="00BB0C86" w:rsidRDefault="00C628A6" w:rsidP="00907F25">
            <w:pPr>
              <w:pStyle w:val="Author"/>
            </w:pPr>
          </w:p>
        </w:tc>
        <w:tc>
          <w:tcPr>
            <w:tcW w:w="3755" w:type="dxa"/>
          </w:tcPr>
          <w:p w14:paraId="70AFF310" w14:textId="77777777" w:rsidR="00C628A6" w:rsidRPr="00BB0C86" w:rsidRDefault="00C628A6" w:rsidP="00907F25">
            <w:pPr>
              <w:pStyle w:val="Author"/>
            </w:pPr>
          </w:p>
        </w:tc>
        <w:tc>
          <w:tcPr>
            <w:tcW w:w="5949" w:type="dxa"/>
          </w:tcPr>
          <w:p w14:paraId="290C9E7B" w14:textId="77777777" w:rsidR="00C628A6" w:rsidRPr="00BB0C86" w:rsidRDefault="00C628A6" w:rsidP="00907F25">
            <w:pPr>
              <w:pStyle w:val="Author"/>
            </w:pPr>
          </w:p>
        </w:tc>
      </w:tr>
    </w:tbl>
    <w:bookmarkStart w:id="0" w:name="_Toc24564156"/>
    <w:p w14:paraId="0526FA1A" w14:textId="77777777" w:rsidR="00590016" w:rsidRPr="00590016" w:rsidRDefault="00590016" w:rsidP="00C628A6">
      <w:pPr>
        <w:sectPr w:rsidR="00590016" w:rsidRPr="00590016" w:rsidSect="00C851FC">
          <w:pgSz w:w="12240" w:h="15840"/>
          <w:pgMar w:top="1440" w:right="1440" w:bottom="1440" w:left="1440" w:header="720" w:footer="288" w:gutter="0"/>
          <w:cols w:space="720"/>
          <w:docGrid w:linePitch="360"/>
        </w:sectPr>
      </w:pPr>
      <w:r>
        <w:rPr>
          <w:noProof/>
        </w:rPr>
        <mc:AlternateContent>
          <mc:Choice Requires="wpg">
            <w:drawing>
              <wp:anchor distT="0" distB="0" distL="114300" distR="114300" simplePos="0" relativeHeight="251741184" behindDoc="1" locked="1" layoutInCell="1" allowOverlap="1" wp14:anchorId="2AF89F00" wp14:editId="1EF88D2E">
                <wp:simplePos x="0" y="0"/>
                <wp:positionH relativeFrom="page">
                  <wp:align>left</wp:align>
                </wp:positionH>
                <wp:positionV relativeFrom="paragraph">
                  <wp:posOffset>-1828800</wp:posOffset>
                </wp:positionV>
                <wp:extent cx="7785735" cy="9588500"/>
                <wp:effectExtent l="0" t="0" r="5715" b="0"/>
                <wp:wrapNone/>
                <wp:docPr id="1805790882" name="Group 18057908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5735" cy="9588500"/>
                          <a:chOff x="-13449" y="94101"/>
                          <a:chExt cx="7786790" cy="9604243"/>
                        </a:xfrm>
                      </wpg:grpSpPr>
                      <wps:wsp>
                        <wps:cNvPr id="1805790883" name="Rectangle 28"/>
                        <wps:cNvSpPr/>
                        <wps:spPr>
                          <a:xfrm>
                            <a:off x="-13449" y="94101"/>
                            <a:ext cx="7771130" cy="9604243"/>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884" name="Rectangle 19"/>
                        <wps:cNvSpPr/>
                        <wps:spPr>
                          <a:xfrm>
                            <a:off x="0" y="94260"/>
                            <a:ext cx="3885565" cy="9603609"/>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5790885" name="Group 20"/>
                        <wpg:cNvGrpSpPr/>
                        <wpg:grpSpPr>
                          <a:xfrm rot="10800000">
                            <a:off x="5760720" y="1424940"/>
                            <a:ext cx="2012621" cy="1396808"/>
                            <a:chOff x="0" y="0"/>
                            <a:chExt cx="928687" cy="643890"/>
                          </a:xfrm>
                        </wpg:grpSpPr>
                        <wps:wsp>
                          <wps:cNvPr id="1805790886" name="Freeform 1068532780"/>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790887" name="Freeform 58208565"/>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790888" name="Freeform 1140049140"/>
                          <wps:cNvSpPr/>
                          <wps:spPr>
                            <a:xfrm>
                              <a:off x="0" y="0"/>
                              <a:ext cx="928687" cy="643890"/>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790889" name="Freeform 905239490"/>
                          <wps:cNvSpPr/>
                          <wps:spPr>
                            <a:xfrm>
                              <a:off x="0" y="106681"/>
                              <a:ext cx="822007" cy="430530"/>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05790890" name="Group 16"/>
                        <wpg:cNvGrpSpPr/>
                        <wpg:grpSpPr>
                          <a:xfrm>
                            <a:off x="3992880" y="6164580"/>
                            <a:ext cx="3172968" cy="2194560"/>
                            <a:chOff x="0" y="0"/>
                            <a:chExt cx="928687" cy="643890"/>
                          </a:xfrm>
                        </wpg:grpSpPr>
                        <wps:wsp>
                          <wps:cNvPr id="1805790891" name="Freeform 1257946955"/>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790892" name="Freeform 427078013"/>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790893" name="Freeform 693967762"/>
                          <wps:cNvSpPr/>
                          <wps:spPr>
                            <a:xfrm>
                              <a:off x="0" y="0"/>
                              <a:ext cx="928687" cy="643890"/>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790894" name="Freeform 174175362"/>
                          <wps:cNvSpPr/>
                          <wps:spPr>
                            <a:xfrm>
                              <a:off x="0" y="106681"/>
                              <a:ext cx="822007" cy="430530"/>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805790895" name="Rectangle 18"/>
                        <wps:cNvSpPr/>
                        <wps:spPr>
                          <a:xfrm>
                            <a:off x="571500" y="594360"/>
                            <a:ext cx="4571253" cy="8405999"/>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A7E947" id="Group 1805790882" o:spid="_x0000_s1026" alt="&quot;&quot;" style="position:absolute;margin-left:0;margin-top:-2in;width:613.05pt;height:755pt;z-index:-251575296;mso-position-horizontal:left;mso-position-horizontal-relative:page;mso-width-relative:margin;mso-height-relative:margin" coordorigin="-134,941" coordsize="77867,96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">
                <v:rect id="Rectangle 28" o:spid="_x0000_s1027" style="position:absolute;left:-134;top:941;width:77710;height:9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" fillcolor="#f8e9d7 [663]" stroked="f" strokeweight="1pt"/>
                <v:rect id="Rectangle 19" o:spid="_x0000_s1028" style="position:absolute;top:942;width:38855;height:96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" fillcolor="#234756 [3206]" stroked="f" strokeweight="1pt"/>
                <v:group id="Group 20" o:spid="_x0000_s1029" style="position:absolute;left:57607;top:14249;width:20126;height:13968;rotation:180" coordsize="9286,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">
                  <v:shape id="Freeform 1068532780" o:spid="_x0000_s1030"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58208565" o:spid="_x0000_s1031"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" path="m768668,161925c768668,72390,696278,,606743,l,,,323850r606743,c695325,323850,768668,251460,768668,161925xe" filled="f" stroked="f">
                    <v:stroke joinstyle="miter"/>
                    <v:path arrowok="t" o:connecttype="custom" o:connectlocs="768668,161925;606743,0;0,0;0,323850;606743,323850;768668,161925" o:connectangles="0,0,0,0,0,0"/>
                  </v:shape>
                  <v:shape id="Freeform 1140049140" o:spid="_x0000_s1032" style="position:absolute;width:9286;height:6438;visibility:visible;mso-wrap-style:square;v-text-anchor:middle" coordsize="928687,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606743,0;0,0;0,53340;606743,53340;875347,321945;606743,590550;0,590550;0,643890;606743,643890;928688,321945;606743,0" o:connectangles="0,0,0,0,0,0,0,0,0,0,0"/>
                  </v:shape>
                  <v:shape id="Freeform 905239490" o:spid="_x0000_s1033" style="position:absolute;top:1066;width:8220;height:4306;visibility:visible;mso-wrap-style:square;v-text-anchor:middle" coordsize="822007,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822008,215265;606743,0;0,0;0,53340;606743,53340;768668,215265;606743,377190;0,377190;0,430530;606743,430530;822008,215265" o:connectangles="0,0,0,0,0,0,0,0,0,0,0"/>
                  </v:shape>
                </v:group>
                <v:group id="Group 16" o:spid="_x0000_s1034" style="position:absolute;left:39928;top:61645;width:31730;height:21946" coordsize="9286,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">
                  <v:shape id="Freeform 1257946955" o:spid="_x0000_s1035"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427078013" o:spid="_x0000_s1036"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" path="m768668,161925c768668,72390,696278,,606743,l,,,323850r606743,c695325,323850,768668,251460,768668,161925xe" filled="f" stroked="f">
                    <v:stroke joinstyle="miter"/>
                    <v:path arrowok="t" o:connecttype="custom" o:connectlocs="768668,161925;606743,0;0,0;0,323850;606743,323850;768668,161925" o:connectangles="0,0,0,0,0,0"/>
                  </v:shape>
                  <v:shape id="Freeform 693967762" o:spid="_x0000_s1037" style="position:absolute;width:9286;height:6438;visibility:visible;mso-wrap-style:square;v-text-anchor:middle" coordsize="928687,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606743,0;0,0;0,53340;606743,53340;875347,321945;606743,590550;0,590550;0,643890;606743,643890;928688,321945;606743,0" o:connectangles="0,0,0,0,0,0,0,0,0,0,0"/>
                  </v:shape>
                  <v:shape id="Freeform 174175362" o:spid="_x0000_s1038" style="position:absolute;top:1066;width:8220;height:4306;visibility:visible;mso-wrap-style:square;v-text-anchor:middle" coordsize="822007,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822008,215265;606743,0;0,0;0,53340;606743,53340;768668,215265;606743,377190;0,377190;0,430530;606743,430530;822008,215265" o:connectangles="0,0,0,0,0,0,0,0,0,0,0"/>
                  </v:shape>
                </v:group>
                <v:rect id="Rectangle 18" o:spid="_x0000_s1039" style="position:absolute;left:5715;top:5943;width:45712;height:84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" fillcolor="#fff9f2 [3205]" stroked="f" strokeweight="1pt"/>
                <w10:wrap anchorx="page"/>
                <w10:anchorlock/>
              </v:group>
            </w:pict>
          </mc:Fallback>
        </mc:AlternateContent>
      </w:r>
    </w:p>
    <w:p w14:paraId="43555F3B" w14:textId="77777777" w:rsidR="006C3737" w:rsidRDefault="00E33E6F" w:rsidP="00E33E6F">
      <w:r>
        <w:rPr>
          <w:noProof/>
        </w:rPr>
        <w:lastRenderedPageBreak/>
        <mc:AlternateContent>
          <mc:Choice Requires="wpg">
            <w:drawing>
              <wp:anchor distT="0" distB="0" distL="114300" distR="114300" simplePos="0" relativeHeight="251718656" behindDoc="1" locked="1" layoutInCell="1" allowOverlap="1" wp14:anchorId="404CF0CF" wp14:editId="62BEF988">
                <wp:simplePos x="0" y="0"/>
                <wp:positionH relativeFrom="page">
                  <wp:align>right</wp:align>
                </wp:positionH>
                <wp:positionV relativeFrom="paragraph">
                  <wp:posOffset>-2514600</wp:posOffset>
                </wp:positionV>
                <wp:extent cx="7772400" cy="96012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0"/>
                          <a:chExt cx="7772400" cy="9602178"/>
                        </a:xfrm>
                      </wpg:grpSpPr>
                      <wps:wsp>
                        <wps:cNvPr id="2064771251"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14" name="Freeform 1932615814"/>
                        <wps:cNvSpPr/>
                        <wps:spPr>
                          <a:xfrm rot="16200000">
                            <a:off x="4372928" y="7620952"/>
                            <a:ext cx="2453367" cy="1506201"/>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46602725" name="Freeform 1046602725"/>
                        <wps:cNvSpPr/>
                        <wps:spPr>
                          <a:xfrm rot="16200000">
                            <a:off x="4302125" y="7395845"/>
                            <a:ext cx="2602865" cy="1805305"/>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8637257" name="Freeform 618637257"/>
                        <wps:cNvSpPr/>
                        <wps:spPr>
                          <a:xfrm>
                            <a:off x="3878580" y="632460"/>
                            <a:ext cx="1897334" cy="1165015"/>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9528722" name="Freeform 769528722"/>
                        <wps:cNvSpPr/>
                        <wps:spPr>
                          <a:xfrm>
                            <a:off x="3878580" y="868680"/>
                            <a:ext cx="1666103" cy="702314"/>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790852" name="Freeform 1805790852"/>
                        <wps:cNvSpPr/>
                        <wps:spPr>
                          <a:xfrm>
                            <a:off x="3878580" y="518160"/>
                            <a:ext cx="2012950" cy="1396365"/>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34569164" name="Freeform 1634569164"/>
                        <wps:cNvSpPr/>
                        <wps:spPr>
                          <a:xfrm>
                            <a:off x="3878580" y="746760"/>
                            <a:ext cx="1781719" cy="933664"/>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9042776" name="Freeform 1799042776"/>
                        <wps:cNvSpPr/>
                        <wps:spPr>
                          <a:xfrm rot="16200000">
                            <a:off x="4448175" y="7846695"/>
                            <a:ext cx="2303869" cy="1207097"/>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4883283" name="Freeform 854883283"/>
                        <wps:cNvSpPr/>
                        <wps:spPr>
                          <a:xfrm rot="16200000">
                            <a:off x="4526280" y="8069580"/>
                            <a:ext cx="2154371" cy="907994"/>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8595448" name="Rectangle 9"/>
                        <wps:cNvSpPr/>
                        <wps:spPr>
                          <a:xfrm rot="10800000">
                            <a:off x="3878580" y="0"/>
                            <a:ext cx="3886200" cy="9601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921904" name="Rectangle 8"/>
                        <wps:cNvSpPr/>
                        <wps:spPr>
                          <a:xfrm rot="10800000">
                            <a:off x="586740" y="2392679"/>
                            <a:ext cx="6629400" cy="6795799"/>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82487DB" id="Group 7" o:spid="_x0000_s1026" alt="&quot;&quot;" style="position:absolute;margin-left:560.8pt;margin-top:-198pt;width:612pt;height:756pt;z-index:-251597824;mso-position-horizontal:right;mso-position-horizontal-relative:page;mso-height-relative:margin" coordsize="77724,96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">
                <v:rect id="Rectangle 28" o:spid="_x0000_s1027"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" fillcolor="#f8e9d7 [663]" stroked="f" strokeweight="1pt"/>
                <v:shape id="Freeform 1932615814" o:spid="_x0000_s1028" style="position:absolute;left:43729;top:76209;width:24534;height:15062;rotation:-90;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" path="m606743,53340v119062,,215265,96203,215265,215265c822008,387668,725805,483870,606743,483870l,483870r,53340l606743,537210v148590,,268604,-120015,268604,-268605c875347,120015,755333,,606743,l,,,53340r606743,xe" filled="f" stroked="f">
                  <v:stroke joinstyle="miter"/>
                  <v:path arrowok="t" o:connecttype="custom" o:connectlocs="1700541,149552;2303872,753101;1700541,1356649;0,1356649;0,1506201;1700541,1506201;2453367,753101;1700541,0;0,0;0,149552;1700541,149552" o:connectangles="0,0,0,0,0,0,0,0,0,0,0"/>
                </v:shape>
                <v:shape id="Freeform 1046602725" o:spid="_x0000_s1029" style="position:absolute;left:43021;top:73958;width:26029;height:18053;rotation:-90;visibility:visible;mso-wrap-style:square;v-text-anchor:middle" coordsize="928687,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1700541,0;0,0;0,149552;1700541,149552;2453367,902653;1700541,1655753;0,1655753;0,1805305;1700541,1805305;2602868,902653;1700541,0" o:connectangles="0,0,0,0,0,0,0,0,0,0,0"/>
                </v:shape>
                <v:shape id="Freeform 618637257" o:spid="_x0000_s1030" style="position:absolute;left:38785;top:6324;width:18974;height:11650;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" path="m606743,53340v119062,,215265,96203,215265,215265c822008,387668,725805,483870,606743,483870l,483870r,53340l606743,537210v148590,,268604,-120015,268604,-268605c875347,120015,755333,,606743,l,,,53340r606743,xe" filled="f" stroked="f">
                  <v:stroke joinstyle="miter"/>
                  <v:path arrowok="t" o:connecttype="custom" o:connectlocs="1315129,115675;1781721,582508;1315129,1049340;0,1049340;0,1165015;1315129,1165015;1897334,582508;1315129,0;0,0;0,115675;1315129,115675" o:connectangles="0,0,0,0,0,0,0,0,0,0,0"/>
                </v:shape>
                <v:shape id="Freeform 769528722" o:spid="_x0000_s1031" style="position:absolute;left:38785;top:8686;width:16661;height:7023;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" path="m768668,161925c768668,72390,696278,,606743,l,,,323850r606743,c695325,323850,768668,251460,768668,161925xe" filled="f" stroked="f">
                  <v:stroke joinstyle="miter"/>
                  <v:path arrowok="t" o:connecttype="custom" o:connectlocs="1666105,351157;1315129,0;0,0;0,702314;1315129,702314;1666105,351157" o:connectangles="0,0,0,0,0,0"/>
                </v:shape>
                <v:shape id="Freeform 1805790852" o:spid="_x0000_s1032" style="position:absolute;left:38785;top:5181;width:20130;height:13964;visibility:visible;mso-wrap-style:square;v-text-anchor:middle" coordsize="928687,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1315129,0;0,0;0,115675;1315129,115675;1897334,698183;1315129,1280690;0,1280690;0,1396365;1315129,1396365;2012952,698183;1315129,0" o:connectangles="0,0,0,0,0,0,0,0,0,0,0"/>
                </v:shape>
                <v:shape id="Freeform 1634569164" o:spid="_x0000_s1033" style="position:absolute;left:38785;top:7467;width:17817;height:9337;visibility:visible;mso-wrap-style:square;v-text-anchor:middle" coordsize="822007,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1781721,466832;1315129,0;0,0;0,115675;1315129,115675;1666105,466832;1315129,817989;0,817989;0,933664;1315129,933664;1781721,466832" o:connectangles="0,0,0,0,0,0,0,0,0,0,0"/>
                </v:shape>
                <v:shape id="Freeform 1799042776" o:spid="_x0000_s1034" style="position:absolute;left:44482;top:78466;width:23038;height:12071;rotation:-90;visibility:visible;mso-wrap-style:square;v-text-anchor:middle" coordsize="822007,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2303872,603549;1700541,0;0,0;0,149552;1700541,149552;2154374,603549;1700541,1057545;0,1057545;0,1207097;1700541,1207097;2303872,603549" o:connectangles="0,0,0,0,0,0,0,0,0,0,0"/>
                </v:shape>
                <v:shape id="Freeform 854883283" o:spid="_x0000_s1035" style="position:absolute;left:45262;top:80695;width:21544;height:9080;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" path="m768668,161925c768668,72390,696278,,606743,l,,,323850r606743,c695325,323850,768668,251460,768668,161925xe" filled="f" stroked="f">
                  <v:stroke joinstyle="miter"/>
                  <v:path arrowok="t" o:connecttype="custom" o:connectlocs="2154374,453997;1700541,0;0,0;0,907994;1700541,907994;2154374,453997" o:connectangles="0,0,0,0,0,0"/>
                </v:shape>
                <v:rect id="Rectangle 9" o:spid="_x0000_s1036" style="position:absolute;left:38785;width:38862;height:9601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" fillcolor="#234756 [3206]" stroked="f" strokeweight="1pt"/>
                <v:rect id="Rectangle 8" o:spid="_x0000_s1037" style="position:absolute;left:5867;top:23926;width:66294;height:679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" fillcolor="#fff9f2 [3205]" stroked="f" strokeweight="1pt"/>
                <w10:wrap anchorx="page"/>
                <w10:anchorlock/>
              </v:group>
            </w:pict>
          </mc:Fallback>
        </mc:AlternateContent>
      </w:r>
    </w:p>
    <w:bookmarkEnd w:id="0"/>
    <w:p w14:paraId="3D334595" w14:textId="77777777" w:rsidR="006C3737" w:rsidRPr="00E33E6F" w:rsidRDefault="00531C6C" w:rsidP="00E33E6F">
      <w:pPr>
        <w:pStyle w:val="Heading1"/>
      </w:pPr>
      <w:sdt>
        <w:sdtPr>
          <w:id w:val="-1775390987"/>
          <w:placeholder>
            <w:docPart w:val="03117823272C462CB3847576FC6A2EC3"/>
          </w:placeholder>
          <w:showingPlcHdr/>
          <w15:appearance w15:val="hidden"/>
        </w:sdtPr>
        <w:sdtEndPr/>
        <w:sdtContent>
          <w:r w:rsidR="00E33E6F" w:rsidRPr="00E33E6F">
            <w:t>introduction</w:t>
          </w:r>
        </w:sdtContent>
      </w:sdt>
      <w:r w:rsidR="00E33E6F">
        <w:t xml:space="preserve"> </w:t>
      </w:r>
    </w:p>
    <w:p w14:paraId="73013539" w14:textId="77777777" w:rsidR="00C00704" w:rsidRDefault="00C00704" w:rsidP="00C00704">
      <w:r>
        <w:t>Welcome to the exciting world of data exploration and visualization with Northwind Traders! In this journey, we delve into the realm of Power BI and Excel exploratory data analysis (EDA) to unlock the hidden treasures within the Northwind database. Imagine yourself as an intrepid explorer, navigating through the vast landscape of data to uncover valuable insights that will shape the future of Northwind Traders.</w:t>
      </w:r>
    </w:p>
    <w:p w14:paraId="1063D295" w14:textId="77777777" w:rsidR="00C00704" w:rsidRDefault="00C00704" w:rsidP="00C00704">
      <w:r>
        <w:t>Picture this: you are standing at the threshold of a labyrinth of information, armed with nothing but your curiosity and the powerful tools of Power BI and Excel. Behind each dataset lies a story waiting to be told, a narrative of customer behavior, sales dynamics, and employee performance, all waiting to be revealed through the lens of data visualization.</w:t>
      </w:r>
    </w:p>
    <w:p w14:paraId="60924FCE" w14:textId="77777777" w:rsidR="00C00704" w:rsidRDefault="00C00704" w:rsidP="00C00704">
      <w:r>
        <w:t>As we embark on this adventure, we are not merely passive observers but active participants in the transformation of raw data into actionable intelligence. Our mission is clear: to create a visually stunning and user-friendly dashboard that not only communicates key performance metrics but also empowers stakeholders to make data-driven decisions with confidence.</w:t>
      </w:r>
    </w:p>
    <w:p w14:paraId="680C7C15" w14:textId="77777777" w:rsidR="00C00704" w:rsidRDefault="00C00704" w:rsidP="00C00704">
      <w:r>
        <w:t>Join us as we journey through the intricacies of customer segmentation, sales analysis, inventory trends, and employee performance, piecing together the puzzle of Northwind Traders' operations one visualization at a time. Together, we will revolutionize how Northwind Traders interacts with its data, paving the way for innovation and growth in the competitive landscape of wholesale markets.</w:t>
      </w:r>
    </w:p>
    <w:p w14:paraId="42012133" w14:textId="77777777" w:rsidR="00C00704" w:rsidRDefault="00C00704" w:rsidP="00C00704"/>
    <w:p w14:paraId="406366C3" w14:textId="77777777" w:rsidR="00590016" w:rsidRDefault="00C00704" w:rsidP="00C00704">
      <w:r>
        <w:t>So, grab your compass and let's embark on this exhilarating expedition into the heart of data-driven decision-making with Power BI and Excel EDA. The adventure awaits!</w:t>
      </w:r>
    </w:p>
    <w:p w14:paraId="406A1A63" w14:textId="77777777" w:rsidR="00590016" w:rsidRDefault="00590016">
      <w:pPr>
        <w:jc w:val="left"/>
      </w:pPr>
      <w:r>
        <w:br w:type="page"/>
      </w:r>
    </w:p>
    <w:tbl>
      <w:tblPr>
        <w:tblpPr w:leftFromText="180" w:rightFromText="180" w:vertAnchor="text" w:horzAnchor="margin" w:tblpXSpec="center" w:tblpY="-846"/>
        <w:tblW w:w="0" w:type="auto"/>
        <w:tblLook w:val="0600" w:firstRow="0" w:lastRow="0" w:firstColumn="0" w:lastColumn="0" w:noHBand="1" w:noVBand="1"/>
      </w:tblPr>
      <w:tblGrid>
        <w:gridCol w:w="9108"/>
      </w:tblGrid>
      <w:tr w:rsidR="00590016" w:rsidRPr="00E33E6F" w14:paraId="5BFFECAD" w14:textId="77777777" w:rsidTr="00E31A4E">
        <w:trPr>
          <w:trHeight w:val="2838"/>
        </w:trPr>
        <w:tc>
          <w:tcPr>
            <w:tcW w:w="9108" w:type="dxa"/>
          </w:tcPr>
          <w:p w14:paraId="41830FBF" w14:textId="77777777" w:rsidR="00590016" w:rsidRPr="00E33E6F" w:rsidRDefault="00531C6C" w:rsidP="00E31A4E">
            <w:pPr>
              <w:pStyle w:val="Heading1"/>
            </w:pPr>
            <w:sdt>
              <w:sdtPr>
                <w:id w:val="1482811084"/>
                <w:placeholder>
                  <w:docPart w:val="69855A9F88F648BFAA54B0FE267B205F"/>
                </w:placeholder>
                <w15:appearance w15:val="hidden"/>
              </w:sdtPr>
              <w:sdtEndPr/>
              <w:sdtContent>
                <w:r w:rsidR="00937DA8">
                  <w:rPr>
                    <w:noProof/>
                  </w:rPr>
                  <mc:AlternateContent>
                    <mc:Choice Requires="wpg">
                      <w:drawing>
                        <wp:anchor distT="0" distB="0" distL="114300" distR="114300" simplePos="0" relativeHeight="251833344" behindDoc="1" locked="1" layoutInCell="1" allowOverlap="1" wp14:anchorId="5377C96C" wp14:editId="3577071B">
                          <wp:simplePos x="0" y="0"/>
                          <wp:positionH relativeFrom="column">
                            <wp:posOffset>-1047750</wp:posOffset>
                          </wp:positionH>
                          <wp:positionV relativeFrom="paragraph">
                            <wp:posOffset>-1966595</wp:posOffset>
                          </wp:positionV>
                          <wp:extent cx="7772400" cy="9601200"/>
                          <wp:effectExtent l="0" t="0" r="0" b="0"/>
                          <wp:wrapNone/>
                          <wp:docPr id="1932615856" name="Group 19326158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10886"/>
                                    <a:chExt cx="7772400" cy="9601200"/>
                                  </a:xfrm>
                                </wpg:grpSpPr>
                                <wps:wsp>
                                  <wps:cNvPr id="1932615857" name="Rectangle 28"/>
                                  <wps:cNvSpPr/>
                                  <wps:spPr>
                                    <a:xfrm>
                                      <a:off x="0" y="-10886"/>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58" name="Rectangle 12"/>
                                  <wps:cNvSpPr/>
                                  <wps:spPr>
                                    <a:xfrm>
                                      <a:off x="0" y="5006340"/>
                                      <a:ext cx="7772400" cy="4580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59" name="Rectangle 11"/>
                                  <wps:cNvSpPr/>
                                  <wps:spPr>
                                    <a:xfrm>
                                      <a:off x="571500" y="594360"/>
                                      <a:ext cx="6629400" cy="84033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32615860" name="Group 13"/>
                                  <wpg:cNvGrpSpPr/>
                                  <wpg:grpSpPr>
                                    <a:xfrm rot="16200000">
                                      <a:off x="986702" y="7605306"/>
                                      <a:ext cx="2456360" cy="1502916"/>
                                      <a:chOff x="0" y="53341"/>
                                      <a:chExt cx="875347" cy="537210"/>
                                    </a:xfrm>
                                  </wpg:grpSpPr>
                                  <wps:wsp>
                                    <wps:cNvPr id="1932615861" name="Freeform 1540928448"/>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615862" name="Freeform 134616657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062C233" id="Group 1932615856" o:spid="_x0000_s1026" alt="&quot;&quot;" style="position:absolute;margin-left:-82.5pt;margin-top:-154.85pt;width:612pt;height:756pt;z-index:-251483136;mso-height-relative:margin" coordorigin=",-108"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">
                          <v:rect id="Rectangle 28" o:spid="_x0000_s1027" style="position:absolute;top:-108;width:77724;height:96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" fillcolor="#f8e9d7 [663]" stroked="f" strokeweight="1pt"/>
                          <v:rect id="Rectangle 12" o:spid="_x0000_s1028" style="position:absolute;top:50063;width:77724;height:4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" fillcolor="#234756 [3206]" stroked="f" strokeweight="1pt"/>
                          <v:rect id="Rectangle 11" o:spid="_x0000_s1029" style="position:absolute;left:5715;top:5943;width:66294;height:8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" fillcolor="#fff9f2 [3205]" stroked="f" strokeweight="1pt"/>
                          <v:group id="Group 13" o:spid="_x0000_s1030" style="position:absolute;left:9867;top:76052;width:24564;height:15029;rotation:-90" coordorigin=",533" coordsize="8753,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">
                            <v:shape id="Freeform 1540928448"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134616657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" path="m768668,161925c768668,72390,696278,,606743,l,,,323850r606743,c695325,323850,768668,251460,768668,161925xe" filled="f" stroked="f">
                              <v:stroke joinstyle="miter"/>
                              <v:path arrowok="t" o:connecttype="custom" o:connectlocs="768668,161925;606743,0;0,0;0,323850;606743,323850;768668,161925" o:connectangles="0,0,0,0,0,0"/>
                            </v:shape>
                          </v:group>
                          <w10:anchorlock/>
                        </v:group>
                      </w:pict>
                    </mc:Fallback>
                  </mc:AlternateContent>
                </w:r>
                <w:r w:rsidR="00590016">
                  <w:t>Objective</w:t>
                </w:r>
              </w:sdtContent>
            </w:sdt>
            <w:r w:rsidR="00590016" w:rsidRPr="00E33E6F">
              <w:t xml:space="preserve"> </w:t>
            </w:r>
          </w:p>
        </w:tc>
      </w:tr>
      <w:tr w:rsidR="001B024F" w14:paraId="0F67BC68" w14:textId="77777777" w:rsidTr="00E31A4E">
        <w:trPr>
          <w:trHeight w:val="7452"/>
        </w:trPr>
        <w:tc>
          <w:tcPr>
            <w:tcW w:w="9108" w:type="dxa"/>
          </w:tcPr>
          <w:p w14:paraId="04277DF8" w14:textId="77777777" w:rsidR="00590016" w:rsidRDefault="00937DA8" w:rsidP="00E31A4E">
            <w:r w:rsidRPr="00937DA8">
              <w:t>The aim of the North Wind Traders Capstone Project is to leverage Power BI and Excel EDA to perform a comprehensive analysis of the company's sales data, providing valuable insights into customer behavior, sales patterns, and employee performance. Through this analysis, the project seeks to aid decision-making processes within North Wind Traders and empower stakeholders to make data-driven decisions effectively.</w:t>
            </w:r>
          </w:p>
          <w:p w14:paraId="7A1853C1" w14:textId="77777777" w:rsidR="00937DA8" w:rsidRDefault="00937DA8" w:rsidP="00E31A4E"/>
          <w:p w14:paraId="125209F4" w14:textId="77777777" w:rsidR="00937DA8" w:rsidRDefault="00937DA8" w:rsidP="00937DA8">
            <w:r>
              <w:t>Objective 1: Data Consolidation</w:t>
            </w:r>
          </w:p>
          <w:p w14:paraId="70548C69" w14:textId="77777777" w:rsidR="00937DA8" w:rsidRDefault="00937DA8" w:rsidP="00937DA8"/>
          <w:p w14:paraId="769B8FE0" w14:textId="77777777" w:rsidR="00937DA8" w:rsidRDefault="00937DA8" w:rsidP="00937DA8">
            <w:r>
              <w:t>Integrate and consolidate data from multiple tables within the Northwind database to provide a comprehensive view of the company's operations.</w:t>
            </w:r>
          </w:p>
          <w:p w14:paraId="48EB8EC4" w14:textId="77777777" w:rsidR="00937DA8" w:rsidRDefault="00937DA8" w:rsidP="00937DA8">
            <w:r>
              <w:t>Ensure data accuracy, completeness, and consistency through thorough data cleaning and MECE (Mutually Exclusive, Collectively Exhaustive) breakdown.</w:t>
            </w:r>
          </w:p>
          <w:p w14:paraId="0FD0E1ED" w14:textId="77777777" w:rsidR="00937DA8" w:rsidRDefault="00937DA8" w:rsidP="00937DA8">
            <w:r>
              <w:t>Objective 2: Sales Analysis</w:t>
            </w:r>
          </w:p>
          <w:p w14:paraId="5B780A14" w14:textId="77777777" w:rsidR="00937DA8" w:rsidRDefault="00937DA8" w:rsidP="00937DA8"/>
          <w:p w14:paraId="272777F6" w14:textId="77777777" w:rsidR="00937DA8" w:rsidRDefault="00937DA8" w:rsidP="00937DA8">
            <w:r>
              <w:t>Analyze sales data to identify trends, patterns, and fluctuations over time, by product, region, and customer segment.</w:t>
            </w:r>
          </w:p>
          <w:p w14:paraId="3031D1EA" w14:textId="77777777" w:rsidR="00937DA8" w:rsidRDefault="00937DA8" w:rsidP="00937DA8">
            <w:r>
              <w:t>Calculate key sales metrics such as total revenue, average order value, and sales by product category or region to gain insights into sales performance.</w:t>
            </w:r>
          </w:p>
          <w:p w14:paraId="024EC4AB" w14:textId="77777777" w:rsidR="00937DA8" w:rsidRDefault="00937DA8" w:rsidP="00937DA8">
            <w:r>
              <w:t>Objective 3: Customer Behavior Understanding</w:t>
            </w:r>
          </w:p>
          <w:p w14:paraId="22DB929D" w14:textId="77777777" w:rsidR="00937DA8" w:rsidRDefault="00937DA8" w:rsidP="00937DA8"/>
          <w:p w14:paraId="5C94573E" w14:textId="77777777" w:rsidR="00937DA8" w:rsidRDefault="00937DA8" w:rsidP="00937DA8">
            <w:r>
              <w:lastRenderedPageBreak/>
              <w:t>Analyze</w:t>
            </w:r>
            <w:r w:rsidR="006D4611">
              <w:rPr>
                <w:noProof/>
              </w:rPr>
              <mc:AlternateContent>
                <mc:Choice Requires="wpg">
                  <w:drawing>
                    <wp:anchor distT="0" distB="0" distL="114300" distR="114300" simplePos="0" relativeHeight="251835392" behindDoc="1" locked="1" layoutInCell="1" allowOverlap="1" wp14:anchorId="32586C9A" wp14:editId="054B28F7">
                      <wp:simplePos x="0" y="0"/>
                      <wp:positionH relativeFrom="column">
                        <wp:posOffset>-1045210</wp:posOffset>
                      </wp:positionH>
                      <wp:positionV relativeFrom="paragraph">
                        <wp:posOffset>-2506345</wp:posOffset>
                      </wp:positionV>
                      <wp:extent cx="7772400" cy="9601200"/>
                      <wp:effectExtent l="0" t="0" r="0" b="0"/>
                      <wp:wrapNone/>
                      <wp:docPr id="618637288" name="Group 61863728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10886"/>
                                <a:chExt cx="7772400" cy="9601200"/>
                              </a:xfrm>
                            </wpg:grpSpPr>
                            <wps:wsp>
                              <wps:cNvPr id="618637299" name="Rectangle 28"/>
                              <wps:cNvSpPr/>
                              <wps:spPr>
                                <a:xfrm>
                                  <a:off x="0" y="-10886"/>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301" name="Rectangle 12"/>
                              <wps:cNvSpPr/>
                              <wps:spPr>
                                <a:xfrm>
                                  <a:off x="0" y="5006340"/>
                                  <a:ext cx="7772400" cy="4580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302" name="Rectangle 11"/>
                              <wps:cNvSpPr/>
                              <wps:spPr>
                                <a:xfrm>
                                  <a:off x="571500" y="594360"/>
                                  <a:ext cx="6629400" cy="84033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8637303" name="Group 13"/>
                              <wpg:cNvGrpSpPr/>
                              <wpg:grpSpPr>
                                <a:xfrm rot="16200000">
                                  <a:off x="986702" y="7605306"/>
                                  <a:ext cx="2456360" cy="1502916"/>
                                  <a:chOff x="0" y="53341"/>
                                  <a:chExt cx="875347" cy="537210"/>
                                </a:xfrm>
                              </wpg:grpSpPr>
                              <wps:wsp>
                                <wps:cNvPr id="618637304" name="Freeform 1540928448"/>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8637305" name="Freeform 134616657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17ACC67" id="Group 618637288" o:spid="_x0000_s1026" alt="&quot;&quot;" style="position:absolute;margin-left:-82.3pt;margin-top:-197.35pt;width:612pt;height:756pt;z-index:-251481088;mso-height-relative:margin" coordorigin=",-108"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">
                      <v:rect id="Rectangle 28" o:spid="_x0000_s1027" style="position:absolute;top:-108;width:77724;height:96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" fillcolor="#f8e9d7 [663]" stroked="f" strokeweight="1pt"/>
                      <v:rect id="Rectangle 12" o:spid="_x0000_s1028" style="position:absolute;top:50063;width:77724;height:4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" fillcolor="#234756 [3206]" stroked="f" strokeweight="1pt"/>
                      <v:rect id="Rectangle 11" o:spid="_x0000_s1029" style="position:absolute;left:5715;top:5943;width:66294;height:8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" fillcolor="#fff9f2 [3205]" stroked="f" strokeweight="1pt"/>
                      <v:group id="Group 13" o:spid="_x0000_s1030" style="position:absolute;left:9867;top:76052;width:24564;height:15029;rotation:-90" coordorigin=",533" coordsize="8753,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">
                        <v:shape id="Freeform 1540928448"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134616657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" path="m768668,161925c768668,72390,696278,,606743,l,,,323850r606743,c695325,323850,768668,251460,768668,161925xe" filled="f" stroked="f">
                          <v:stroke joinstyle="miter"/>
                          <v:path arrowok="t" o:connecttype="custom" o:connectlocs="768668,161925;606743,0;0,0;0,323850;606743,323850;768668,161925" o:connectangles="0,0,0,0,0,0"/>
                        </v:shape>
                      </v:group>
                      <w10:anchorlock/>
                    </v:group>
                  </w:pict>
                </mc:Fallback>
              </mc:AlternateContent>
            </w:r>
            <w:r>
              <w:t xml:space="preserve"> customer data to understand buying behavior, preferences, and demographics.</w:t>
            </w:r>
          </w:p>
          <w:p w14:paraId="41E3DDEF" w14:textId="77777777" w:rsidR="00937DA8" w:rsidRDefault="00937DA8" w:rsidP="00937DA8">
            <w:r>
              <w:t>Segment customers based on various criteria to enable targeted marketing strategies and improve customer engagement and retention.</w:t>
            </w:r>
          </w:p>
          <w:p w14:paraId="5DC5EFB1" w14:textId="77777777" w:rsidR="00937DA8" w:rsidRDefault="00937DA8" w:rsidP="00937DA8">
            <w:r>
              <w:t>Objective 4: Inventory Management Optimization</w:t>
            </w:r>
          </w:p>
          <w:p w14:paraId="0D89394A" w14:textId="77777777" w:rsidR="00937DA8" w:rsidRDefault="00937DA8" w:rsidP="00937DA8"/>
          <w:p w14:paraId="64677325" w14:textId="77777777" w:rsidR="00937DA8" w:rsidRDefault="00937DA8" w:rsidP="00937DA8">
            <w:r>
              <w:t>Monitor inventory levels, analyze stock movement, and identify inventory trends to optimize inventory management processes.</w:t>
            </w:r>
          </w:p>
          <w:p w14:paraId="6FB9332C" w14:textId="77777777" w:rsidR="00937DA8" w:rsidRDefault="00937DA8" w:rsidP="00937DA8">
            <w:r>
              <w:t>Calculate inventory metrics such as turnover rate, stock levels, and reorder frequency to ensure efficient inventory control and minimize carrying costs.</w:t>
            </w:r>
          </w:p>
          <w:p w14:paraId="2EED0BEE" w14:textId="77777777" w:rsidR="00937DA8" w:rsidRDefault="00937DA8" w:rsidP="00937DA8">
            <w:r>
              <w:t>Objective 5: Employee Performance Evaluation</w:t>
            </w:r>
          </w:p>
          <w:p w14:paraId="56EF877F" w14:textId="77777777" w:rsidR="00937DA8" w:rsidRDefault="00937DA8" w:rsidP="00937DA8"/>
          <w:p w14:paraId="3E2DEB67" w14:textId="77777777" w:rsidR="00937DA8" w:rsidRDefault="00937DA8" w:rsidP="00937DA8">
            <w:r>
              <w:t>Assess employee sales performance, productivity, and effectiveness.</w:t>
            </w:r>
          </w:p>
          <w:p w14:paraId="02ACA736" w14:textId="77777777" w:rsidR="00937DA8" w:rsidRDefault="00937DA8" w:rsidP="00937DA8">
            <w:r>
              <w:t>Rank employees by performance and identify top performers for recognition and reward, while also highlighting opportunities for improvement and training.</w:t>
            </w:r>
          </w:p>
          <w:p w14:paraId="34977F76" w14:textId="77777777" w:rsidR="00937DA8" w:rsidRDefault="00937DA8" w:rsidP="00937DA8">
            <w:r>
              <w:t>Objective 6: Actionable Insights Delivery</w:t>
            </w:r>
          </w:p>
          <w:p w14:paraId="3301983A" w14:textId="77777777" w:rsidR="00937DA8" w:rsidRDefault="00937DA8" w:rsidP="00937DA8"/>
          <w:p w14:paraId="5F39C90D" w14:textId="77777777" w:rsidR="00937DA8" w:rsidRDefault="00937DA8" w:rsidP="00937DA8">
            <w:r>
              <w:t>Present insights derived from data analysis in a visually appealing and intuitive dashboard format.</w:t>
            </w:r>
          </w:p>
          <w:p w14:paraId="46E2EBB6" w14:textId="77777777" w:rsidR="00937DA8" w:rsidRDefault="00937DA8" w:rsidP="00937DA8">
            <w:r>
              <w:t>Enable stakeholders to make informed decisions and take proactive actions by providing access to timely and relevant data.</w:t>
            </w:r>
          </w:p>
          <w:p w14:paraId="0A7985DA" w14:textId="77777777" w:rsidR="00937DA8" w:rsidRDefault="00937DA8" w:rsidP="00937DA8">
            <w:r>
              <w:t>Objective 7: Data-Driven Culture Promotion</w:t>
            </w:r>
          </w:p>
          <w:p w14:paraId="7310C2C6" w14:textId="77777777" w:rsidR="00937DA8" w:rsidRDefault="00937DA8" w:rsidP="00937DA8"/>
          <w:p w14:paraId="650D2A2D" w14:textId="77777777" w:rsidR="00937DA8" w:rsidRDefault="00937DA8" w:rsidP="00937DA8">
            <w:r>
              <w:t>Promote a culture of data-driven decision-making within the organization.</w:t>
            </w:r>
          </w:p>
          <w:p w14:paraId="4517F11D" w14:textId="77777777" w:rsidR="00937DA8" w:rsidRDefault="00937DA8" w:rsidP="00937DA8">
            <w:r>
              <w:lastRenderedPageBreak/>
              <w:t>Provide access to data and empower stakeholders at all levels to leverage data for strategic planning and operational improvements.</w:t>
            </w:r>
          </w:p>
          <w:p w14:paraId="4289CD89" w14:textId="77777777" w:rsidR="00937DA8" w:rsidRDefault="00937DA8" w:rsidP="00937DA8">
            <w:r>
              <w:t>Objective 8: Business Competitiveness Enhancement</w:t>
            </w:r>
          </w:p>
          <w:p w14:paraId="3B9EDF1B" w14:textId="77777777" w:rsidR="00937DA8" w:rsidRDefault="00937DA8" w:rsidP="00937DA8"/>
          <w:p w14:paraId="58E1DC95" w14:textId="77777777" w:rsidR="00937DA8" w:rsidRDefault="00937DA8" w:rsidP="00937DA8">
            <w:r>
              <w:t>Use data insights to identify competitive advantages, market opportunities, and areas for innovation.</w:t>
            </w:r>
          </w:p>
          <w:p w14:paraId="6BD82ECC" w14:textId="77777777" w:rsidR="00937DA8" w:rsidRDefault="00937DA8" w:rsidP="00937DA8">
            <w:r>
              <w:t>Enable Northwind Traders to stay ahead in the wholesale market landscape by leveraging data-driven strategies.</w:t>
            </w:r>
          </w:p>
          <w:p w14:paraId="5F882CD0" w14:textId="77777777" w:rsidR="00937DA8" w:rsidRDefault="00937DA8" w:rsidP="00937DA8">
            <w:r>
              <w:t>Objective 9: Continuous Improvement Facilitation</w:t>
            </w:r>
          </w:p>
          <w:p w14:paraId="062C0633" w14:textId="77777777" w:rsidR="00937DA8" w:rsidRDefault="00937DA8" w:rsidP="00937DA8"/>
          <w:p w14:paraId="61F695D0" w14:textId="77777777" w:rsidR="00937DA8" w:rsidRDefault="00937DA8" w:rsidP="00937DA8">
            <w:r>
              <w:t>Continuously monitor and analyze key performance metrics.</w:t>
            </w:r>
          </w:p>
          <w:p w14:paraId="4BDE2ABF" w14:textId="77777777" w:rsidR="00937DA8" w:rsidRDefault="00937DA8" w:rsidP="00937DA8">
            <w:r>
              <w:t>Gather feedback from stakeholders and iterate on the Power BI dashboard to ensure it remains relevant, insightful, and aligned with business objectives.</w:t>
            </w:r>
          </w:p>
          <w:p w14:paraId="251AC797" w14:textId="77777777" w:rsidR="00937DA8" w:rsidRPr="00E224E9" w:rsidRDefault="00937DA8" w:rsidP="00937DA8">
            <w:r>
              <w:t>By achieving these objectives, the North Wind Traders Capstone Project aims to revolutionize how the company interacts with its data, enabling informed decision-making, driving business growth, and maintaining a competitive edge in the wholesale market landscape.</w:t>
            </w:r>
          </w:p>
        </w:tc>
      </w:tr>
    </w:tbl>
    <w:p w14:paraId="19B39F60" w14:textId="77777777" w:rsidR="00E31A4E" w:rsidRDefault="00590016" w:rsidP="00C974DB">
      <w:pPr>
        <w:sectPr w:rsidR="00E31A4E" w:rsidSect="00E33E6F">
          <w:pgSz w:w="12240" w:h="15840"/>
          <w:pgMar w:top="3960" w:right="1440" w:bottom="1440" w:left="1440" w:header="720" w:footer="288" w:gutter="0"/>
          <w:cols w:space="720"/>
          <w:docGrid w:linePitch="360"/>
        </w:sectPr>
      </w:pPr>
      <w:r>
        <w:rPr>
          <w:noProof/>
        </w:rPr>
        <w:lastRenderedPageBreak/>
        <mc:AlternateContent>
          <mc:Choice Requires="wpg">
            <w:drawing>
              <wp:anchor distT="0" distB="0" distL="114300" distR="114300" simplePos="0" relativeHeight="251745280" behindDoc="1" locked="1" layoutInCell="1" allowOverlap="1" wp14:anchorId="2F6F371E" wp14:editId="58A233E4">
                <wp:simplePos x="0" y="0"/>
                <wp:positionH relativeFrom="column">
                  <wp:posOffset>-913765</wp:posOffset>
                </wp:positionH>
                <wp:positionV relativeFrom="paragraph">
                  <wp:posOffset>-2514600</wp:posOffset>
                </wp:positionV>
                <wp:extent cx="7772400" cy="9601200"/>
                <wp:effectExtent l="0" t="0" r="0" b="0"/>
                <wp:wrapNone/>
                <wp:docPr id="1927220807" name="Group 192722080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0"/>
                          <a:chExt cx="7772400" cy="9601200"/>
                        </a:xfrm>
                      </wpg:grpSpPr>
                      <wps:wsp>
                        <wps:cNvPr id="1927220808"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09" name="Rectangle 12"/>
                        <wps:cNvSpPr/>
                        <wps:spPr>
                          <a:xfrm>
                            <a:off x="0" y="5006340"/>
                            <a:ext cx="7772400" cy="4580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10" name="Rectangle 11"/>
                        <wps:cNvSpPr/>
                        <wps:spPr>
                          <a:xfrm>
                            <a:off x="571500" y="594360"/>
                            <a:ext cx="6629400" cy="84033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7220811" name="Group 13"/>
                        <wpg:cNvGrpSpPr/>
                        <wpg:grpSpPr>
                          <a:xfrm rot="16200000">
                            <a:off x="911860" y="7381240"/>
                            <a:ext cx="2606040" cy="1801368"/>
                            <a:chOff x="0" y="0"/>
                            <a:chExt cx="928687" cy="643890"/>
                          </a:xfrm>
                        </wpg:grpSpPr>
                        <wps:wsp>
                          <wps:cNvPr id="1927220812" name="Freeform 1540928448"/>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220813" name="Freeform 134616657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220814" name="Freeform 179722948"/>
                          <wps:cNvSpPr/>
                          <wps:spPr>
                            <a:xfrm>
                              <a:off x="0" y="0"/>
                              <a:ext cx="928687" cy="643890"/>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220815" name="Freeform 1987629564"/>
                          <wps:cNvSpPr/>
                          <wps:spPr>
                            <a:xfrm>
                              <a:off x="0" y="106681"/>
                              <a:ext cx="822007" cy="430530"/>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2AA1F08" id="Group 1927220807" o:spid="_x0000_s1026" alt="&quot;&quot;" style="position:absolute;margin-left:-71.95pt;margin-top:-198pt;width:612pt;height:756pt;z-index:-251571200"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">
                <v:rect id="Rectangle 28" o:spid="_x0000_s1027"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" fillcolor="#f8e9d7 [663]" stroked="f" strokeweight="1pt"/>
                <v:rect id="Rectangle 12" o:spid="_x0000_s1028" style="position:absolute;top:50063;width:77724;height:4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" fillcolor="#234756 [3206]" stroked="f" strokeweight="1pt"/>
                <v:rect id="Rectangle 11" o:spid="_x0000_s1029" style="position:absolute;left:5715;top:5943;width:66294;height:8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" fillcolor="#fff9f2 [3205]" stroked="f" strokeweight="1pt"/>
                <v:group id="Group 13" o:spid="_x0000_s1030" style="position:absolute;left:9118;top:73812;width:26060;height:18014;rotation:-90" coordsize="9286,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">
                  <v:shape id="Freeform 1540928448"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134616657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" path="m768668,161925c768668,72390,696278,,606743,l,,,323850r606743,c695325,323850,768668,251460,768668,161925xe" filled="f" stroked="f">
                    <v:stroke joinstyle="miter"/>
                    <v:path arrowok="t" o:connecttype="custom" o:connectlocs="768668,161925;606743,0;0,0;0,323850;606743,323850;768668,161925" o:connectangles="0,0,0,0,0,0"/>
                  </v:shape>
                  <v:shape id="Freeform 179722948" o:spid="_x0000_s1033" style="position:absolute;width:9286;height:6438;visibility:visible;mso-wrap-style:square;v-text-anchor:middle" coordsize="928687,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606743,0;0,0;0,53340;606743,53340;875347,321945;606743,590550;0,590550;0,643890;606743,643890;928688,321945;606743,0" o:connectangles="0,0,0,0,0,0,0,0,0,0,0"/>
                  </v:shape>
                  <v:shape id="Freeform 1987629564" o:spid="_x0000_s1034" style="position:absolute;top:1066;width:8220;height:4306;visibility:visible;mso-wrap-style:square;v-text-anchor:middle" coordsize="822007,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822008,215265;606743,0;0,0;0,53340;606743,53340;768668,215265;606743,377190;0,377190;0,430530;606743,430530;822008,215265" o:connectangles="0,0,0,0,0,0,0,0,0,0,0"/>
                  </v:shape>
                </v:group>
                <w10:anchorlock/>
              </v:group>
            </w:pict>
          </mc:Fallback>
        </mc:AlternateContent>
      </w:r>
    </w:p>
    <w:p w14:paraId="1AF5E531" w14:textId="77777777" w:rsidR="00C974DB" w:rsidRDefault="00C974DB" w:rsidP="005E2F7C">
      <w:r>
        <w:rPr>
          <w:noProof/>
        </w:rPr>
        <w:lastRenderedPageBreak/>
        <mc:AlternateContent>
          <mc:Choice Requires="wpg">
            <w:drawing>
              <wp:anchor distT="0" distB="0" distL="114300" distR="114300" simplePos="0" relativeHeight="251747328" behindDoc="1" locked="1" layoutInCell="1" allowOverlap="1" wp14:anchorId="61ADA24B" wp14:editId="5D3809BC">
                <wp:simplePos x="0" y="0"/>
                <wp:positionH relativeFrom="column">
                  <wp:posOffset>-925195</wp:posOffset>
                </wp:positionH>
                <wp:positionV relativeFrom="paragraph">
                  <wp:posOffset>-903605</wp:posOffset>
                </wp:positionV>
                <wp:extent cx="7772400" cy="9601200"/>
                <wp:effectExtent l="0" t="0" r="0" b="0"/>
                <wp:wrapNone/>
                <wp:docPr id="1927220825" name="Group 19272208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0"/>
                          <a:chExt cx="7772400" cy="9601200"/>
                        </a:xfrm>
                      </wpg:grpSpPr>
                      <wps:wsp>
                        <wps:cNvPr id="1927220826"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27" name="Rectangle 12"/>
                        <wps:cNvSpPr/>
                        <wps:spPr>
                          <a:xfrm>
                            <a:off x="0" y="5006340"/>
                            <a:ext cx="7772400" cy="4580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28" name="Rectangle 11"/>
                        <wps:cNvSpPr/>
                        <wps:spPr>
                          <a:xfrm>
                            <a:off x="571500" y="594360"/>
                            <a:ext cx="6629400" cy="84033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7220829" name="Group 13"/>
                        <wpg:cNvGrpSpPr/>
                        <wpg:grpSpPr>
                          <a:xfrm rot="16200000">
                            <a:off x="986702" y="7605306"/>
                            <a:ext cx="2456360" cy="1502916"/>
                            <a:chOff x="0" y="53341"/>
                            <a:chExt cx="875347" cy="537210"/>
                          </a:xfrm>
                        </wpg:grpSpPr>
                        <wps:wsp>
                          <wps:cNvPr id="1927220830" name="Freeform 1540928448"/>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7220831" name="Freeform 134616657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2E439BF" id="Group 1927220825" o:spid="_x0000_s1026" alt="&quot;&quot;" style="position:absolute;margin-left:-72.85pt;margin-top:-71.15pt;width:612pt;height:756pt;z-index:-251569152;mso-height-relative:margin"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">
                <v:rect id="Rectangle 28" o:spid="_x0000_s1027"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" fillcolor="#f8e9d7 [663]" stroked="f" strokeweight="1pt"/>
                <v:rect id="Rectangle 12" o:spid="_x0000_s1028" style="position:absolute;top:50063;width:77724;height:4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" fillcolor="#234756 [3206]" stroked="f" strokeweight="1pt"/>
                <v:rect id="Rectangle 11" o:spid="_x0000_s1029" style="position:absolute;left:5715;top:5943;width:66294;height:8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" fillcolor="#fff9f2 [3205]" stroked="f" strokeweight="1pt"/>
                <v:group id="Group 13" o:spid="_x0000_s1030" style="position:absolute;left:9867;top:76052;width:24564;height:15029;rotation:-90" coordorigin=",533" coordsize="8753,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">
                  <v:shape id="Freeform 1540928448"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134616657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" path="m768668,161925c768668,72390,696278,,606743,l,,,323850r606743,c695325,323850,768668,251460,768668,161925xe" filled="f" stroked="f">
                    <v:stroke joinstyle="miter"/>
                    <v:path arrowok="t" o:connecttype="custom" o:connectlocs="768668,161925;606743,0;0,0;0,323850;606743,323850;768668,161925" o:connectangles="0,0,0,0,0,0"/>
                  </v:shape>
                </v:group>
                <w10:anchorlock/>
              </v:group>
            </w:pict>
          </mc:Fallback>
        </mc:AlternateContent>
      </w:r>
    </w:p>
    <w:tbl>
      <w:tblPr>
        <w:tblpPr w:leftFromText="180" w:rightFromText="180" w:horzAnchor="margin" w:tblpY="741"/>
        <w:tblW w:w="0" w:type="auto"/>
        <w:tblLook w:val="0600" w:firstRow="0" w:lastRow="0" w:firstColumn="0" w:lastColumn="0" w:noHBand="1" w:noVBand="1"/>
      </w:tblPr>
      <w:tblGrid>
        <w:gridCol w:w="9213"/>
      </w:tblGrid>
      <w:tr w:rsidR="00C974DB" w:rsidRPr="00E33E6F" w14:paraId="7DEF0142" w14:textId="77777777" w:rsidTr="00013CC6">
        <w:trPr>
          <w:trHeight w:val="1276"/>
        </w:trPr>
        <w:tc>
          <w:tcPr>
            <w:tcW w:w="9213" w:type="dxa"/>
          </w:tcPr>
          <w:p w14:paraId="66664EEF" w14:textId="77777777" w:rsidR="00C974DB" w:rsidRPr="00E33E6F" w:rsidRDefault="00531C6C" w:rsidP="00675369">
            <w:pPr>
              <w:pStyle w:val="Heading1"/>
            </w:pPr>
            <w:sdt>
              <w:sdtPr>
                <w:id w:val="1981351471"/>
                <w:placeholder>
                  <w:docPart w:val="B409BA9540A84F47892EE2F2792485C0"/>
                </w:placeholder>
                <w15:appearance w15:val="hidden"/>
              </w:sdtPr>
              <w:sdtEndPr/>
              <w:sdtContent>
                <w:r w:rsidR="00C974DB">
                  <w:t>Significance</w:t>
                </w:r>
              </w:sdtContent>
            </w:sdt>
            <w:r w:rsidR="00C974DB" w:rsidRPr="00E33E6F">
              <w:t xml:space="preserve"> </w:t>
            </w:r>
          </w:p>
        </w:tc>
      </w:tr>
      <w:tr w:rsidR="00C974DB" w:rsidRPr="00E224E9" w14:paraId="6F62772A" w14:textId="77777777" w:rsidTr="00675369">
        <w:trPr>
          <w:trHeight w:val="7162"/>
        </w:trPr>
        <w:tc>
          <w:tcPr>
            <w:tcW w:w="9213" w:type="dxa"/>
          </w:tcPr>
          <w:p w14:paraId="55104A65" w14:textId="77777777" w:rsidR="00013CC6" w:rsidRDefault="00013CC6" w:rsidP="00013CC6">
            <w:pPr>
              <w:jc w:val="left"/>
            </w:pPr>
            <w:r>
              <w:t>The North Wind Traders Capstone Project holds significant importance for the company and its stakeholders due to several key factors:</w:t>
            </w:r>
          </w:p>
          <w:p w14:paraId="6D02E3A0" w14:textId="77777777" w:rsidR="00013CC6" w:rsidRDefault="00013CC6" w:rsidP="00013CC6">
            <w:pPr>
              <w:jc w:val="left"/>
            </w:pPr>
          </w:p>
          <w:p w14:paraId="22E35049" w14:textId="77777777" w:rsidR="00013CC6" w:rsidRDefault="00013CC6" w:rsidP="00013CC6">
            <w:pPr>
              <w:jc w:val="left"/>
            </w:pPr>
            <w:r>
              <w:t>Data-Driven Decision Making: By leveraging Power BI and Excel EDA techniques, the project enables North Wind Traders to transition towards a data-driven decision-making approach. This shift allows the company to base its strategic and operational decisions on empirical evidence derived from comprehensive data analysis, leading to more informed and effective outcomes.</w:t>
            </w:r>
          </w:p>
          <w:p w14:paraId="058BCE60" w14:textId="77777777" w:rsidR="00013CC6" w:rsidRDefault="00013CC6" w:rsidP="00013CC6">
            <w:pPr>
              <w:jc w:val="left"/>
            </w:pPr>
          </w:p>
          <w:p w14:paraId="5F78E1C9" w14:textId="77777777" w:rsidR="00013CC6" w:rsidRDefault="00013CC6" w:rsidP="00013CC6">
            <w:pPr>
              <w:jc w:val="left"/>
            </w:pPr>
            <w:r>
              <w:t>Enhanced Operational Efficiency: Through the analysis of sales patterns, customer behavior, inventory trends, and employee performance, the project identifies opportunities to streamline processes and optimize resource allocation within the organization. This optimization leads to increased operational efficiency, reduced costs, and improved productivity across various departments.</w:t>
            </w:r>
          </w:p>
          <w:p w14:paraId="3B7ABC9A" w14:textId="77777777" w:rsidR="00013CC6" w:rsidRDefault="00013CC6" w:rsidP="00013CC6">
            <w:pPr>
              <w:jc w:val="left"/>
            </w:pPr>
          </w:p>
          <w:p w14:paraId="6EA23EF4" w14:textId="77777777" w:rsidR="00013CC6" w:rsidRDefault="00013CC6" w:rsidP="00013CC6">
            <w:pPr>
              <w:jc w:val="left"/>
            </w:pPr>
            <w:r>
              <w:t>Improved Customer Satisfaction: By gaining insights into customer preferences, buying behavior, and segmentation, North Wind Traders can tailor its products and services to better meet customer needs. This personalized approach enhances customer satisfaction, fosters loyalty, and ultimately drives revenue growth through repeat business and positive word-of-mouth referrals.</w:t>
            </w:r>
          </w:p>
          <w:p w14:paraId="6155FCC4" w14:textId="77777777" w:rsidR="00013CC6" w:rsidRDefault="00013CC6" w:rsidP="00013CC6">
            <w:pPr>
              <w:jc w:val="left"/>
            </w:pPr>
          </w:p>
          <w:p w14:paraId="3ACEDB39" w14:textId="77777777" w:rsidR="00013CC6" w:rsidRDefault="00013CC6" w:rsidP="00013CC6">
            <w:pPr>
              <w:jc w:val="left"/>
            </w:pPr>
            <w:r>
              <w:t>Competitive Advantage: The project enables North Wind Traders to stay ahead of competitors by leveraging data insights to identify market trends, capitalize on opportunities, and address potential threats. By continuously monitoring key performance metrics and adapting strategies accordingly, the company maintains a competitive edge in the dynamic wholesale market landscape.</w:t>
            </w:r>
          </w:p>
          <w:p w14:paraId="2CBCE264" w14:textId="77777777" w:rsidR="00013CC6" w:rsidRDefault="00013CC6" w:rsidP="00013CC6">
            <w:pPr>
              <w:jc w:val="left"/>
            </w:pPr>
          </w:p>
          <w:p w14:paraId="6545D125" w14:textId="77777777" w:rsidR="00013CC6" w:rsidRDefault="00013CC6" w:rsidP="00013CC6">
            <w:pPr>
              <w:jc w:val="left"/>
            </w:pPr>
            <w:r>
              <w:lastRenderedPageBreak/>
              <w:t>Strategic Planning and Innovation: Through the delivery of actionable insights and the promotion of a data-driven culture, the project empowers North Wind Traders to make strategic decisions that fuel innovation and drive business growth. By identifying areas for improvement, innovation, and investment, the company can proactively address emerging challenges and capitalize on new opportunities.</w:t>
            </w:r>
          </w:p>
          <w:p w14:paraId="427568D6" w14:textId="77777777" w:rsidR="00013CC6" w:rsidRDefault="00013CC6" w:rsidP="00013CC6">
            <w:pPr>
              <w:jc w:val="left"/>
            </w:pPr>
          </w:p>
          <w:p w14:paraId="2D439EE7" w14:textId="77777777" w:rsidR="00013CC6" w:rsidRDefault="00013CC6" w:rsidP="00013CC6">
            <w:pPr>
              <w:jc w:val="left"/>
            </w:pPr>
            <w:r>
              <w:t>Stakeholder Empowerment: The project not only benefits the company's leadership team but also empowers employees at all levels to contribute meaningfully to organizational success. By providing access to timely and relevant data, interactive visualizations, and dynamic filters, stakeholders can actively engage in data exploration, collaborate on decision-making, and drive continuous improvement initiatives.</w:t>
            </w:r>
          </w:p>
          <w:p w14:paraId="1633D07F" w14:textId="77777777" w:rsidR="00013CC6" w:rsidRDefault="00013CC6" w:rsidP="00013CC6">
            <w:pPr>
              <w:jc w:val="left"/>
            </w:pPr>
          </w:p>
          <w:p w14:paraId="5CD2640A" w14:textId="77777777" w:rsidR="00013CC6" w:rsidRDefault="00013CC6" w:rsidP="00013CC6">
            <w:pPr>
              <w:jc w:val="left"/>
            </w:pPr>
            <w:r>
              <w:t>Long-Term Sustainability: By facilitating continuous monitoring, analysis, and iteration of key performance metrics, the project promotes a culture of continuous improvement within North Wind Traders. This ongoing commitment to data-driven decision-making ensures the company remains adaptable, resilient, and sustainable in the face of evolving market dynamics and industry disruptions.</w:t>
            </w:r>
          </w:p>
          <w:p w14:paraId="0E54AD8D" w14:textId="77777777" w:rsidR="00013CC6" w:rsidRDefault="00013CC6" w:rsidP="00013CC6">
            <w:pPr>
              <w:jc w:val="left"/>
            </w:pPr>
          </w:p>
          <w:p w14:paraId="6192AC7F" w14:textId="77777777" w:rsidR="00C974DB" w:rsidRDefault="00013CC6" w:rsidP="00013CC6">
            <w:r>
              <w:t>In summary, the North Wind Traders Capstone Project is not only a means to analyze sales data but also a catalyst for organizational transformation, strategic innovation, and sustainable growth. By harnessing the power of data and analytics, the project empowers North Wind Traders to navigate challenges, capitalize on opportunities, and achieve long-term success in the wholesale market landscape.</w:t>
            </w:r>
          </w:p>
          <w:p w14:paraId="52F07FC4" w14:textId="77777777" w:rsidR="00C974DB" w:rsidRPr="00E224E9" w:rsidRDefault="00C974DB" w:rsidP="00675369"/>
        </w:tc>
      </w:tr>
    </w:tbl>
    <w:p w14:paraId="2F8274DA" w14:textId="77777777" w:rsidR="00C974DB" w:rsidRDefault="00C974DB">
      <w:pPr>
        <w:jc w:val="left"/>
      </w:pPr>
      <w:r>
        <w:lastRenderedPageBreak/>
        <w:br w:type="page"/>
      </w:r>
      <w:r w:rsidR="00013CC6">
        <w:rPr>
          <w:noProof/>
        </w:rPr>
        <mc:AlternateContent>
          <mc:Choice Requires="wpg">
            <w:drawing>
              <wp:anchor distT="0" distB="0" distL="114300" distR="114300" simplePos="0" relativeHeight="251837440" behindDoc="1" locked="1" layoutInCell="1" allowOverlap="1" wp14:anchorId="49DA601E" wp14:editId="59A62B2D">
                <wp:simplePos x="0" y="0"/>
                <wp:positionH relativeFrom="page">
                  <wp:posOffset>0</wp:posOffset>
                </wp:positionH>
                <wp:positionV relativeFrom="paragraph">
                  <wp:posOffset>-908685</wp:posOffset>
                </wp:positionV>
                <wp:extent cx="7772400" cy="9601200"/>
                <wp:effectExtent l="0" t="0" r="0" b="0"/>
                <wp:wrapNone/>
                <wp:docPr id="618637306" name="Group 61863730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0"/>
                          <a:chExt cx="7772400" cy="9601200"/>
                        </a:xfrm>
                      </wpg:grpSpPr>
                      <wps:wsp>
                        <wps:cNvPr id="618637307"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308" name="Rectangle 12"/>
                        <wps:cNvSpPr/>
                        <wps:spPr>
                          <a:xfrm>
                            <a:off x="0" y="5006340"/>
                            <a:ext cx="7772400" cy="4580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309" name="Rectangle 11"/>
                        <wps:cNvSpPr/>
                        <wps:spPr>
                          <a:xfrm>
                            <a:off x="571500" y="594360"/>
                            <a:ext cx="6629400" cy="84033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8637310" name="Group 13"/>
                        <wpg:cNvGrpSpPr/>
                        <wpg:grpSpPr>
                          <a:xfrm rot="16200000">
                            <a:off x="986702" y="7605306"/>
                            <a:ext cx="2456360" cy="1502916"/>
                            <a:chOff x="0" y="53341"/>
                            <a:chExt cx="875347" cy="537210"/>
                          </a:xfrm>
                        </wpg:grpSpPr>
                        <wps:wsp>
                          <wps:cNvPr id="618637311" name="Freeform 1540928448"/>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8952453" name="Freeform 134616657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B4463A9" id="Group 618637306" o:spid="_x0000_s1026" alt="&quot;&quot;" style="position:absolute;margin-left:0;margin-top:-71.55pt;width:612pt;height:756pt;z-index:-251479040;mso-position-horizontal-relative:page;mso-height-relative:margin"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">
                <v:rect id="Rectangle 28" o:spid="_x0000_s1027"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" fillcolor="#f8e9d7 [663]" stroked="f" strokeweight="1pt"/>
                <v:rect id="Rectangle 12" o:spid="_x0000_s1028" style="position:absolute;top:50063;width:77724;height:4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" fillcolor="#234756 [3206]" stroked="f" strokeweight="1pt"/>
                <v:rect id="Rectangle 11" o:spid="_x0000_s1029" style="position:absolute;left:5715;top:5943;width:66294;height:8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" fillcolor="#fff9f2 [3205]" stroked="f" strokeweight="1pt"/>
                <v:group id="Group 13" o:spid="_x0000_s1030" style="position:absolute;left:9867;top:76052;width:24564;height:15029;rotation:-90" coordorigin=",533" coordsize="8753,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">
                  <v:shape id="Freeform 1540928448"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134616657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" path="m768668,161925c768668,72390,696278,,606743,l,,,323850r606743,c695325,323850,768668,251460,768668,161925xe" filled="f" stroked="f">
                    <v:stroke joinstyle="miter"/>
                    <v:path arrowok="t" o:connecttype="custom" o:connectlocs="768668,161925;606743,0;0,0;0,323850;606743,323850;768668,161925" o:connectangles="0,0,0,0,0,0"/>
                  </v:shape>
                </v:group>
                <w10:wrap anchorx="page"/>
                <w10:anchorlock/>
              </v:group>
            </w:pict>
          </mc:Fallback>
        </mc:AlternateContent>
      </w:r>
    </w:p>
    <w:p w14:paraId="3AC9ACEE" w14:textId="77777777" w:rsidR="008877A1" w:rsidRDefault="00E33E6F" w:rsidP="005E2F7C">
      <w:r>
        <w:rPr>
          <w:noProof/>
        </w:rPr>
        <w:lastRenderedPageBreak/>
        <mc:AlternateContent>
          <mc:Choice Requires="wpg">
            <w:drawing>
              <wp:anchor distT="0" distB="0" distL="114300" distR="114300" simplePos="0" relativeHeight="251723776" behindDoc="1" locked="1" layoutInCell="1" allowOverlap="1" wp14:anchorId="56D333BD" wp14:editId="7F74C40E">
                <wp:simplePos x="0" y="0"/>
                <wp:positionH relativeFrom="column">
                  <wp:posOffset>-914400</wp:posOffset>
                </wp:positionH>
                <wp:positionV relativeFrom="paragraph">
                  <wp:posOffset>-914400</wp:posOffset>
                </wp:positionV>
                <wp:extent cx="7772400" cy="9601200"/>
                <wp:effectExtent l="0" t="0" r="0" b="0"/>
                <wp:wrapNone/>
                <wp:docPr id="9" name="Gro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0"/>
                          <a:chExt cx="7772400" cy="9601200"/>
                        </a:xfrm>
                      </wpg:grpSpPr>
                      <wps:wsp>
                        <wps:cNvPr id="8"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069930" name="Rectangle 12"/>
                        <wps:cNvSpPr/>
                        <wps:spPr>
                          <a:xfrm>
                            <a:off x="0" y="5006340"/>
                            <a:ext cx="7772400" cy="4580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683530" name="Rectangle 11"/>
                        <wps:cNvSpPr/>
                        <wps:spPr>
                          <a:xfrm>
                            <a:off x="571500" y="594360"/>
                            <a:ext cx="6629400" cy="84033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1986486" name="Group 13"/>
                        <wpg:cNvGrpSpPr/>
                        <wpg:grpSpPr>
                          <a:xfrm rot="16200000">
                            <a:off x="911860" y="7381240"/>
                            <a:ext cx="2606040" cy="1801368"/>
                            <a:chOff x="0" y="0"/>
                            <a:chExt cx="928687" cy="643890"/>
                          </a:xfrm>
                        </wpg:grpSpPr>
                        <wps:wsp>
                          <wps:cNvPr id="1540928448" name="Freeform 1540928448"/>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166570" name="Freeform 134616657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9722948" name="Freeform 179722948"/>
                          <wps:cNvSpPr/>
                          <wps:spPr>
                            <a:xfrm>
                              <a:off x="0" y="0"/>
                              <a:ext cx="928687" cy="643890"/>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7629564" name="Freeform 1987629564"/>
                          <wps:cNvSpPr/>
                          <wps:spPr>
                            <a:xfrm>
                              <a:off x="0" y="106681"/>
                              <a:ext cx="822007" cy="430530"/>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BBFAD12" id="Group 9" o:spid="_x0000_s1026" alt="&quot;&quot;" style="position:absolute;margin-left:-1in;margin-top:-1in;width:612pt;height:756pt;z-index:-251592704"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">
                <v:rect id="Rectangle 28" o:spid="_x0000_s1027"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" fillcolor="#f8e9d7 [663]" stroked="f" strokeweight="1pt"/>
                <v:rect id="Rectangle 12" o:spid="_x0000_s1028" style="position:absolute;top:50063;width:77724;height:4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" fillcolor="#234756 [3206]" stroked="f" strokeweight="1pt"/>
                <v:rect id="Rectangle 11" o:spid="_x0000_s1029" style="position:absolute;left:5715;top:5943;width:66294;height:8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" fillcolor="#fff9f2 [3205]" stroked="f" strokeweight="1pt"/>
                <v:group id="Group 13" o:spid="_x0000_s1030" style="position:absolute;left:9118;top:73812;width:26060;height:18014;rotation:-90" coordsize="9286,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">
                  <v:shape id="Freeform 1540928448"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134616657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" path="m768668,161925c768668,72390,696278,,606743,l,,,323850r606743,c695325,323850,768668,251460,768668,161925xe" filled="f" stroked="f">
                    <v:stroke joinstyle="miter"/>
                    <v:path arrowok="t" o:connecttype="custom" o:connectlocs="768668,161925;606743,0;0,0;0,323850;606743,323850;768668,161925" o:connectangles="0,0,0,0,0,0"/>
                  </v:shape>
                  <v:shape id="Freeform 179722948" o:spid="_x0000_s1033" style="position:absolute;width:9286;height:6438;visibility:visible;mso-wrap-style:square;v-text-anchor:middle" coordsize="928687,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606743,0;0,0;0,53340;606743,53340;875347,321945;606743,590550;0,590550;0,643890;606743,643890;928688,321945;606743,0" o:connectangles="0,0,0,0,0,0,0,0,0,0,0"/>
                  </v:shape>
                  <v:shape id="Freeform 1987629564" o:spid="_x0000_s1034" style="position:absolute;top:1066;width:8220;height:4306;visibility:visible;mso-wrap-style:square;v-text-anchor:middle" coordsize="822007,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822008,215265;606743,0;0,0;0,53340;606743,53340;768668,215265;606743,377190;0,377190;0,430530;606743,430530;822008,215265" o:connectangles="0,0,0,0,0,0,0,0,0,0,0"/>
                  </v:shape>
                </v:group>
                <w10:anchorlock/>
              </v:group>
            </w:pict>
          </mc:Fallback>
        </mc:AlternateContent>
      </w:r>
    </w:p>
    <w:tbl>
      <w:tblPr>
        <w:tblpPr w:leftFromText="180" w:rightFromText="180" w:horzAnchor="margin" w:tblpY="741"/>
        <w:tblW w:w="9213" w:type="dxa"/>
        <w:tblLook w:val="0600" w:firstRow="0" w:lastRow="0" w:firstColumn="0" w:lastColumn="0" w:noHBand="1" w:noVBand="1"/>
      </w:tblPr>
      <w:tblGrid>
        <w:gridCol w:w="9360"/>
      </w:tblGrid>
      <w:tr w:rsidR="000D787A" w:rsidRPr="00E33E6F" w14:paraId="10FA6C42" w14:textId="77777777" w:rsidTr="00C628A6">
        <w:trPr>
          <w:trHeight w:val="2727"/>
        </w:trPr>
        <w:tc>
          <w:tcPr>
            <w:tcW w:w="9213" w:type="dxa"/>
          </w:tcPr>
          <w:bookmarkStart w:id="1" w:name="_Toc24564157"/>
          <w:p w14:paraId="6EB41D78" w14:textId="0EB35270" w:rsidR="00F9744C" w:rsidRDefault="00531C6C" w:rsidP="00C628A6">
            <w:pPr>
              <w:pStyle w:val="Heading1"/>
            </w:pPr>
            <w:sdt>
              <w:sdtPr>
                <w:id w:val="-932054892"/>
                <w:placeholder>
                  <w:docPart w:val="D14A719E1BE84B57AE0C812B2478EC9C"/>
                </w:placeholder>
                <w:showingPlcHdr/>
                <w15:appearance w15:val="hidden"/>
              </w:sdtPr>
              <w:sdtEndPr/>
              <w:sdtContent>
                <w:r w:rsidR="00E33E6F" w:rsidRPr="00E33E6F">
                  <w:t>methodology</w:t>
                </w:r>
              </w:sdtContent>
            </w:sdt>
          </w:p>
          <w:p w14:paraId="106E50A8" w14:textId="77777777" w:rsidR="00F9744C" w:rsidRPr="00F9744C" w:rsidRDefault="00F9744C" w:rsidP="00F9744C"/>
          <w:p w14:paraId="200E8E8C" w14:textId="7FE6EE71" w:rsidR="00F9744C" w:rsidRDefault="00F9744C" w:rsidP="00C628A6">
            <w:pPr>
              <w:pStyle w:val="Heading1"/>
            </w:pPr>
            <w:r>
              <w:rPr>
                <w:noProof/>
              </w:rPr>
              <w:drawing>
                <wp:inline distT="0" distB="0" distL="0" distR="0" wp14:anchorId="59566D32" wp14:editId="381FAA59">
                  <wp:extent cx="5615720" cy="30861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2103" cy="3089608"/>
                          </a:xfrm>
                          <a:prstGeom prst="rect">
                            <a:avLst/>
                          </a:prstGeom>
                          <a:noFill/>
                          <a:ln>
                            <a:noFill/>
                          </a:ln>
                        </pic:spPr>
                      </pic:pic>
                    </a:graphicData>
                  </a:graphic>
                </wp:inline>
              </w:drawing>
            </w:r>
          </w:p>
          <w:p w14:paraId="65FC0937" w14:textId="324916AE" w:rsidR="000D787A" w:rsidRPr="00E33E6F" w:rsidRDefault="00F9744C" w:rsidP="00C628A6">
            <w:pPr>
              <w:pStyle w:val="Heading1"/>
            </w:pPr>
            <w:r>
              <w:rPr>
                <w:noProof/>
              </w:rPr>
              <w:lastRenderedPageBreak/>
              <mc:AlternateContent>
                <mc:Choice Requires="wpg">
                  <w:drawing>
                    <wp:anchor distT="0" distB="0" distL="114300" distR="114300" simplePos="0" relativeHeight="251862016" behindDoc="1" locked="1" layoutInCell="1" allowOverlap="1" wp14:anchorId="38F7E4E8" wp14:editId="1A40EB62">
                      <wp:simplePos x="0" y="0"/>
                      <wp:positionH relativeFrom="column">
                        <wp:posOffset>-981075</wp:posOffset>
                      </wp:positionH>
                      <wp:positionV relativeFrom="paragraph">
                        <wp:posOffset>-914400</wp:posOffset>
                      </wp:positionV>
                      <wp:extent cx="7772400" cy="9601200"/>
                      <wp:effectExtent l="0" t="0" r="0" b="0"/>
                      <wp:wrapNone/>
                      <wp:docPr id="815921862" name="Group 8159218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0"/>
                                <a:chExt cx="7772400" cy="9601200"/>
                              </a:xfrm>
                            </wpg:grpSpPr>
                            <wps:wsp>
                              <wps:cNvPr id="815921863"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921864" name="Rectangle 12"/>
                              <wps:cNvSpPr/>
                              <wps:spPr>
                                <a:xfrm>
                                  <a:off x="0" y="5006340"/>
                                  <a:ext cx="7772400" cy="4580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921865" name="Rectangle 11"/>
                              <wps:cNvSpPr/>
                              <wps:spPr>
                                <a:xfrm>
                                  <a:off x="571500" y="594360"/>
                                  <a:ext cx="6629400" cy="84033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15921866" name="Group 13"/>
                              <wpg:cNvGrpSpPr/>
                              <wpg:grpSpPr>
                                <a:xfrm rot="16200000">
                                  <a:off x="911860" y="7381240"/>
                                  <a:ext cx="2606040" cy="1801368"/>
                                  <a:chOff x="0" y="0"/>
                                  <a:chExt cx="928687" cy="643890"/>
                                </a:xfrm>
                              </wpg:grpSpPr>
                              <wps:wsp>
                                <wps:cNvPr id="815921867" name="Freeform 1540928448"/>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921868" name="Freeform 134616657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921869" name="Freeform 179722948"/>
                                <wps:cNvSpPr/>
                                <wps:spPr>
                                  <a:xfrm>
                                    <a:off x="0" y="0"/>
                                    <a:ext cx="928687" cy="643890"/>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5921870" name="Freeform 1987629564"/>
                                <wps:cNvSpPr/>
                                <wps:spPr>
                                  <a:xfrm>
                                    <a:off x="0" y="106681"/>
                                    <a:ext cx="822007" cy="430530"/>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2940CD1" id="Group 815921862" o:spid="_x0000_s1026" alt="&quot;&quot;" style="position:absolute;margin-left:-77.25pt;margin-top:-1in;width:612pt;height:756pt;z-index:-251454464"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">
                      <v:rect id="Rectangle 28" o:spid="_x0000_s1027"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" fillcolor="#f8e9d7 [663]" stroked="f" strokeweight="1pt"/>
                      <v:rect id="Rectangle 12" o:spid="_x0000_s1028" style="position:absolute;top:50063;width:77724;height:4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" fillcolor="#234756 [3206]" stroked="f" strokeweight="1pt"/>
                      <v:rect id="Rectangle 11" o:spid="_x0000_s1029" style="position:absolute;left:5715;top:5943;width:66294;height:8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" fillcolor="#fff9f2 [3205]" stroked="f" strokeweight="1pt"/>
                      <v:group id="Group 13" o:spid="_x0000_s1030" style="position:absolute;left:9118;top:73812;width:26060;height:18014;rotation:-90" coordsize="9286,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">
                        <v:shape id="Freeform 1540928448"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134616657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" path="m768668,161925c768668,72390,696278,,606743,l,,,323850r606743,c695325,323850,768668,251460,768668,161925xe" filled="f" stroked="f">
                          <v:stroke joinstyle="miter"/>
                          <v:path arrowok="t" o:connecttype="custom" o:connectlocs="768668,161925;606743,0;0,0;0,323850;606743,323850;768668,161925" o:connectangles="0,0,0,0,0,0"/>
                        </v:shape>
                        <v:shape id="Freeform 179722948" o:spid="_x0000_s1033" style="position:absolute;width:9286;height:6438;visibility:visible;mso-wrap-style:square;v-text-anchor:middle" coordsize="928687,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606743,0;0,0;0,53340;606743,53340;875347,321945;606743,590550;0,590550;0,643890;606743,643890;928688,321945;606743,0" o:connectangles="0,0,0,0,0,0,0,0,0,0,0"/>
                        </v:shape>
                        <v:shape id="Freeform 1987629564" o:spid="_x0000_s1034" style="position:absolute;top:1066;width:8220;height:4306;visibility:visible;mso-wrap-style:square;v-text-anchor:middle" coordsize="822007,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822008,215265;606743,0;0,0;0,53340;606743,53340;768668,215265;606743,377190;0,377190;0,430530;606743,430530;822008,215265" o:connectangles="0,0,0,0,0,0,0,0,0,0,0"/>
                        </v:shape>
                      </v:group>
                      <w10:anchorlock/>
                    </v:group>
                  </w:pict>
                </mc:Fallback>
              </mc:AlternateContent>
            </w:r>
            <w:r>
              <w:rPr>
                <w:noProof/>
              </w:rPr>
              <w:drawing>
                <wp:inline distT="0" distB="0" distL="0" distR="0" wp14:anchorId="1E11682D" wp14:editId="1E437D4C">
                  <wp:extent cx="5886269" cy="25717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4183" cy="2575208"/>
                          </a:xfrm>
                          <a:prstGeom prst="rect">
                            <a:avLst/>
                          </a:prstGeom>
                          <a:noFill/>
                          <a:ln>
                            <a:noFill/>
                          </a:ln>
                        </pic:spPr>
                      </pic:pic>
                    </a:graphicData>
                  </a:graphic>
                </wp:inline>
              </w:drawing>
            </w:r>
            <w:r>
              <w:rPr>
                <w:noProof/>
              </w:rPr>
              <w:t xml:space="preserve"> </w:t>
            </w:r>
            <w:r w:rsidRPr="00E33E6F">
              <w:t xml:space="preserve"> </w:t>
            </w:r>
            <w:r w:rsidR="00E33E6F" w:rsidRPr="00E33E6F">
              <w:t xml:space="preserve"> </w:t>
            </w:r>
          </w:p>
        </w:tc>
      </w:tr>
      <w:tr w:rsidR="000D787A" w:rsidRPr="00E224E9" w14:paraId="5652F953" w14:textId="77777777" w:rsidTr="00C628A6">
        <w:trPr>
          <w:trHeight w:val="7162"/>
        </w:trPr>
        <w:tc>
          <w:tcPr>
            <w:tcW w:w="9213" w:type="dxa"/>
          </w:tcPr>
          <w:p w14:paraId="7217DB51" w14:textId="77777777" w:rsidR="00C628A6" w:rsidRDefault="00C628A6" w:rsidP="00C628A6">
            <w:r>
              <w:rPr>
                <w:noProof/>
              </w:rPr>
              <w:lastRenderedPageBreak/>
              <w:drawing>
                <wp:inline distT="0" distB="0" distL="0" distR="0" wp14:anchorId="3D924A97" wp14:editId="0132474B">
                  <wp:extent cx="5911806" cy="2924175"/>
                  <wp:effectExtent l="0" t="0" r="0" b="0"/>
                  <wp:docPr id="1758952495" name="Picture 175895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3884" cy="2969720"/>
                          </a:xfrm>
                          <a:prstGeom prst="rect">
                            <a:avLst/>
                          </a:prstGeom>
                        </pic:spPr>
                      </pic:pic>
                    </a:graphicData>
                  </a:graphic>
                </wp:inline>
              </w:drawing>
            </w:r>
          </w:p>
          <w:p w14:paraId="1845AD3C" w14:textId="77777777" w:rsidR="00C628A6" w:rsidRDefault="00C628A6" w:rsidP="00C628A6"/>
          <w:p w14:paraId="4413A58C" w14:textId="77777777" w:rsidR="00C628A6" w:rsidRDefault="00C628A6" w:rsidP="00C628A6"/>
          <w:p w14:paraId="40C2C207" w14:textId="77777777" w:rsidR="00C628A6" w:rsidRDefault="00C628A6" w:rsidP="00C628A6"/>
          <w:p w14:paraId="0A9A5C0A" w14:textId="77777777" w:rsidR="00C628A6" w:rsidRDefault="00C628A6" w:rsidP="00C628A6"/>
          <w:p w14:paraId="5EC9A8C6" w14:textId="77777777" w:rsidR="00C628A6" w:rsidRDefault="00C628A6" w:rsidP="00C628A6"/>
          <w:p w14:paraId="795C9628" w14:textId="77777777" w:rsidR="00C628A6" w:rsidRDefault="00C628A6" w:rsidP="00C628A6"/>
          <w:p w14:paraId="6FF981C0" w14:textId="77777777" w:rsidR="00C628A6" w:rsidRDefault="00C628A6" w:rsidP="00C628A6"/>
          <w:p w14:paraId="51F3A174" w14:textId="77777777" w:rsidR="00C628A6" w:rsidRDefault="00C628A6" w:rsidP="00C628A6"/>
          <w:p w14:paraId="0A85BEFA" w14:textId="77777777" w:rsidR="00C628A6" w:rsidRDefault="00C628A6" w:rsidP="00C628A6"/>
          <w:p w14:paraId="32AA3034" w14:textId="77777777" w:rsidR="00C628A6" w:rsidRDefault="00C628A6" w:rsidP="00C628A6">
            <w:r>
              <w:t>Data Ac</w:t>
            </w:r>
            <w:r>
              <w:rPr>
                <w:noProof/>
              </w:rPr>
              <mc:AlternateContent>
                <mc:Choice Requires="wpg">
                  <w:drawing>
                    <wp:anchor distT="0" distB="0" distL="114300" distR="114300" simplePos="0" relativeHeight="251843584" behindDoc="1" locked="1" layoutInCell="1" allowOverlap="1" wp14:anchorId="4B14D9C8" wp14:editId="25B3A1EC">
                      <wp:simplePos x="0" y="0"/>
                      <wp:positionH relativeFrom="column">
                        <wp:posOffset>-993775</wp:posOffset>
                      </wp:positionH>
                      <wp:positionV relativeFrom="paragraph">
                        <wp:posOffset>-1513205</wp:posOffset>
                      </wp:positionV>
                      <wp:extent cx="7772400" cy="9601200"/>
                      <wp:effectExtent l="0" t="0" r="0" b="0"/>
                      <wp:wrapNone/>
                      <wp:docPr id="1758952496" name="Group 17589524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0"/>
                                <a:chExt cx="7772400" cy="9601200"/>
                              </a:xfrm>
                            </wpg:grpSpPr>
                            <wps:wsp>
                              <wps:cNvPr id="1758952497"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98" name="Rectangle 12"/>
                              <wps:cNvSpPr/>
                              <wps:spPr>
                                <a:xfrm>
                                  <a:off x="0" y="5006340"/>
                                  <a:ext cx="7772400" cy="4580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99" name="Rectangle 11"/>
                              <wps:cNvSpPr/>
                              <wps:spPr>
                                <a:xfrm>
                                  <a:off x="571500" y="594360"/>
                                  <a:ext cx="6629400" cy="84033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8952500" name="Group 13"/>
                              <wpg:cNvGrpSpPr/>
                              <wpg:grpSpPr>
                                <a:xfrm rot="16200000">
                                  <a:off x="986702" y="7605306"/>
                                  <a:ext cx="2456360" cy="1502916"/>
                                  <a:chOff x="0" y="53341"/>
                                  <a:chExt cx="875347" cy="537210"/>
                                </a:xfrm>
                              </wpg:grpSpPr>
                              <wps:wsp>
                                <wps:cNvPr id="1758952501" name="Freeform 1540928448"/>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58952502" name="Freeform 134616657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7DCB5B0" id="Group 1758952496" o:spid="_x0000_s1026" alt="&quot;&quot;" style="position:absolute;margin-left:-78.25pt;margin-top:-119.15pt;width:612pt;height:756pt;z-index:-251472896"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">
                      <v:rect id="Rectangle 28" o:spid="_x0000_s1027"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" fillcolor="#f8e9d7 [663]" stroked="f" strokeweight="1pt"/>
                      <v:rect id="Rectangle 12" o:spid="_x0000_s1028" style="position:absolute;top:50063;width:77724;height:4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" fillcolor="#234756 [3206]" stroked="f" strokeweight="1pt"/>
                      <v:rect id="Rectangle 11" o:spid="_x0000_s1029" style="position:absolute;left:5715;top:5943;width:66294;height:8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" fillcolor="#fff9f2 [3205]" stroked="f" strokeweight="1pt"/>
                      <v:group id="Group 13" o:spid="_x0000_s1030" style="position:absolute;left:9867;top:76052;width:24564;height:15029;rotation:-90" coordorigin=",533" coordsize="8753,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">
                        <v:shape id="Freeform 1540928448"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134616657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" path="m768668,161925c768668,72390,696278,,606743,l,,,323850r606743,c695325,323850,768668,251460,768668,161925xe" filled="f" stroked="f">
                          <v:stroke joinstyle="miter"/>
                          <v:path arrowok="t" o:connecttype="custom" o:connectlocs="768668,161925;606743,0;0,0;0,323850;606743,323850;768668,161925" o:connectangles="0,0,0,0,0,0"/>
                        </v:shape>
                      </v:group>
                      <w10:anchorlock/>
                    </v:group>
                  </w:pict>
                </mc:Fallback>
              </mc:AlternateContent>
            </w:r>
            <w:r>
              <w:t>quisition and Preparation</w:t>
            </w:r>
          </w:p>
          <w:p w14:paraId="460800B9" w14:textId="77777777" w:rsidR="00C628A6" w:rsidRDefault="00C628A6" w:rsidP="00C628A6"/>
          <w:p w14:paraId="3C109E23" w14:textId="77777777" w:rsidR="00C628A6" w:rsidRDefault="00C628A6" w:rsidP="00C628A6">
            <w:r>
              <w:t>Dataset Import in MySQL:</w:t>
            </w:r>
          </w:p>
          <w:p w14:paraId="648F71E4" w14:textId="77777777" w:rsidR="00C628A6" w:rsidRDefault="00C628A6" w:rsidP="00C628A6">
            <w:r>
              <w:t>Utilize the provided SQL script within a folder structure compatible with your chosen MySQL client for importing the Northwind Traders dataset.</w:t>
            </w:r>
          </w:p>
          <w:p w14:paraId="6E11151D" w14:textId="77777777" w:rsidR="00C628A6" w:rsidRDefault="00C628A6" w:rsidP="00C628A6">
            <w:r>
              <w:t>Ensure proper database creation and configuration before proceeding.</w:t>
            </w:r>
          </w:p>
          <w:p w14:paraId="2063D8D9" w14:textId="77777777" w:rsidR="00C628A6" w:rsidRDefault="00C628A6" w:rsidP="00C628A6">
            <w:r>
              <w:t>Data Transformation in MySQL:</w:t>
            </w:r>
          </w:p>
          <w:p w14:paraId="3182B21B" w14:textId="77777777" w:rsidR="00C628A6" w:rsidRDefault="00C628A6" w:rsidP="00C628A6">
            <w:r>
              <w:t>Employ SQL queries to clean and transform the data:</w:t>
            </w:r>
          </w:p>
          <w:p w14:paraId="7DF79544" w14:textId="77777777" w:rsidR="00C628A6" w:rsidRDefault="00C628A6" w:rsidP="00C628A6">
            <w:r>
              <w:t>Address missing values, inconsistencies, and formatting issues.</w:t>
            </w:r>
          </w:p>
          <w:p w14:paraId="1E263B48" w14:textId="77777777" w:rsidR="00C628A6" w:rsidRDefault="00C628A6" w:rsidP="00C628A6">
            <w:r>
              <w:t>Create calculated fields or derived tables as needed.</w:t>
            </w:r>
          </w:p>
          <w:p w14:paraId="3BBCEA16" w14:textId="77777777" w:rsidR="00C628A6" w:rsidRDefault="00C628A6" w:rsidP="00C628A6">
            <w:r>
              <w:t>Consider data normalization techniques if necessary.</w:t>
            </w:r>
          </w:p>
          <w:p w14:paraId="596D18EB" w14:textId="77777777" w:rsidR="00C628A6" w:rsidRDefault="00C628A6" w:rsidP="00C628A6">
            <w:r>
              <w:t>Maintain a record of your transformations for reproducibility and reference.</w:t>
            </w:r>
          </w:p>
          <w:p w14:paraId="4961E1C9" w14:textId="77777777" w:rsidR="00C628A6" w:rsidRDefault="00C628A6" w:rsidP="00C628A6">
            <w:r>
              <w:t>Data Export to Dump Folder:</w:t>
            </w:r>
          </w:p>
          <w:p w14:paraId="4B1FC3DF" w14:textId="77777777" w:rsidR="00C628A6" w:rsidRDefault="00C628A6" w:rsidP="00C628A6">
            <w:r>
              <w:t>Export the prepared data from MySQL to a designated "SQL" folder using appropriate methods:</w:t>
            </w:r>
          </w:p>
          <w:p w14:paraId="1CAA126A" w14:textId="77777777" w:rsidR="00C628A6" w:rsidRDefault="00C628A6" w:rsidP="00C628A6">
            <w:r>
              <w:t>Choose a suitable export format (e.g., CSV, TSV) based on your analysis tools.</w:t>
            </w:r>
          </w:p>
          <w:p w14:paraId="43911C2A" w14:textId="77777777" w:rsidR="00C628A6" w:rsidRDefault="00C628A6" w:rsidP="00C628A6">
            <w:r>
              <w:t>Organize the exported data logically within the folder structure.</w:t>
            </w:r>
          </w:p>
          <w:p w14:paraId="30F23ED1" w14:textId="77777777" w:rsidR="00C628A6" w:rsidRDefault="00C628A6" w:rsidP="00C628A6">
            <w:r>
              <w:t>Data Modeling and Visualization</w:t>
            </w:r>
          </w:p>
          <w:p w14:paraId="58609D4F" w14:textId="77777777" w:rsidR="00C628A6" w:rsidRDefault="00C628A6" w:rsidP="00C628A6"/>
          <w:p w14:paraId="0D7FC12F" w14:textId="77777777" w:rsidR="00C628A6" w:rsidRDefault="00C628A6" w:rsidP="00C628A6">
            <w:r>
              <w:t>Data Modeling in Power BI and Excel:</w:t>
            </w:r>
          </w:p>
          <w:p w14:paraId="7922E79C" w14:textId="77777777" w:rsidR="00C628A6" w:rsidRDefault="00C628A6" w:rsidP="00C628A6">
            <w:r>
              <w:t>Power BI:</w:t>
            </w:r>
          </w:p>
          <w:p w14:paraId="4B1C4D13" w14:textId="77777777" w:rsidR="00C628A6" w:rsidRDefault="00C628A6" w:rsidP="00C628A6">
            <w:r>
              <w:t>Import the exported data into Power BI Desktop.</w:t>
            </w:r>
          </w:p>
          <w:p w14:paraId="17C5A00E" w14:textId="77777777" w:rsidR="00C628A6" w:rsidRDefault="00C628A6" w:rsidP="00C628A6">
            <w:r>
              <w:t>Establish relationships between tables based on their primary and foreign keys.</w:t>
            </w:r>
          </w:p>
          <w:p w14:paraId="1399FDE0" w14:textId="77777777" w:rsidR="00C628A6" w:rsidRDefault="00C628A6" w:rsidP="00C628A6">
            <w:r>
              <w:t>Consider implementing a star schema or snowflake schema for optimal performance.</w:t>
            </w:r>
          </w:p>
          <w:p w14:paraId="15AD241D" w14:textId="77777777" w:rsidR="00C628A6" w:rsidRDefault="00C628A6" w:rsidP="00C628A6">
            <w:r>
              <w:t>Create calculated columns or measures to enhance your analysis.</w:t>
            </w:r>
          </w:p>
          <w:p w14:paraId="2E4F26AE" w14:textId="77777777" w:rsidR="00C628A6" w:rsidRDefault="00C628A6" w:rsidP="00C628A6">
            <w:r>
              <w:lastRenderedPageBreak/>
              <w:t>Excel:</w:t>
            </w:r>
          </w:p>
          <w:p w14:paraId="2D8BB941" w14:textId="77777777" w:rsidR="00C628A6" w:rsidRDefault="00C628A6" w:rsidP="00C628A6">
            <w:r>
              <w:t>Import the exported data into Excel spreadsheets.</w:t>
            </w:r>
          </w:p>
          <w:p w14:paraId="644EB67F" w14:textId="77777777" w:rsidR="00C628A6" w:rsidRDefault="00C628A6" w:rsidP="00C628A6">
            <w:r>
              <w:t>Establish data connections between related tables using Power Query or similar tools.</w:t>
            </w:r>
            <w:r>
              <w:rPr>
                <w:noProof/>
              </w:rPr>
              <mc:AlternateContent>
                <mc:Choice Requires="wpg">
                  <w:drawing>
                    <wp:anchor distT="0" distB="0" distL="114300" distR="114300" simplePos="0" relativeHeight="251845632" behindDoc="1" locked="1" layoutInCell="1" allowOverlap="1" wp14:anchorId="14CC3509" wp14:editId="70F038C6">
                      <wp:simplePos x="0" y="0"/>
                      <wp:positionH relativeFrom="column">
                        <wp:posOffset>-996950</wp:posOffset>
                      </wp:positionH>
                      <wp:positionV relativeFrom="paragraph">
                        <wp:posOffset>-1583690</wp:posOffset>
                      </wp:positionV>
                      <wp:extent cx="7772400" cy="9601200"/>
                      <wp:effectExtent l="0" t="0" r="0" b="0"/>
                      <wp:wrapNone/>
                      <wp:docPr id="1758952506" name="Group 175895250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0"/>
                                <a:chExt cx="7772400" cy="9601200"/>
                              </a:xfrm>
                            </wpg:grpSpPr>
                            <wps:wsp>
                              <wps:cNvPr id="1758952507"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508" name="Rectangle 12"/>
                              <wps:cNvSpPr/>
                              <wps:spPr>
                                <a:xfrm>
                                  <a:off x="0" y="5006340"/>
                                  <a:ext cx="7772400" cy="4580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509" name="Rectangle 11"/>
                              <wps:cNvSpPr/>
                              <wps:spPr>
                                <a:xfrm>
                                  <a:off x="571500" y="594360"/>
                                  <a:ext cx="6629400" cy="84033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8952510" name="Group 13"/>
                              <wpg:cNvGrpSpPr/>
                              <wpg:grpSpPr>
                                <a:xfrm rot="16200000">
                                  <a:off x="986702" y="7605306"/>
                                  <a:ext cx="2456360" cy="1502916"/>
                                  <a:chOff x="0" y="53341"/>
                                  <a:chExt cx="875347" cy="537210"/>
                                </a:xfrm>
                              </wpg:grpSpPr>
                              <wps:wsp>
                                <wps:cNvPr id="1758952511" name="Freeform 1540928448"/>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3368768" name="Freeform 134616657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BFAF497" id="Group 1758952506" o:spid="_x0000_s1026" alt="&quot;&quot;" style="position:absolute;margin-left:-78.5pt;margin-top:-124.7pt;width:612pt;height:756pt;z-index:-251470848"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">
                      <v:rect id="Rectangle 28" o:spid="_x0000_s1027"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" fillcolor="#f8e9d7 [663]" stroked="f" strokeweight="1pt"/>
                      <v:rect id="Rectangle 12" o:spid="_x0000_s1028" style="position:absolute;top:50063;width:77724;height:4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" fillcolor="#234756 [3206]" stroked="f" strokeweight="1pt"/>
                      <v:rect id="Rectangle 11" o:spid="_x0000_s1029" style="position:absolute;left:5715;top:5943;width:66294;height:8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" fillcolor="#fff9f2 [3205]" stroked="f" strokeweight="1pt"/>
                      <v:group id="Group 13" o:spid="_x0000_s1030" style="position:absolute;left:9867;top:76052;width:24564;height:15029;rotation:-90" coordorigin=",533" coordsize="8753,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">
                        <v:shape id="Freeform 1540928448"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134616657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" path="m768668,161925c768668,72390,696278,,606743,l,,,323850r606743,c695325,323850,768668,251460,768668,161925xe" filled="f" stroked="f">
                          <v:stroke joinstyle="miter"/>
                          <v:path arrowok="t" o:connecttype="custom" o:connectlocs="768668,161925;606743,0;0,0;0,323850;606743,323850;768668,161925" o:connectangles="0,0,0,0,0,0"/>
                        </v:shape>
                      </v:group>
                      <w10:anchorlock/>
                    </v:group>
                  </w:pict>
                </mc:Fallback>
              </mc:AlternateContent>
            </w:r>
          </w:p>
          <w:p w14:paraId="3ABC15B5" w14:textId="77777777" w:rsidR="00C628A6" w:rsidRDefault="00C628A6" w:rsidP="00C628A6">
            <w:r>
              <w:t>Clean and transform the data within Excel if necessary.</w:t>
            </w:r>
          </w:p>
          <w:p w14:paraId="5C9985FC" w14:textId="77777777" w:rsidR="00C628A6" w:rsidRDefault="00C628A6" w:rsidP="00C628A6">
            <w:r>
              <w:t>Consider data modeling techniques like pivot tables and data models for efficient analysis.</w:t>
            </w:r>
          </w:p>
          <w:p w14:paraId="08B60E75" w14:textId="77777777" w:rsidR="00C628A6" w:rsidRDefault="00C628A6" w:rsidP="00C628A6">
            <w:r>
              <w:t>Data Visualization in Power BI:</w:t>
            </w:r>
          </w:p>
          <w:p w14:paraId="4B556649" w14:textId="77777777" w:rsidR="00C628A6" w:rsidRDefault="00C628A6" w:rsidP="00C628A6">
            <w:r>
              <w:t>Create visually appealing and informative dashboards and reports using Power BI's rich visualization library.</w:t>
            </w:r>
          </w:p>
          <w:p w14:paraId="2641D8CF" w14:textId="77777777" w:rsidR="00C628A6" w:rsidRDefault="00C628A6" w:rsidP="00C628A6">
            <w:r>
              <w:t>Employ a variety of chart types (bar charts, line charts, pie charts, maps, etc.) to represent different aspects of the data.</w:t>
            </w:r>
          </w:p>
          <w:p w14:paraId="47275251" w14:textId="77777777" w:rsidR="00C628A6" w:rsidRDefault="00C628A6" w:rsidP="00C628A6">
            <w:r>
              <w:t>Leverage slicers, filters, and drill-down capabilities to enable interactive exploration.</w:t>
            </w:r>
          </w:p>
          <w:p w14:paraId="4A8DD474" w14:textId="77777777" w:rsidR="00C628A6" w:rsidRDefault="00C628A6" w:rsidP="00C628A6">
            <w:r>
              <w:t>Ensure effective use of labels, legends, and color palettes for clarity and accessibility.</w:t>
            </w:r>
          </w:p>
          <w:p w14:paraId="3E1C369D" w14:textId="77777777" w:rsidR="00C628A6" w:rsidRDefault="00C628A6" w:rsidP="00C628A6">
            <w:r>
              <w:t>Data Visualization in Excel:</w:t>
            </w:r>
          </w:p>
          <w:p w14:paraId="5B680205" w14:textId="77777777" w:rsidR="00C628A6" w:rsidRDefault="00C628A6" w:rsidP="00C628A6">
            <w:r>
              <w:t>Create charts and graphs within Excel sheets or separate dashboards.</w:t>
            </w:r>
          </w:p>
          <w:p w14:paraId="4022639E" w14:textId="77777777" w:rsidR="00C628A6" w:rsidRDefault="00C628A6" w:rsidP="00C628A6">
            <w:r>
              <w:t>Utilize Excel's charting options and consider add-ins for advanced visualization capabilities.</w:t>
            </w:r>
          </w:p>
          <w:p w14:paraId="02546A29" w14:textId="77777777" w:rsidR="00C628A6" w:rsidRDefault="00C628A6" w:rsidP="00C628A6">
            <w:r>
              <w:t>Ensure chart titles, labels, and legends are clear and concise.</w:t>
            </w:r>
          </w:p>
          <w:p w14:paraId="7B795E7D" w14:textId="77777777" w:rsidR="00C628A6" w:rsidRDefault="00C628A6" w:rsidP="00C628A6">
            <w:r>
              <w:t>Prioritize user-friendliness and interactivity through filtering, conditional formatting, and dynamic features.</w:t>
            </w:r>
          </w:p>
          <w:p w14:paraId="7A2AD912" w14:textId="77777777" w:rsidR="00C628A6" w:rsidRDefault="00C628A6" w:rsidP="00C628A6">
            <w:r>
              <w:t>Data Interpretation and Insights</w:t>
            </w:r>
          </w:p>
          <w:p w14:paraId="58D67B74" w14:textId="77777777" w:rsidR="00C628A6" w:rsidRDefault="00C628A6" w:rsidP="00C628A6"/>
          <w:p w14:paraId="374AEAFB" w14:textId="77777777" w:rsidR="00C628A6" w:rsidRDefault="00C628A6" w:rsidP="00C628A6">
            <w:r>
              <w:t>Data Interpretation:</w:t>
            </w:r>
          </w:p>
          <w:p w14:paraId="502570DB" w14:textId="77777777" w:rsidR="00C628A6" w:rsidRDefault="00C628A6" w:rsidP="00C628A6">
            <w:r>
              <w:t>Analyze the visualizations and identify key trends, patterns, and relationships within the data.</w:t>
            </w:r>
          </w:p>
          <w:p w14:paraId="47675AF3" w14:textId="77777777" w:rsidR="00C628A6" w:rsidRDefault="00C628A6" w:rsidP="00C628A6">
            <w:r>
              <w:t>Consider various perspectives and potential explanations for your findings.</w:t>
            </w:r>
          </w:p>
          <w:p w14:paraId="6318EA80" w14:textId="77777777" w:rsidR="00C628A6" w:rsidRDefault="00C628A6" w:rsidP="00C628A6">
            <w:r>
              <w:t>Consult domain knowledge and business context to interpret the data accurately.</w:t>
            </w:r>
          </w:p>
          <w:p w14:paraId="4DE9229E" w14:textId="77777777" w:rsidR="00C628A6" w:rsidRDefault="00C628A6" w:rsidP="00C628A6">
            <w:r>
              <w:t>Data Insights:</w:t>
            </w:r>
          </w:p>
          <w:p w14:paraId="03E1D361" w14:textId="77777777" w:rsidR="00C628A6" w:rsidRDefault="00C628A6" w:rsidP="00C628A6">
            <w:r>
              <w:t>Translate your interpretations into actionable insights for different stakeholders.</w:t>
            </w:r>
          </w:p>
          <w:p w14:paraId="0976EAC3" w14:textId="77777777" w:rsidR="00C628A6" w:rsidRDefault="00C628A6" w:rsidP="00C628A6">
            <w:r>
              <w:t>Focus on providing clear, concise, and relevant information that drives decision-making.</w:t>
            </w:r>
          </w:p>
          <w:p w14:paraId="3218E8FF" w14:textId="77777777" w:rsidR="00C628A6" w:rsidRDefault="00C628A6" w:rsidP="00C628A6">
            <w:r>
              <w:t>Tailor your insights to the specific needs and interests of each target audience.</w:t>
            </w:r>
          </w:p>
          <w:p w14:paraId="00AF5449" w14:textId="77777777" w:rsidR="00C628A6" w:rsidRDefault="00C628A6" w:rsidP="00C628A6">
            <w:r>
              <w:lastRenderedPageBreak/>
              <w:t>Additional Considerations:</w:t>
            </w:r>
          </w:p>
          <w:p w14:paraId="6141193C" w14:textId="77777777" w:rsidR="00C628A6" w:rsidRDefault="00C628A6" w:rsidP="00C628A6"/>
          <w:p w14:paraId="1971ECCA" w14:textId="77777777" w:rsidR="00C628A6" w:rsidRDefault="00C628A6" w:rsidP="00C628A6">
            <w:r>
              <w:rPr>
                <w:noProof/>
              </w:rPr>
              <mc:AlternateContent>
                <mc:Choice Requires="wpg">
                  <w:drawing>
                    <wp:anchor distT="0" distB="0" distL="114300" distR="114300" simplePos="0" relativeHeight="251847680" behindDoc="1" locked="1" layoutInCell="1" allowOverlap="1" wp14:anchorId="26D5F1D2" wp14:editId="0C8A5AD1">
                      <wp:simplePos x="0" y="0"/>
                      <wp:positionH relativeFrom="column">
                        <wp:posOffset>-983615</wp:posOffset>
                      </wp:positionH>
                      <wp:positionV relativeFrom="paragraph">
                        <wp:posOffset>-1510665</wp:posOffset>
                      </wp:positionV>
                      <wp:extent cx="7772400" cy="9601200"/>
                      <wp:effectExtent l="0" t="0" r="0" b="0"/>
                      <wp:wrapNone/>
                      <wp:docPr id="1663368769" name="Group 16633687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01200"/>
                                <a:chOff x="0" y="0"/>
                                <a:chExt cx="7772400" cy="9601200"/>
                              </a:xfrm>
                            </wpg:grpSpPr>
                            <wps:wsp>
                              <wps:cNvPr id="1663368770"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368771" name="Rectangle 12"/>
                              <wps:cNvSpPr/>
                              <wps:spPr>
                                <a:xfrm>
                                  <a:off x="0" y="5006340"/>
                                  <a:ext cx="7772400" cy="4580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368772" name="Rectangle 11"/>
                              <wps:cNvSpPr/>
                              <wps:spPr>
                                <a:xfrm>
                                  <a:off x="571500" y="594360"/>
                                  <a:ext cx="6629400" cy="84033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3368773" name="Group 13"/>
                              <wpg:cNvGrpSpPr/>
                              <wpg:grpSpPr>
                                <a:xfrm rot="16200000">
                                  <a:off x="986702" y="7605306"/>
                                  <a:ext cx="2456360" cy="1502916"/>
                                  <a:chOff x="0" y="53341"/>
                                  <a:chExt cx="875347" cy="537210"/>
                                </a:xfrm>
                              </wpg:grpSpPr>
                              <wps:wsp>
                                <wps:cNvPr id="1663368774" name="Freeform 1540928448"/>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63368775" name="Freeform 1346166570"/>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FCBFAD1" id="Group 1663368769" o:spid="_x0000_s1026" alt="&quot;&quot;" style="position:absolute;margin-left:-77.45pt;margin-top:-118.95pt;width:612pt;height:756pt;z-index:-251468800" coordsize="77724,9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">
                      <v:rect id="Rectangle 28" o:spid="_x0000_s1027"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" fillcolor="#f8e9d7 [663]" stroked="f" strokeweight="1pt"/>
                      <v:rect id="Rectangle 12" o:spid="_x0000_s1028" style="position:absolute;top:50063;width:77724;height:4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" fillcolor="#234756 [3206]" stroked="f" strokeweight="1pt"/>
                      <v:rect id="Rectangle 11" o:spid="_x0000_s1029" style="position:absolute;left:5715;top:5943;width:66294;height:84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" fillcolor="#fff9f2 [3205]" stroked="f" strokeweight="1pt"/>
                      <v:group id="Group 13" o:spid="_x0000_s1030" style="position:absolute;left:9867;top:76052;width:24564;height:15029;rotation:-90" coordorigin=",533" coordsize="8753,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">
                        <v:shape id="Freeform 1540928448"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1346166570"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" path="m768668,161925c768668,72390,696278,,606743,l,,,323850r606743,c695325,323850,768668,251460,768668,161925xe" filled="f" stroked="f">
                          <v:stroke joinstyle="miter"/>
                          <v:path arrowok="t" o:connecttype="custom" o:connectlocs="768668,161925;606743,0;0,0;0,323850;606743,323850;768668,161925" o:connectangles="0,0,0,0,0,0"/>
                        </v:shape>
                      </v:group>
                      <w10:anchorlock/>
                    </v:group>
                  </w:pict>
                </mc:Fallback>
              </mc:AlternateContent>
            </w:r>
            <w:r>
              <w:t>Throughout the process, document your methodology, assumptions, and decisions for clarity and reproducibility.</w:t>
            </w:r>
          </w:p>
          <w:p w14:paraId="4295C618" w14:textId="77777777" w:rsidR="00C628A6" w:rsidRDefault="00C628A6" w:rsidP="00C628A6">
            <w:r>
              <w:t>Validate your findings and ensure data quality to maintain trust in your analysis.</w:t>
            </w:r>
          </w:p>
          <w:p w14:paraId="06DD4FDA" w14:textId="77777777" w:rsidR="00C628A6" w:rsidRDefault="00C628A6" w:rsidP="00C628A6">
            <w:r>
              <w:t>Present your results effectively, considering visual storytelling techniques and clear communication strategies.</w:t>
            </w:r>
          </w:p>
          <w:p w14:paraId="734D1C75" w14:textId="77777777" w:rsidR="00C628A6" w:rsidRDefault="00C628A6" w:rsidP="00C628A6">
            <w:r>
              <w:t>Continuously refine your methodology and visualizations based on feedback and evolving requirements.</w:t>
            </w:r>
          </w:p>
          <w:p w14:paraId="7049B288" w14:textId="77777777" w:rsidR="007F6337" w:rsidRPr="00E224E9" w:rsidRDefault="00C628A6" w:rsidP="00C628A6">
            <w:r>
              <w:t>By following these steps and incorporating the valuable feedback you've received, you can conduct a comprehensive and insightful data analysis project using both Power BI and Excel. Remember that the specific tools and techniques may vary depending on your project's scope and objectives.</w:t>
            </w:r>
          </w:p>
        </w:tc>
      </w:tr>
      <w:bookmarkEnd w:id="1"/>
    </w:tbl>
    <w:p w14:paraId="4833D0F9" w14:textId="77777777" w:rsidR="00810492" w:rsidRDefault="00810492">
      <w:pPr>
        <w:jc w:val="left"/>
      </w:pPr>
      <w:r>
        <w:lastRenderedPageBreak/>
        <w:br w:type="page"/>
      </w:r>
    </w:p>
    <w:p w14:paraId="06E4C8E9" w14:textId="77777777" w:rsidR="00810492" w:rsidRDefault="00810492" w:rsidP="00810492">
      <w:r>
        <w:rPr>
          <w:noProof/>
        </w:rPr>
        <w:lastRenderedPageBreak/>
        <mc:AlternateContent>
          <mc:Choice Requires="wpg">
            <w:drawing>
              <wp:anchor distT="0" distB="0" distL="114300" distR="114300" simplePos="0" relativeHeight="251739136" behindDoc="1" locked="1" layoutInCell="1" allowOverlap="1" wp14:anchorId="4B02EBE8" wp14:editId="4A20FA6C">
                <wp:simplePos x="0" y="0"/>
                <wp:positionH relativeFrom="column">
                  <wp:posOffset>-914400</wp:posOffset>
                </wp:positionH>
                <wp:positionV relativeFrom="paragraph">
                  <wp:posOffset>-925195</wp:posOffset>
                </wp:positionV>
                <wp:extent cx="7781290" cy="9610090"/>
                <wp:effectExtent l="0" t="0" r="0" b="0"/>
                <wp:wrapNone/>
                <wp:docPr id="1805790855" name="Group 18057908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1290" cy="9610090"/>
                          <a:chOff x="0" y="0"/>
                          <a:chExt cx="7781290" cy="9605645"/>
                        </a:xfrm>
                      </wpg:grpSpPr>
                      <wps:wsp>
                        <wps:cNvPr id="1805790856" name="Rectangle 28"/>
                        <wps:cNvSpPr/>
                        <wps:spPr>
                          <a:xfrm>
                            <a:off x="0" y="0"/>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857" name="Rectangle 23"/>
                        <wps:cNvSpPr/>
                        <wps:spPr>
                          <a:xfrm flipH="1">
                            <a:off x="0" y="4823460"/>
                            <a:ext cx="7759700" cy="478218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858" name="Rectangle 24"/>
                        <wps:cNvSpPr/>
                        <wps:spPr>
                          <a:xfrm flipH="1">
                            <a:off x="239486" y="601980"/>
                            <a:ext cx="7271656" cy="840295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5790859" name="Group 22"/>
                        <wpg:cNvGrpSpPr/>
                        <wpg:grpSpPr>
                          <a:xfrm rot="10800000">
                            <a:off x="5768340" y="784860"/>
                            <a:ext cx="2012950" cy="1396365"/>
                            <a:chOff x="0" y="0"/>
                            <a:chExt cx="928687" cy="643890"/>
                          </a:xfrm>
                        </wpg:grpSpPr>
                        <wps:wsp>
                          <wps:cNvPr id="1805790860" name="Freeform 1294676252"/>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790861" name="Freeform 874790489"/>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790862" name="Freeform 2032797667"/>
                          <wps:cNvSpPr/>
                          <wps:spPr>
                            <a:xfrm>
                              <a:off x="0" y="106681"/>
                              <a:ext cx="822007" cy="430530"/>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5790863" name="Freeform 400301264"/>
                          <wps:cNvSpPr/>
                          <wps:spPr>
                            <a:xfrm>
                              <a:off x="0" y="0"/>
                              <a:ext cx="928687" cy="643890"/>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001BE12" id="Group 1805790855" o:spid="_x0000_s1026" alt="&quot;&quot;" style="position:absolute;margin-left:-1in;margin-top:-72.85pt;width:612.7pt;height:756.7pt;z-index:-251577344;mso-width-relative:margin;mso-height-relative:margin" coordsize="77812,96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">
                <v:rect id="Rectangle 28" o:spid="_x0000_s1027" style="position:absolute;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" fillcolor="#f8e9d7 [663]" stroked="f" strokeweight="1pt"/>
                <v:rect id="Rectangle 23" o:spid="_x0000_s1028" style="position:absolute;top:48234;width:77597;height:4782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" fillcolor="#234756 [3206]" stroked="f" strokeweight="1pt"/>
                <v:rect id="Rectangle 24" o:spid="_x0000_s1029" style="position:absolute;left:2394;top:6019;width:72717;height:8403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" fillcolor="#fff9f2 [3205]" stroked="f" strokeweight="1pt"/>
                <v:group id="Group 22" o:spid="_x0000_s1030" style="position:absolute;left:57683;top:7848;width:20129;height:13964;rotation:180" coordsize="9286,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">
                  <v:shape id="Freeform 1294676252"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874790489"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" path="m768668,161925c768668,72390,696278,,606743,l,,,323850r606743,c695325,323850,768668,251460,768668,161925xe" filled="f" stroked="f">
                    <v:stroke joinstyle="miter"/>
                    <v:path arrowok="t" o:connecttype="custom" o:connectlocs="768668,161925;606743,0;0,0;0,323850;606743,323850;768668,161925" o:connectangles="0,0,0,0,0,0"/>
                  </v:shape>
                  <v:shape id="Freeform 2032797667" o:spid="_x0000_s1033" style="position:absolute;top:1066;width:8220;height:4306;visibility:visible;mso-wrap-style:square;v-text-anchor:middle" coordsize="822007,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822008,215265;606743,0;0,0;0,53340;606743,53340;768668,215265;606743,377190;0,377190;0,430530;606743,430530;822008,215265" o:connectangles="0,0,0,0,0,0,0,0,0,0,0"/>
                  </v:shape>
                  <v:shape id="Freeform 400301264" o:spid="_x0000_s1034" style="position:absolute;width:9286;height:6438;visibility:visible;mso-wrap-style:square;v-text-anchor:middle" coordsize="928687,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606743,0;0,0;0,53340;606743,53340;875347,321945;606743,590550;0,590550;0,643890;606743,643890;928688,321945;606743,0" o:connectangles="0,0,0,0,0,0,0,0,0,0,0"/>
                  </v:shape>
                </v:group>
                <w10:anchorlock/>
              </v:group>
            </w:pict>
          </mc:Fallback>
        </mc:AlternateContent>
      </w:r>
    </w:p>
    <w:tbl>
      <w:tblPr>
        <w:tblStyle w:val="TableGrid"/>
        <w:tblW w:w="9360" w:type="dxa"/>
        <w:tblLayout w:type="fixed"/>
        <w:tblLook w:val="04A0" w:firstRow="1" w:lastRow="0" w:firstColumn="1" w:lastColumn="0" w:noHBand="0" w:noVBand="1"/>
      </w:tblPr>
      <w:tblGrid>
        <w:gridCol w:w="4680"/>
        <w:gridCol w:w="4680"/>
      </w:tblGrid>
      <w:tr w:rsidR="00810492" w:rsidRPr="00BB0C86" w14:paraId="174B973A" w14:textId="77777777" w:rsidTr="00675369">
        <w:trPr>
          <w:trHeight w:val="1296"/>
        </w:trPr>
        <w:tc>
          <w:tcPr>
            <w:tcW w:w="9360" w:type="dxa"/>
            <w:gridSpan w:val="2"/>
            <w:shd w:val="clear" w:color="auto" w:fill="auto"/>
          </w:tcPr>
          <w:p w14:paraId="11FC4E11" w14:textId="77777777" w:rsidR="00810492" w:rsidRPr="008877A1" w:rsidRDefault="00531C6C" w:rsidP="00675369">
            <w:pPr>
              <w:pStyle w:val="Heading1"/>
              <w:outlineLvl w:val="0"/>
            </w:pPr>
            <w:sdt>
              <w:sdtPr>
                <w:id w:val="1819299262"/>
                <w:placeholder>
                  <w:docPart w:val="8C4E45BE7AF643C98287B18B250747D7"/>
                </w:placeholder>
                <w15:appearance w15:val="hidden"/>
              </w:sdtPr>
              <w:sdtEndPr/>
              <w:sdtContent>
                <w:r w:rsidR="00C974DB">
                  <w:t>er-diagram</w:t>
                </w:r>
              </w:sdtContent>
            </w:sdt>
            <w:r w:rsidR="00810492">
              <w:t xml:space="preserve"> </w:t>
            </w:r>
          </w:p>
        </w:tc>
      </w:tr>
      <w:tr w:rsidR="00810492" w:rsidRPr="008B18E1" w14:paraId="4979341F" w14:textId="77777777" w:rsidTr="00675369">
        <w:trPr>
          <w:trHeight w:val="1584"/>
        </w:trPr>
        <w:tc>
          <w:tcPr>
            <w:tcW w:w="4680" w:type="dxa"/>
            <w:shd w:val="clear" w:color="auto" w:fill="auto"/>
          </w:tcPr>
          <w:p w14:paraId="49F556A0" w14:textId="77777777" w:rsidR="00810492" w:rsidRPr="008B18E1" w:rsidRDefault="00810492" w:rsidP="00675369">
            <w:pPr>
              <w:pStyle w:val="Heading2"/>
              <w:outlineLvl w:val="1"/>
            </w:pPr>
          </w:p>
        </w:tc>
        <w:tc>
          <w:tcPr>
            <w:tcW w:w="4680" w:type="dxa"/>
          </w:tcPr>
          <w:p w14:paraId="640907B2" w14:textId="77777777" w:rsidR="00810492" w:rsidRPr="008B18E1" w:rsidRDefault="00810492" w:rsidP="00675369">
            <w:pPr>
              <w:pStyle w:val="Heading2"/>
              <w:outlineLvl w:val="1"/>
            </w:pPr>
          </w:p>
        </w:tc>
      </w:tr>
      <w:tr w:rsidR="00810492" w:rsidRPr="00BB0C86" w14:paraId="7F21A1A4" w14:textId="77777777" w:rsidTr="00675369">
        <w:trPr>
          <w:trHeight w:val="7920"/>
        </w:trPr>
        <w:tc>
          <w:tcPr>
            <w:tcW w:w="9360" w:type="dxa"/>
            <w:gridSpan w:val="2"/>
            <w:shd w:val="clear" w:color="auto" w:fill="auto"/>
            <w:vAlign w:val="center"/>
          </w:tcPr>
          <w:p w14:paraId="49D157C9" w14:textId="77777777" w:rsidR="00810492" w:rsidRDefault="004C2F78" w:rsidP="00675369">
            <w:pPr>
              <w:pStyle w:val="Style4"/>
              <w:jc w:val="center"/>
              <w:rPr>
                <w:noProof/>
              </w:rPr>
            </w:pPr>
            <w:r>
              <w:rPr>
                <w:noProof/>
              </w:rPr>
              <w:drawing>
                <wp:inline distT="0" distB="0" distL="0" distR="0" wp14:anchorId="6E33E496" wp14:editId="621C0CF6">
                  <wp:extent cx="5730368" cy="3432645"/>
                  <wp:effectExtent l="0" t="0" r="3810" b="0"/>
                  <wp:docPr id="1758952454" name="Picture 175895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4958" cy="3459356"/>
                          </a:xfrm>
                          <a:prstGeom prst="rect">
                            <a:avLst/>
                          </a:prstGeom>
                          <a:noFill/>
                          <a:ln>
                            <a:noFill/>
                          </a:ln>
                        </pic:spPr>
                      </pic:pic>
                    </a:graphicData>
                  </a:graphic>
                </wp:inline>
              </w:drawing>
            </w:r>
          </w:p>
        </w:tc>
      </w:tr>
    </w:tbl>
    <w:p w14:paraId="484318CC" w14:textId="77777777" w:rsidR="00810492" w:rsidRDefault="00810492" w:rsidP="00810492">
      <w:pPr>
        <w:jc w:val="left"/>
        <w:sectPr w:rsidR="00810492" w:rsidSect="00E33E6F">
          <w:pgSz w:w="12240" w:h="15840"/>
          <w:pgMar w:top="1440" w:right="1440" w:bottom="1440" w:left="1440" w:header="720" w:footer="288" w:gutter="0"/>
          <w:cols w:space="720"/>
          <w:docGrid w:linePitch="360"/>
        </w:sectPr>
      </w:pPr>
    </w:p>
    <w:p w14:paraId="511B2CA4" w14:textId="77777777" w:rsidR="00BA150D" w:rsidRDefault="00BA150D" w:rsidP="00BA150D">
      <w:r>
        <w:rPr>
          <w:noProof/>
        </w:rPr>
        <w:lastRenderedPageBreak/>
        <mc:AlternateContent>
          <mc:Choice Requires="wps">
            <w:drawing>
              <wp:anchor distT="0" distB="0" distL="114300" distR="114300" simplePos="0" relativeHeight="251841536" behindDoc="0" locked="0" layoutInCell="1" allowOverlap="1" wp14:anchorId="2C641DFC" wp14:editId="17DF0499">
                <wp:simplePos x="0" y="0"/>
                <wp:positionH relativeFrom="column">
                  <wp:posOffset>5350419</wp:posOffset>
                </wp:positionH>
                <wp:positionV relativeFrom="paragraph">
                  <wp:posOffset>-423545</wp:posOffset>
                </wp:positionV>
                <wp:extent cx="1781719" cy="934096"/>
                <wp:effectExtent l="0" t="0" r="9525" b="0"/>
                <wp:wrapNone/>
                <wp:docPr id="1758952494" name="Freeform 2032797667"/>
                <wp:cNvGraphicFramePr/>
                <a:graphic xmlns:a="http://schemas.openxmlformats.org/drawingml/2006/main">
                  <a:graphicData uri="http://schemas.microsoft.com/office/word/2010/wordprocessingShape">
                    <wps:wsp>
                      <wps:cNvSpPr/>
                      <wps:spPr>
                        <a:xfrm rot="10800000">
                          <a:off x="0" y="0"/>
                          <a:ext cx="1781719" cy="934096"/>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665A48" id="Freeform 2032797667" o:spid="_x0000_s1026" style="position:absolute;margin-left:421.3pt;margin-top:-33.35pt;width:140.3pt;height:73.55pt;rotation:180;z-index:251841536;visibility:visible;mso-wrap-style:square;mso-wrap-distance-left:9pt;mso-wrap-distance-top:0;mso-wrap-distance-right:9pt;mso-wrap-distance-bottom:0;mso-position-horizontal:absolute;mso-position-horizontal-relative:text;mso-position-vertical:absolute;mso-position-vertical-relative:text;v-text-anchor:middle" coordsize="822007,43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1781721,467048;1315129,0;0,0;0,115729;1315129,115729;1666105,467048;1315129,818367;0,818367;0,934096;1315129,934096;1781721,467048" o:connectangles="0,0,0,0,0,0,0,0,0,0,0"/>
              </v:shape>
            </w:pict>
          </mc:Fallback>
        </mc:AlternateContent>
      </w:r>
      <w:r>
        <w:rPr>
          <w:noProof/>
        </w:rPr>
        <mc:AlternateContent>
          <mc:Choice Requires="wps">
            <w:drawing>
              <wp:anchor distT="0" distB="0" distL="114300" distR="114300" simplePos="0" relativeHeight="251839488" behindDoc="0" locked="0" layoutInCell="1" allowOverlap="1" wp14:anchorId="61C00FF6" wp14:editId="20313AEB">
                <wp:simplePos x="0" y="0"/>
                <wp:positionH relativeFrom="column">
                  <wp:posOffset>5116376</wp:posOffset>
                </wp:positionH>
                <wp:positionV relativeFrom="paragraph">
                  <wp:posOffset>-652599</wp:posOffset>
                </wp:positionV>
                <wp:extent cx="2012950" cy="1397011"/>
                <wp:effectExtent l="0" t="0" r="0" b="0"/>
                <wp:wrapNone/>
                <wp:docPr id="1758952493" name="Freeform 400301264"/>
                <wp:cNvGraphicFramePr/>
                <a:graphic xmlns:a="http://schemas.openxmlformats.org/drawingml/2006/main">
                  <a:graphicData uri="http://schemas.microsoft.com/office/word/2010/wordprocessingShape">
                    <wps:wsp>
                      <wps:cNvSpPr/>
                      <wps:spPr>
                        <a:xfrm rot="10800000">
                          <a:off x="0" y="0"/>
                          <a:ext cx="2012950" cy="1397011"/>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04DF5" id="Freeform 400301264" o:spid="_x0000_s1026" style="position:absolute;margin-left:402.85pt;margin-top:-51.4pt;width:158.5pt;height:110pt;rotation:180;z-index:251839488;visibility:visible;mso-wrap-style:square;mso-wrap-distance-left:9pt;mso-wrap-distance-top:0;mso-wrap-distance-right:9pt;mso-wrap-distance-bottom:0;mso-position-horizontal:absolute;mso-position-horizontal-relative:text;mso-position-vertical:absolute;mso-position-vertical-relative:text;v-text-anchor:middle" coordsize="928687,643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1315129,0;0,0;0,115729;1315129,115729;1897334,698506;1315129,1281282;0,1281282;0,1397011;1315129,1397011;2012952,698506;1315129,0" o:connectangles="0,0,0,0,0,0,0,0,0,0,0"/>
              </v:shape>
            </w:pict>
          </mc:Fallback>
        </mc:AlternateContent>
      </w:r>
      <w:r w:rsidR="00810492">
        <w:rPr>
          <w:noProof/>
        </w:rPr>
        <mc:AlternateContent>
          <mc:Choice Requires="wpg">
            <w:drawing>
              <wp:anchor distT="0" distB="0" distL="114300" distR="114300" simplePos="0" relativeHeight="251737088" behindDoc="1" locked="1" layoutInCell="1" allowOverlap="1" wp14:anchorId="1BAE0817" wp14:editId="7E790F1A">
                <wp:simplePos x="0" y="0"/>
                <wp:positionH relativeFrom="column">
                  <wp:posOffset>-925195</wp:posOffset>
                </wp:positionH>
                <wp:positionV relativeFrom="paragraph">
                  <wp:posOffset>-903605</wp:posOffset>
                </wp:positionV>
                <wp:extent cx="7785100" cy="9588500"/>
                <wp:effectExtent l="0" t="0" r="6350" b="0"/>
                <wp:wrapNone/>
                <wp:docPr id="52" name="Group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85100" cy="9588500"/>
                          <a:chOff x="-13449" y="94101"/>
                          <a:chExt cx="7786790" cy="9604243"/>
                        </a:xfrm>
                      </wpg:grpSpPr>
                      <wps:wsp>
                        <wps:cNvPr id="53" name="Rectangle 28"/>
                        <wps:cNvSpPr/>
                        <wps:spPr>
                          <a:xfrm>
                            <a:off x="-13449" y="94101"/>
                            <a:ext cx="7771130" cy="9604243"/>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19"/>
                        <wps:cNvSpPr/>
                        <wps:spPr>
                          <a:xfrm>
                            <a:off x="0" y="94260"/>
                            <a:ext cx="3885565" cy="9603609"/>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20"/>
                        <wpg:cNvGrpSpPr/>
                        <wpg:grpSpPr>
                          <a:xfrm rot="10800000">
                            <a:off x="5876317" y="1540650"/>
                            <a:ext cx="1897024" cy="1165384"/>
                            <a:chOff x="0" y="53341"/>
                            <a:chExt cx="875347" cy="537210"/>
                          </a:xfrm>
                        </wpg:grpSpPr>
                        <wps:wsp>
                          <wps:cNvPr id="56" name="Freeform 1068532780"/>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7" name="Freeform 58208565"/>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grpSp>
                        <wpg:cNvPr id="60" name="Group 16"/>
                        <wpg:cNvGrpSpPr/>
                        <wpg:grpSpPr>
                          <a:xfrm>
                            <a:off x="3992880" y="6346381"/>
                            <a:ext cx="2990726" cy="1830964"/>
                            <a:chOff x="0" y="53341"/>
                            <a:chExt cx="875347" cy="537210"/>
                          </a:xfrm>
                        </wpg:grpSpPr>
                        <wps:wsp>
                          <wps:cNvPr id="61" name="Freeform 1257946955"/>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2" name="Freeform 427078013"/>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805790849" name="Rectangle 18"/>
                        <wps:cNvSpPr/>
                        <wps:spPr>
                          <a:xfrm>
                            <a:off x="571499" y="594360"/>
                            <a:ext cx="6469951" cy="8405999"/>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E355E" id="Group 52" o:spid="_x0000_s1026" alt="&quot;&quot;" style="position:absolute;margin-left:-72.85pt;margin-top:-71.15pt;width:613pt;height:755pt;z-index:-251579392;mso-width-relative:margin;mso-height-relative:margin" coordorigin="-134,941" coordsize="77867,96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">
                <v:rect id="Rectangle 28" o:spid="_x0000_s1027" style="position:absolute;left:-134;top:941;width:77710;height:96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" fillcolor="#f8e9d7 [663]" stroked="f" strokeweight="1pt"/>
                <v:rect id="Rectangle 19" o:spid="_x0000_s1028" style="position:absolute;top:942;width:38855;height:96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" fillcolor="#234756 [3206]" stroked="f" strokeweight="1pt"/>
                <v:group id="Group 20" o:spid="_x0000_s1029" style="position:absolute;left:58763;top:15406;width:18970;height:11654;rotation:180" coordorigin=",533" coordsize="8753,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">
                  <v:shape id="Freeform 1068532780" o:spid="_x0000_s1030"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58208565" o:spid="_x0000_s1031"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" path="m768668,161925c768668,72390,696278,,606743,l,,,323850r606743,c695325,323850,768668,251460,768668,161925xe" filled="f" stroked="f">
                    <v:stroke joinstyle="miter"/>
                    <v:path arrowok="t" o:connecttype="custom" o:connectlocs="768668,161925;606743,0;0,0;0,323850;606743,323850;768668,161925" o:connectangles="0,0,0,0,0,0"/>
                  </v:shape>
                </v:group>
                <v:group id="Group 16" o:spid="_x0000_s1032" style="position:absolute;left:39928;top:63463;width:29908;height:18310" coordorigin=",533" coordsize="8753,5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Freeform 1257946955" o:spid="_x0000_s1033"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427078013" o:spid="_x0000_s1034"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" path="m768668,161925c768668,72390,696278,,606743,l,,,323850r606743,c695325,323850,768668,251460,768668,161925xe" filled="f" stroked="f">
                    <v:stroke joinstyle="miter"/>
                    <v:path arrowok="t" o:connecttype="custom" o:connectlocs="768668,161925;606743,0;0,0;0,323850;606743,323850;768668,161925" o:connectangles="0,0,0,0,0,0"/>
                  </v:shape>
                </v:group>
                <v:rect id="Rectangle 18" o:spid="_x0000_s1035" style="position:absolute;left:5714;top:5943;width:64700;height:84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" fillcolor="#fff9f2 [3205]" stroked="f" strokeweight="1pt"/>
                <w10:anchorlock/>
              </v:group>
            </w:pict>
          </mc:Fallback>
        </mc:AlternateContent>
      </w:r>
      <w:r>
        <w:t>The ER diagram shows the relationships between the following entities:</w:t>
      </w:r>
    </w:p>
    <w:p w14:paraId="1A8C63F3" w14:textId="77777777" w:rsidR="00BA150D" w:rsidRDefault="00BA150D" w:rsidP="00BA150D"/>
    <w:p w14:paraId="16E328FD" w14:textId="77777777" w:rsidR="00BA150D" w:rsidRDefault="00BA150D" w:rsidP="00BA150D">
      <w:pPr>
        <w:spacing w:after="0"/>
      </w:pPr>
      <w:r>
        <w:t>Customers</w:t>
      </w:r>
    </w:p>
    <w:p w14:paraId="23A81EDF" w14:textId="77777777" w:rsidR="00BA150D" w:rsidRDefault="00BA150D" w:rsidP="00BA150D">
      <w:pPr>
        <w:spacing w:after="0"/>
      </w:pPr>
      <w:r>
        <w:t>Employees</w:t>
      </w:r>
    </w:p>
    <w:p w14:paraId="03B503E4" w14:textId="77777777" w:rsidR="00BA150D" w:rsidRDefault="00BA150D" w:rsidP="00BA150D">
      <w:pPr>
        <w:spacing w:after="0"/>
      </w:pPr>
      <w:r>
        <w:t>Suppliers</w:t>
      </w:r>
    </w:p>
    <w:p w14:paraId="5263021E" w14:textId="77777777" w:rsidR="00BA150D" w:rsidRDefault="00BA150D" w:rsidP="00BA150D">
      <w:pPr>
        <w:spacing w:after="0"/>
      </w:pPr>
      <w:r>
        <w:t>Products</w:t>
      </w:r>
    </w:p>
    <w:p w14:paraId="3B550CE5" w14:textId="77777777" w:rsidR="00BA150D" w:rsidRDefault="00BA150D" w:rsidP="00BA150D">
      <w:pPr>
        <w:spacing w:after="0"/>
      </w:pPr>
      <w:r>
        <w:t>Orders</w:t>
      </w:r>
    </w:p>
    <w:p w14:paraId="48DC786B" w14:textId="77777777" w:rsidR="00BA150D" w:rsidRDefault="00BA150D" w:rsidP="00BA150D">
      <w:pPr>
        <w:spacing w:after="0"/>
      </w:pPr>
      <w:r>
        <w:t>Categories</w:t>
      </w:r>
    </w:p>
    <w:p w14:paraId="4D0488CC" w14:textId="77777777" w:rsidR="00BA150D" w:rsidRDefault="00BA150D" w:rsidP="00BA150D">
      <w:r>
        <w:t>The relationships between these entities are as follows:</w:t>
      </w:r>
    </w:p>
    <w:p w14:paraId="4200D17A" w14:textId="77777777" w:rsidR="00BA150D" w:rsidRDefault="00BA150D" w:rsidP="00BA150D"/>
    <w:p w14:paraId="34710738" w14:textId="77777777" w:rsidR="00BA150D" w:rsidRDefault="00BA150D" w:rsidP="00BA150D">
      <w:pPr>
        <w:spacing w:after="0"/>
      </w:pPr>
      <w:r>
        <w:t>Customers can place orders.</w:t>
      </w:r>
    </w:p>
    <w:p w14:paraId="6F2EB746" w14:textId="77777777" w:rsidR="00BA150D" w:rsidRDefault="00BA150D" w:rsidP="00BA150D">
      <w:pPr>
        <w:spacing w:after="0"/>
      </w:pPr>
      <w:r>
        <w:t>Orders can contain one or more products.</w:t>
      </w:r>
    </w:p>
    <w:p w14:paraId="6E39E0A7" w14:textId="77777777" w:rsidR="00BA150D" w:rsidRDefault="00BA150D" w:rsidP="00BA150D">
      <w:pPr>
        <w:spacing w:after="0"/>
      </w:pPr>
      <w:r>
        <w:t>Products can belong to one category.</w:t>
      </w:r>
    </w:p>
    <w:p w14:paraId="3D6C59FC" w14:textId="77777777" w:rsidR="00BA150D" w:rsidRDefault="00BA150D" w:rsidP="00BA150D">
      <w:pPr>
        <w:spacing w:after="0"/>
      </w:pPr>
      <w:r>
        <w:t>Categories can have many products.</w:t>
      </w:r>
    </w:p>
    <w:p w14:paraId="00C4E102" w14:textId="77777777" w:rsidR="00BA150D" w:rsidRDefault="00BA150D" w:rsidP="00BA150D">
      <w:pPr>
        <w:spacing w:after="0"/>
      </w:pPr>
      <w:r>
        <w:t>Suppliers can supply many products.</w:t>
      </w:r>
    </w:p>
    <w:p w14:paraId="1BF8AFA5" w14:textId="77777777" w:rsidR="00BA150D" w:rsidRDefault="00BA150D" w:rsidP="00BA150D">
      <w:pPr>
        <w:spacing w:after="0"/>
      </w:pPr>
      <w:r>
        <w:t>Products can be supplied by many suppliers.</w:t>
      </w:r>
    </w:p>
    <w:p w14:paraId="2E76FCF9" w14:textId="77777777" w:rsidR="00BA150D" w:rsidRDefault="00BA150D" w:rsidP="00BA150D">
      <w:pPr>
        <w:spacing w:after="0"/>
      </w:pPr>
      <w:r>
        <w:t>Employees can work in one department.</w:t>
      </w:r>
    </w:p>
    <w:p w14:paraId="25D3ABFF" w14:textId="77777777" w:rsidR="00BA150D" w:rsidRDefault="00BA150D" w:rsidP="00BA150D">
      <w:pPr>
        <w:spacing w:after="0"/>
      </w:pPr>
      <w:r>
        <w:t>Departments can have many employees.</w:t>
      </w:r>
    </w:p>
    <w:p w14:paraId="447A1510" w14:textId="77777777" w:rsidR="00BA150D" w:rsidRDefault="00BA150D" w:rsidP="00BA150D">
      <w:pPr>
        <w:spacing w:after="0"/>
      </w:pPr>
      <w:r>
        <w:t>The ER diagram also includes the following attributes:</w:t>
      </w:r>
    </w:p>
    <w:p w14:paraId="1A86EA95" w14:textId="77777777" w:rsidR="00BA150D" w:rsidRDefault="00BA150D" w:rsidP="00BA150D"/>
    <w:p w14:paraId="44E2172B" w14:textId="77777777" w:rsidR="00BA150D" w:rsidRDefault="00BA150D" w:rsidP="00BA150D">
      <w:r>
        <w:t>Customers: customer ID, first name, last name, address, city, state, zip code, country, phone number, email address</w:t>
      </w:r>
    </w:p>
    <w:p w14:paraId="309F9993" w14:textId="77777777" w:rsidR="00BA150D" w:rsidRDefault="00BA150D" w:rsidP="00BA150D">
      <w:r>
        <w:t>Employees: employee ID, first name, last name, address, city, state, zip code, country, phone number, email address, hire date, job title, department</w:t>
      </w:r>
    </w:p>
    <w:p w14:paraId="75D364C8" w14:textId="77777777" w:rsidR="00BA150D" w:rsidRDefault="00BA150D" w:rsidP="00BA150D">
      <w:r>
        <w:t>Suppliers: supplier ID, company name, contact name, address, city, state, zip code, country, phone number, email address</w:t>
      </w:r>
    </w:p>
    <w:p w14:paraId="49CE3854" w14:textId="77777777" w:rsidR="00BA150D" w:rsidRDefault="00BA150D" w:rsidP="00BA150D">
      <w:r>
        <w:t>Products: product ID, product name, description, price, quantity in stock, category ID</w:t>
      </w:r>
    </w:p>
    <w:p w14:paraId="0753C91C" w14:textId="77777777" w:rsidR="00BA150D" w:rsidRDefault="00BA150D" w:rsidP="00BA150D">
      <w:r>
        <w:t>Orders: order ID, customer ID, order date, shipping address, shipping city, shipping state, shipping zip code, shipping country, shipping cost, total amount</w:t>
      </w:r>
    </w:p>
    <w:p w14:paraId="3456DB70" w14:textId="77777777" w:rsidR="00BA150D" w:rsidRDefault="00BA150D" w:rsidP="00BA150D">
      <w:r>
        <w:t>Categories: category ID, category name</w:t>
      </w:r>
    </w:p>
    <w:p w14:paraId="40569312" w14:textId="2CCDE619" w:rsidR="008B18E1" w:rsidRDefault="00BA150D" w:rsidP="00F90700">
      <w:pPr>
        <w:sectPr w:rsidR="008B18E1" w:rsidSect="00E33E6F">
          <w:pgSz w:w="12240" w:h="15840"/>
          <w:pgMar w:top="1440" w:right="1440" w:bottom="1440" w:left="1440" w:header="720" w:footer="288" w:gutter="0"/>
          <w:cols w:space="720"/>
          <w:docGrid w:linePitch="360"/>
        </w:sectPr>
      </w:pPr>
      <w:r>
        <w:t>The ER diagram is a useful tool for understanding the relationships between the different entities in a database. It can be used to design a database, as well as to query and manipulate data in a database.</w:t>
      </w:r>
      <w:r w:rsidR="00254588">
        <w:br w:type="page"/>
      </w:r>
    </w:p>
    <w:p w14:paraId="203812A3" w14:textId="58190E5B" w:rsidR="00DB3B43" w:rsidRDefault="000B0E9B" w:rsidP="00DB3B43">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55520" behindDoc="1" locked="1" layoutInCell="1" allowOverlap="1" wp14:anchorId="67A385EC" wp14:editId="24AA54D2">
                <wp:simplePos x="0" y="0"/>
                <wp:positionH relativeFrom="page">
                  <wp:posOffset>0</wp:posOffset>
                </wp:positionH>
                <wp:positionV relativeFrom="paragraph">
                  <wp:posOffset>-527050</wp:posOffset>
                </wp:positionV>
                <wp:extent cx="7772400" cy="9641205"/>
                <wp:effectExtent l="0" t="0" r="0" b="0"/>
                <wp:wrapNone/>
                <wp:docPr id="1326380936" name="Group 13263809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326380937"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38"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39"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40"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659D97" id="Group 1326380936" o:spid="_x0000_s1026" alt="&quot;&quot;" style="position:absolute;margin-left:0;margin-top:-41.5pt;width:612pt;height:759.15pt;z-index:-251560960;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00DB3B43" w:rsidRPr="00DB3B43">
        <w:rPr>
          <w:rFonts w:asciiTheme="majorHAnsi" w:hAnsiTheme="majorHAnsi"/>
          <w:color w:val="D73A2C" w:themeColor="accent1"/>
          <w:sz w:val="40"/>
          <w:szCs w:val="36"/>
          <w:lang w:val="fr-FR"/>
        </w:rPr>
        <w:t>EDA PROBLEM STATEMENT</w:t>
      </w:r>
    </w:p>
    <w:p w14:paraId="222FB230" w14:textId="77777777" w:rsidR="00606C86" w:rsidRDefault="00DB3B43" w:rsidP="00511D5E">
      <w:pPr>
        <w:pStyle w:val="Author"/>
        <w:spacing w:after="100" w:afterAutospacing="1"/>
        <w:rPr>
          <w:color w:val="auto"/>
          <w:sz w:val="24"/>
          <w:szCs w:val="16"/>
          <w:lang w:val="fr-FR"/>
        </w:rPr>
      </w:pPr>
      <w:r w:rsidRPr="002E7C94">
        <w:rPr>
          <w:color w:val="auto"/>
          <w:sz w:val="24"/>
          <w:szCs w:val="16"/>
          <w:lang w:val="fr-FR"/>
        </w:rPr>
        <w:t>1. What are the key factors influencing customer retention or loyalty based on the dataset ?</w:t>
      </w:r>
    </w:p>
    <w:p w14:paraId="1AD38D0B" w14:textId="77777777" w:rsidR="000109BF" w:rsidRPr="000109BF" w:rsidRDefault="000109BF" w:rsidP="00606C86">
      <w:pPr>
        <w:pStyle w:val="Author"/>
        <w:spacing w:after="100" w:afterAutospacing="1"/>
        <w:rPr>
          <w:color w:val="auto"/>
          <w:sz w:val="24"/>
          <w:szCs w:val="16"/>
          <w:lang w:val="fr-FR"/>
        </w:rPr>
        <w:sectPr w:rsidR="000109BF" w:rsidRPr="000109BF" w:rsidSect="00606C86">
          <w:type w:val="continuous"/>
          <w:pgSz w:w="12240" w:h="15840"/>
          <w:pgMar w:top="720" w:right="720" w:bottom="720" w:left="720" w:header="720" w:footer="288" w:gutter="0"/>
          <w:cols w:space="720"/>
          <w:docGrid w:linePitch="360"/>
        </w:sectPr>
      </w:pPr>
    </w:p>
    <w:p w14:paraId="40D69BEA" w14:textId="77777777" w:rsidR="009F027A" w:rsidRDefault="00366DDC" w:rsidP="009F027A">
      <w:pPr>
        <w:spacing w:after="0"/>
        <w:rPr>
          <w:rFonts w:ascii="Courier New" w:hAnsi="Courier New" w:cs="Courier New"/>
          <w:b/>
          <w:bCs/>
          <w:color w:val="D73A2C" w:themeColor="accent1"/>
          <w:sz w:val="16"/>
          <w:szCs w:val="10"/>
          <w:lang w:val="fr-FR"/>
        </w:rPr>
      </w:pPr>
      <w:r w:rsidRPr="00366DDC">
        <w:rPr>
          <w:rFonts w:ascii="Courier New" w:hAnsi="Courier New" w:cs="Courier New"/>
          <w:b/>
          <w:bCs/>
          <w:color w:val="D73A2C" w:themeColor="accent1"/>
          <w:sz w:val="16"/>
          <w:szCs w:val="10"/>
          <w:lang w:val="fr-FR"/>
        </w:rPr>
        <w:t>ORDERS BY CUSTOMERS</w:t>
      </w:r>
    </w:p>
    <w:p w14:paraId="04282D56" w14:textId="77777777" w:rsidR="00606C86" w:rsidRDefault="00606C86" w:rsidP="009F027A">
      <w:pPr>
        <w:spacing w:after="0"/>
        <w:rPr>
          <w:rFonts w:ascii="Courier New" w:hAnsi="Courier New" w:cs="Courier New"/>
          <w:sz w:val="14"/>
          <w:szCs w:val="8"/>
          <w:lang w:val="fr-FR"/>
        </w:rPr>
      </w:pPr>
      <w:r w:rsidRPr="00606C86">
        <w:rPr>
          <w:rFonts w:ascii="Courier New" w:hAnsi="Courier New" w:cs="Courier New"/>
          <w:sz w:val="14"/>
          <w:szCs w:val="8"/>
          <w:lang w:val="fr-FR"/>
        </w:rPr>
        <w:t>This bar graph provides insight into the distribution of orders among different customers, with some having only a few orders while others have significantly more.</w:t>
      </w:r>
    </w:p>
    <w:p w14:paraId="1460011B" w14:textId="77777777" w:rsidR="000B0E9B" w:rsidRPr="009F027A" w:rsidRDefault="000B0E9B" w:rsidP="009F027A">
      <w:pPr>
        <w:spacing w:after="0"/>
        <w:rPr>
          <w:rFonts w:ascii="Courier New" w:hAnsi="Courier New" w:cs="Courier New"/>
          <w:b/>
          <w:bCs/>
          <w:color w:val="auto"/>
          <w:sz w:val="16"/>
          <w:szCs w:val="10"/>
          <w:lang w:val="fr-FR"/>
        </w:rPr>
      </w:pPr>
    </w:p>
    <w:p w14:paraId="42171983" w14:textId="77777777" w:rsidR="00606C86" w:rsidRDefault="00606C86" w:rsidP="009F027A">
      <w:pPr>
        <w:rPr>
          <w:rFonts w:ascii="Courier New" w:hAnsi="Courier New" w:cs="Courier New"/>
          <w:sz w:val="14"/>
          <w:szCs w:val="8"/>
          <w:lang w:val="fr-FR"/>
        </w:rPr>
      </w:pPr>
      <w:r w:rsidRPr="00DB3B43">
        <w:rPr>
          <w:noProof/>
          <w:lang w:val="fr-FR"/>
        </w:rPr>
        <w:drawing>
          <wp:inline distT="0" distB="0" distL="0" distR="0" wp14:anchorId="7B30D55C" wp14:editId="1B761E57">
            <wp:extent cx="3209940" cy="1253066"/>
            <wp:effectExtent l="0" t="0" r="0" b="4445"/>
            <wp:docPr id="1326380929" name="Picture 13263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2935" cy="1336213"/>
                    </a:xfrm>
                    <a:prstGeom prst="rect">
                      <a:avLst/>
                    </a:prstGeom>
                  </pic:spPr>
                </pic:pic>
              </a:graphicData>
            </a:graphic>
          </wp:inline>
        </w:drawing>
      </w:r>
    </w:p>
    <w:p w14:paraId="0B3A92FB" w14:textId="77777777" w:rsidR="000109BF" w:rsidRDefault="000109BF" w:rsidP="009F027A">
      <w:pPr>
        <w:rPr>
          <w:rFonts w:ascii="Courier New" w:hAnsi="Courier New" w:cs="Courier New"/>
          <w:sz w:val="14"/>
          <w:szCs w:val="8"/>
          <w:lang w:val="fr-FR"/>
        </w:rPr>
      </w:pPr>
      <w:r w:rsidRPr="000109BF">
        <w:rPr>
          <w:rFonts w:ascii="Courier New" w:hAnsi="Courier New" w:cs="Courier New"/>
          <w:sz w:val="14"/>
          <w:szCs w:val="8"/>
          <w:lang w:val="fr-FR"/>
        </w:rPr>
        <w:t xml:space="preserve">The </w:t>
      </w:r>
      <w:r w:rsidRPr="00F8469E">
        <w:rPr>
          <w:rFonts w:ascii="Courier New" w:hAnsi="Courier New" w:cs="Courier New"/>
          <w:b/>
          <w:bCs/>
          <w:sz w:val="14"/>
          <w:szCs w:val="8"/>
          <w:lang w:val="fr-FR"/>
        </w:rPr>
        <w:t>Customer order data</w:t>
      </w:r>
      <w:r w:rsidRPr="000109BF">
        <w:rPr>
          <w:rFonts w:ascii="Courier New" w:hAnsi="Courier New" w:cs="Courier New"/>
          <w:sz w:val="14"/>
          <w:szCs w:val="8"/>
          <w:lang w:val="fr-FR"/>
        </w:rPr>
        <w:t xml:space="preserve"> shows a wide range in number of orders, from a minimum of 1 order to a maximum of 31 orders. The average number of orders per customer is about 10.</w:t>
      </w:r>
    </w:p>
    <w:p w14:paraId="6125593C" w14:textId="77777777" w:rsidR="000109BF" w:rsidRDefault="000109BF" w:rsidP="009F027A">
      <w:pPr>
        <w:rPr>
          <w:rFonts w:ascii="Courier New" w:hAnsi="Courier New" w:cs="Courier New"/>
          <w:sz w:val="14"/>
          <w:szCs w:val="8"/>
          <w:lang w:val="fr-FR"/>
        </w:rPr>
      </w:pPr>
      <w:r w:rsidRPr="000109BF">
        <w:rPr>
          <w:rFonts w:ascii="Courier New" w:hAnsi="Courier New" w:cs="Courier New"/>
          <w:sz w:val="14"/>
          <w:szCs w:val="8"/>
          <w:lang w:val="fr-FR"/>
        </w:rPr>
        <w:t>The most common number of orders placed were 3 orders (for 8 customers), 5 orders (for 10 customers), and 4 orders (7 customers). This indicates many customers place multiple orders on a regular basis.</w:t>
      </w:r>
    </w:p>
    <w:p w14:paraId="70DD3985" w14:textId="77777777" w:rsidR="000109BF" w:rsidRDefault="000109BF" w:rsidP="009F027A">
      <w:pPr>
        <w:rPr>
          <w:rFonts w:ascii="Courier New" w:hAnsi="Courier New" w:cs="Courier New"/>
          <w:sz w:val="14"/>
          <w:szCs w:val="8"/>
          <w:lang w:val="fr-FR"/>
        </w:rPr>
      </w:pPr>
      <w:r w:rsidRPr="000109BF">
        <w:rPr>
          <w:rFonts w:ascii="Courier New" w:hAnsi="Courier New" w:cs="Courier New"/>
          <w:sz w:val="14"/>
          <w:szCs w:val="8"/>
          <w:lang w:val="fr-FR"/>
        </w:rPr>
        <w:t>Looking at the extreme ends, the customers placing the greatest number of orders are : Horst Kloss with 28 total orders, Roland Mendel with 30 orders, and Jose Pavarotti with 31 orders - the maximum of any customer. On the other end of the spectrum, Francisco Chang stands out with only 1 order placed, the sole customer placing just a single order.</w:t>
      </w:r>
    </w:p>
    <w:p w14:paraId="71F4A4A4" w14:textId="77777777" w:rsidR="000109BF" w:rsidRDefault="000109BF" w:rsidP="009F027A">
      <w:pPr>
        <w:rPr>
          <w:rFonts w:ascii="Courier New" w:hAnsi="Courier New" w:cs="Courier New"/>
          <w:sz w:val="14"/>
          <w:szCs w:val="8"/>
          <w:lang w:val="fr-FR"/>
        </w:rPr>
      </w:pPr>
      <w:r w:rsidRPr="000109BF">
        <w:rPr>
          <w:rFonts w:ascii="Courier New" w:hAnsi="Courier New" w:cs="Courier New"/>
          <w:sz w:val="14"/>
          <w:szCs w:val="8"/>
          <w:lang w:val="fr-FR"/>
        </w:rPr>
        <w:t>Overall, the customer order data shows regular patrons who continuously place several orders over time, with most ordering 3-5 times on average. A small number of high-volume customers like Jose Pavarotti account for a greater share of total orders. Attracting more customers that have order levels closer to the high-volume regulars could be a potential growth opportunity.</w:t>
      </w:r>
    </w:p>
    <w:p w14:paraId="515D1533" w14:textId="77777777" w:rsidR="00F8469E" w:rsidRPr="008F6805" w:rsidRDefault="00F8469E" w:rsidP="00F8469E">
      <w:pPr>
        <w:spacing w:before="100" w:beforeAutospacing="1" w:after="0"/>
        <w:rPr>
          <w:rFonts w:ascii="Courier New" w:hAnsi="Courier New" w:cs="Courier New"/>
          <w:b/>
          <w:bCs/>
          <w:color w:val="D73A2C" w:themeColor="accent1"/>
          <w:sz w:val="16"/>
          <w:szCs w:val="10"/>
          <w:lang w:val="fr-FR"/>
        </w:rPr>
      </w:pPr>
      <w:r w:rsidRPr="008F6805">
        <w:rPr>
          <w:rFonts w:ascii="Courier New" w:hAnsi="Courier New" w:cs="Courier New"/>
          <w:b/>
          <w:bCs/>
          <w:color w:val="D73A2C" w:themeColor="accent1"/>
          <w:sz w:val="16"/>
          <w:szCs w:val="10"/>
          <w:lang w:val="fr-FR"/>
        </w:rPr>
        <w:t>SQL QUERY USED</w:t>
      </w:r>
      <w:r w:rsidR="00366DDC">
        <w:rPr>
          <w:rFonts w:ascii="Courier New" w:hAnsi="Courier New" w:cs="Courier New"/>
          <w:b/>
          <w:bCs/>
          <w:color w:val="D73A2C" w:themeColor="accent1"/>
          <w:sz w:val="16"/>
          <w:szCs w:val="10"/>
          <w:lang w:val="fr-FR"/>
        </w:rPr>
        <w:t xml:space="preserve"> FOR ABOVE CHART</w:t>
      </w:r>
    </w:p>
    <w:p w14:paraId="7B031579" w14:textId="77777777" w:rsidR="00F8469E" w:rsidRPr="008F6805" w:rsidRDefault="00F8469E" w:rsidP="00F8469E">
      <w:pPr>
        <w:spacing w:after="0"/>
        <w:rPr>
          <w:b/>
          <w:bCs/>
          <w:sz w:val="18"/>
          <w:szCs w:val="16"/>
        </w:rPr>
      </w:pPr>
      <w:r w:rsidRPr="008F6805">
        <w:rPr>
          <w:b/>
          <w:bCs/>
          <w:sz w:val="18"/>
          <w:szCs w:val="16"/>
        </w:rPr>
        <w:t>create view Q1_CustomerOrderCounts_view as</w:t>
      </w:r>
    </w:p>
    <w:p w14:paraId="405BBBE4" w14:textId="77777777" w:rsidR="00F8469E" w:rsidRPr="008F6805" w:rsidRDefault="00F8469E" w:rsidP="00F8469E">
      <w:pPr>
        <w:spacing w:after="0"/>
        <w:rPr>
          <w:b/>
          <w:bCs/>
          <w:sz w:val="18"/>
          <w:szCs w:val="16"/>
        </w:rPr>
      </w:pPr>
      <w:r w:rsidRPr="008F6805">
        <w:rPr>
          <w:b/>
          <w:bCs/>
          <w:sz w:val="18"/>
          <w:szCs w:val="16"/>
        </w:rPr>
        <w:t>selec</w:t>
      </w:r>
      <w:r w:rsidR="008F6805" w:rsidRPr="008F6805">
        <w:rPr>
          <w:b/>
          <w:bCs/>
          <w:sz w:val="18"/>
          <w:szCs w:val="16"/>
        </w:rPr>
        <w:t xml:space="preserve">t </w:t>
      </w:r>
      <w:r w:rsidRPr="008F6805">
        <w:rPr>
          <w:b/>
          <w:bCs/>
          <w:sz w:val="18"/>
          <w:szCs w:val="16"/>
        </w:rPr>
        <w:t xml:space="preserve"> c.ContactName `Customer Name`, </w:t>
      </w:r>
    </w:p>
    <w:p w14:paraId="1A43FA43" w14:textId="77777777" w:rsidR="00F8469E" w:rsidRPr="008F6805" w:rsidRDefault="00F8469E" w:rsidP="00F8469E">
      <w:pPr>
        <w:spacing w:after="0"/>
        <w:rPr>
          <w:b/>
          <w:bCs/>
          <w:sz w:val="18"/>
          <w:szCs w:val="16"/>
        </w:rPr>
      </w:pPr>
      <w:r w:rsidRPr="008F6805">
        <w:rPr>
          <w:b/>
          <w:bCs/>
          <w:sz w:val="18"/>
          <w:szCs w:val="16"/>
        </w:rPr>
        <w:t>count(distinct o.OrderID)</w:t>
      </w:r>
      <w:r w:rsidR="008F6805" w:rsidRPr="008F6805">
        <w:rPr>
          <w:b/>
          <w:bCs/>
          <w:sz w:val="18"/>
          <w:szCs w:val="16"/>
        </w:rPr>
        <w:t xml:space="preserve"> </w:t>
      </w:r>
      <w:r w:rsidRPr="008F6805">
        <w:rPr>
          <w:b/>
          <w:bCs/>
          <w:sz w:val="18"/>
          <w:szCs w:val="16"/>
        </w:rPr>
        <w:t>`Order Counts`</w:t>
      </w:r>
    </w:p>
    <w:p w14:paraId="3CE4AD6A" w14:textId="77777777" w:rsidR="00F8469E" w:rsidRPr="008F6805" w:rsidRDefault="00F8469E" w:rsidP="00F8469E">
      <w:pPr>
        <w:spacing w:after="0"/>
        <w:rPr>
          <w:b/>
          <w:bCs/>
          <w:sz w:val="18"/>
          <w:szCs w:val="16"/>
        </w:rPr>
      </w:pPr>
      <w:r w:rsidRPr="008F6805">
        <w:rPr>
          <w:b/>
          <w:bCs/>
          <w:sz w:val="18"/>
          <w:szCs w:val="16"/>
        </w:rPr>
        <w:t>from orders o</w:t>
      </w:r>
    </w:p>
    <w:p w14:paraId="2BDD8384" w14:textId="77777777" w:rsidR="00F8469E" w:rsidRPr="008F6805" w:rsidRDefault="00F8469E" w:rsidP="00F8469E">
      <w:pPr>
        <w:spacing w:after="0"/>
        <w:rPr>
          <w:b/>
          <w:bCs/>
          <w:sz w:val="18"/>
          <w:szCs w:val="16"/>
        </w:rPr>
      </w:pPr>
      <w:r w:rsidRPr="008F6805">
        <w:rPr>
          <w:b/>
          <w:bCs/>
          <w:sz w:val="18"/>
          <w:szCs w:val="16"/>
        </w:rPr>
        <w:t>join customers c on o.CustomerID = c.CustomerID</w:t>
      </w:r>
    </w:p>
    <w:p w14:paraId="6C0B27C8" w14:textId="77777777" w:rsidR="00F8469E" w:rsidRPr="008F6805" w:rsidRDefault="00F8469E" w:rsidP="00F8469E">
      <w:pPr>
        <w:spacing w:after="0"/>
        <w:rPr>
          <w:b/>
          <w:bCs/>
          <w:sz w:val="18"/>
          <w:szCs w:val="16"/>
        </w:rPr>
      </w:pPr>
      <w:r w:rsidRPr="008F6805">
        <w:rPr>
          <w:b/>
          <w:bCs/>
          <w:sz w:val="18"/>
          <w:szCs w:val="16"/>
        </w:rPr>
        <w:t>group by 1</w:t>
      </w:r>
    </w:p>
    <w:p w14:paraId="030212C7" w14:textId="77777777" w:rsidR="00F8469E" w:rsidRPr="008F6805" w:rsidRDefault="00F8469E" w:rsidP="00F8469E">
      <w:pPr>
        <w:spacing w:after="0"/>
        <w:rPr>
          <w:b/>
          <w:bCs/>
          <w:sz w:val="18"/>
          <w:szCs w:val="16"/>
        </w:rPr>
      </w:pPr>
      <w:r w:rsidRPr="008F6805">
        <w:rPr>
          <w:b/>
          <w:bCs/>
          <w:sz w:val="18"/>
          <w:szCs w:val="16"/>
        </w:rPr>
        <w:t>order by 2;</w:t>
      </w:r>
    </w:p>
    <w:p w14:paraId="01971E29" w14:textId="77777777" w:rsidR="00F8469E" w:rsidRPr="00366DDC" w:rsidRDefault="00F8469E" w:rsidP="00DB3B43">
      <w:pPr>
        <w:pStyle w:val="Author"/>
        <w:rPr>
          <w:rFonts w:ascii="Courier New" w:hAnsi="Courier New" w:cs="Courier New"/>
          <w:color w:val="auto"/>
          <w:sz w:val="4"/>
          <w:szCs w:val="2"/>
          <w:lang w:val="fr-FR"/>
        </w:rPr>
      </w:pPr>
    </w:p>
    <w:p w14:paraId="1D6CB16A" w14:textId="77777777" w:rsidR="009F027A" w:rsidRPr="000D6D51" w:rsidRDefault="000D6D51" w:rsidP="000D6D51">
      <w:pPr>
        <w:rPr>
          <w:rFonts w:ascii="Courier New" w:hAnsi="Courier New" w:cs="Courier New"/>
          <w:sz w:val="14"/>
          <w:szCs w:val="12"/>
        </w:rPr>
      </w:pPr>
      <w:r>
        <w:rPr>
          <w:rFonts w:ascii="Courier New" w:hAnsi="Courier New" w:cs="Courier New"/>
          <w:sz w:val="14"/>
          <w:szCs w:val="12"/>
        </w:rPr>
        <w:br w:type="column"/>
      </w:r>
      <w:r w:rsidR="009F027A">
        <w:rPr>
          <w:rFonts w:ascii="Courier New" w:hAnsi="Courier New" w:cs="Courier New"/>
          <w:b/>
          <w:bCs/>
          <w:color w:val="D73A2C" w:themeColor="accent1"/>
          <w:sz w:val="16"/>
          <w:szCs w:val="10"/>
          <w:lang w:val="fr-FR"/>
        </w:rPr>
        <w:t>PERCENTAGE OF CUSTOEMRS HANDLED BY EMPLOYEE</w:t>
      </w:r>
    </w:p>
    <w:p w14:paraId="6DDEE18D" w14:textId="77777777" w:rsidR="00366DDC" w:rsidRDefault="00366DDC" w:rsidP="009F027A">
      <w:pPr>
        <w:spacing w:after="0"/>
        <w:rPr>
          <w:rFonts w:ascii="Courier New" w:hAnsi="Courier New" w:cs="Courier New"/>
          <w:sz w:val="14"/>
          <w:szCs w:val="12"/>
        </w:rPr>
      </w:pPr>
      <w:r w:rsidRPr="00366DDC">
        <w:rPr>
          <w:rFonts w:ascii="Courier New" w:hAnsi="Courier New" w:cs="Courier New"/>
          <w:sz w:val="14"/>
          <w:szCs w:val="12"/>
        </w:rPr>
        <w:t>This summary provides the percentage of customers handled by each employee, listed from highest to lowest:</w:t>
      </w:r>
    </w:p>
    <w:p w14:paraId="1A7FD82C" w14:textId="77777777" w:rsidR="000B0E9B" w:rsidRDefault="000B0E9B" w:rsidP="009F027A">
      <w:pPr>
        <w:spacing w:after="0"/>
        <w:rPr>
          <w:rFonts w:ascii="Courier New" w:hAnsi="Courier New" w:cs="Courier New"/>
          <w:sz w:val="14"/>
          <w:szCs w:val="12"/>
        </w:rPr>
      </w:pPr>
    </w:p>
    <w:p w14:paraId="3594C81B" w14:textId="77777777" w:rsidR="009F027A" w:rsidRPr="00366DDC" w:rsidRDefault="009F027A" w:rsidP="009F027A">
      <w:pPr>
        <w:spacing w:after="0"/>
        <w:rPr>
          <w:rFonts w:ascii="Courier New" w:hAnsi="Courier New" w:cs="Courier New"/>
          <w:sz w:val="14"/>
          <w:szCs w:val="12"/>
        </w:rPr>
      </w:pPr>
      <w:r w:rsidRPr="00366DDC">
        <w:rPr>
          <w:rFonts w:ascii="Courier New" w:hAnsi="Courier New" w:cs="Courier New"/>
          <w:noProof/>
          <w:sz w:val="14"/>
          <w:szCs w:val="12"/>
        </w:rPr>
        <w:drawing>
          <wp:inline distT="0" distB="0" distL="0" distR="0" wp14:anchorId="1D76A315" wp14:editId="6B5B2E4C">
            <wp:extent cx="3200400" cy="1078382"/>
            <wp:effectExtent l="0" t="0" r="0" b="7620"/>
            <wp:docPr id="1326380930" name="Picture 132638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078382"/>
                    </a:xfrm>
                    <a:prstGeom prst="rect">
                      <a:avLst/>
                    </a:prstGeom>
                  </pic:spPr>
                </pic:pic>
              </a:graphicData>
            </a:graphic>
          </wp:inline>
        </w:drawing>
      </w:r>
    </w:p>
    <w:p w14:paraId="27CD8F86" w14:textId="77777777" w:rsidR="009F027A" w:rsidRDefault="009F027A" w:rsidP="009F027A">
      <w:pPr>
        <w:spacing w:after="0"/>
        <w:rPr>
          <w:rFonts w:ascii="Courier New" w:hAnsi="Courier New" w:cs="Courier New"/>
          <w:sz w:val="14"/>
          <w:szCs w:val="12"/>
        </w:rPr>
      </w:pPr>
    </w:p>
    <w:p w14:paraId="1407C7BF" w14:textId="77777777" w:rsidR="00366DDC" w:rsidRPr="00366DDC" w:rsidRDefault="00366DDC" w:rsidP="009F027A">
      <w:pPr>
        <w:spacing w:after="0"/>
        <w:rPr>
          <w:rFonts w:ascii="Courier New" w:hAnsi="Courier New" w:cs="Courier New"/>
          <w:sz w:val="14"/>
          <w:szCs w:val="12"/>
        </w:rPr>
      </w:pPr>
      <w:r w:rsidRPr="00366DDC">
        <w:rPr>
          <w:rFonts w:ascii="Courier New" w:hAnsi="Courier New" w:cs="Courier New"/>
          <w:sz w:val="14"/>
          <w:szCs w:val="12"/>
        </w:rPr>
        <w:t>Margaret Peacock: 82.42%</w:t>
      </w:r>
    </w:p>
    <w:p w14:paraId="0986A97B" w14:textId="77777777" w:rsidR="00366DDC" w:rsidRPr="00366DDC" w:rsidRDefault="00366DDC" w:rsidP="009F027A">
      <w:pPr>
        <w:spacing w:after="0"/>
        <w:rPr>
          <w:rFonts w:ascii="Courier New" w:hAnsi="Courier New" w:cs="Courier New"/>
          <w:sz w:val="14"/>
          <w:szCs w:val="12"/>
        </w:rPr>
      </w:pPr>
      <w:r w:rsidRPr="00366DDC">
        <w:rPr>
          <w:rFonts w:ascii="Courier New" w:hAnsi="Courier New" w:cs="Courier New"/>
          <w:sz w:val="14"/>
          <w:szCs w:val="12"/>
        </w:rPr>
        <w:t>Nancy Davolio: 71.43%</w:t>
      </w:r>
    </w:p>
    <w:p w14:paraId="0E2084EA" w14:textId="77777777" w:rsidR="00366DDC" w:rsidRPr="00366DDC" w:rsidRDefault="00366DDC" w:rsidP="009F027A">
      <w:pPr>
        <w:spacing w:after="0"/>
        <w:rPr>
          <w:rFonts w:ascii="Courier New" w:hAnsi="Courier New" w:cs="Courier New"/>
          <w:sz w:val="14"/>
          <w:szCs w:val="12"/>
        </w:rPr>
      </w:pPr>
      <w:r w:rsidRPr="00366DDC">
        <w:rPr>
          <w:rFonts w:ascii="Courier New" w:hAnsi="Courier New" w:cs="Courier New"/>
          <w:sz w:val="14"/>
          <w:szCs w:val="12"/>
        </w:rPr>
        <w:t>Janet Leverling: 69.23%</w:t>
      </w:r>
    </w:p>
    <w:p w14:paraId="1097C573" w14:textId="77777777" w:rsidR="00366DDC" w:rsidRPr="00366DDC" w:rsidRDefault="00366DDC" w:rsidP="009F027A">
      <w:pPr>
        <w:spacing w:after="0"/>
        <w:rPr>
          <w:rFonts w:ascii="Courier New" w:hAnsi="Courier New" w:cs="Courier New"/>
          <w:sz w:val="14"/>
          <w:szCs w:val="12"/>
        </w:rPr>
      </w:pPr>
      <w:r w:rsidRPr="00366DDC">
        <w:rPr>
          <w:rFonts w:ascii="Courier New" w:hAnsi="Courier New" w:cs="Courier New"/>
          <w:sz w:val="14"/>
          <w:szCs w:val="12"/>
        </w:rPr>
        <w:t>Andrew Fuller: 64.84%</w:t>
      </w:r>
    </w:p>
    <w:p w14:paraId="297E8859" w14:textId="77777777" w:rsidR="00366DDC" w:rsidRPr="00366DDC" w:rsidRDefault="00366DDC" w:rsidP="009F027A">
      <w:pPr>
        <w:spacing w:after="0"/>
        <w:rPr>
          <w:rFonts w:ascii="Courier New" w:hAnsi="Courier New" w:cs="Courier New"/>
          <w:sz w:val="14"/>
          <w:szCs w:val="12"/>
        </w:rPr>
      </w:pPr>
      <w:r w:rsidRPr="00366DDC">
        <w:rPr>
          <w:rFonts w:ascii="Courier New" w:hAnsi="Courier New" w:cs="Courier New"/>
          <w:sz w:val="14"/>
          <w:szCs w:val="12"/>
        </w:rPr>
        <w:t>Laura Callahan: 61.54%</w:t>
      </w:r>
    </w:p>
    <w:p w14:paraId="76418151" w14:textId="77777777" w:rsidR="00366DDC" w:rsidRPr="00366DDC" w:rsidRDefault="00366DDC" w:rsidP="009F027A">
      <w:pPr>
        <w:spacing w:after="0"/>
        <w:rPr>
          <w:rFonts w:ascii="Courier New" w:hAnsi="Courier New" w:cs="Courier New"/>
          <w:sz w:val="14"/>
          <w:szCs w:val="12"/>
        </w:rPr>
      </w:pPr>
      <w:r w:rsidRPr="00366DDC">
        <w:rPr>
          <w:rFonts w:ascii="Courier New" w:hAnsi="Courier New" w:cs="Courier New"/>
          <w:sz w:val="14"/>
          <w:szCs w:val="12"/>
        </w:rPr>
        <w:t>Robert King: 49.45%</w:t>
      </w:r>
    </w:p>
    <w:p w14:paraId="4A0AE91A" w14:textId="77777777" w:rsidR="00366DDC" w:rsidRPr="00366DDC" w:rsidRDefault="00366DDC" w:rsidP="009F027A">
      <w:pPr>
        <w:spacing w:after="0"/>
        <w:rPr>
          <w:rFonts w:ascii="Courier New" w:hAnsi="Courier New" w:cs="Courier New"/>
          <w:sz w:val="14"/>
          <w:szCs w:val="12"/>
        </w:rPr>
      </w:pPr>
      <w:r w:rsidRPr="00366DDC">
        <w:rPr>
          <w:rFonts w:ascii="Courier New" w:hAnsi="Courier New" w:cs="Courier New"/>
          <w:sz w:val="14"/>
          <w:szCs w:val="12"/>
        </w:rPr>
        <w:t>Michael Suyama: 47.25%</w:t>
      </w:r>
    </w:p>
    <w:p w14:paraId="1F9D5AD8" w14:textId="77777777" w:rsidR="00366DDC" w:rsidRPr="00366DDC" w:rsidRDefault="00366DDC" w:rsidP="009F027A">
      <w:pPr>
        <w:spacing w:after="0"/>
        <w:rPr>
          <w:rFonts w:ascii="Courier New" w:hAnsi="Courier New" w:cs="Courier New"/>
          <w:sz w:val="14"/>
          <w:szCs w:val="12"/>
        </w:rPr>
      </w:pPr>
      <w:r w:rsidRPr="00366DDC">
        <w:rPr>
          <w:rFonts w:ascii="Courier New" w:hAnsi="Courier New" w:cs="Courier New"/>
          <w:sz w:val="14"/>
          <w:szCs w:val="12"/>
        </w:rPr>
        <w:t>Anne Dodsworth: 31.87%</w:t>
      </w:r>
    </w:p>
    <w:p w14:paraId="72B2E67C" w14:textId="77777777" w:rsidR="00366DDC" w:rsidRPr="00366DDC" w:rsidRDefault="00366DDC" w:rsidP="009F027A">
      <w:pPr>
        <w:spacing w:after="0"/>
        <w:rPr>
          <w:rFonts w:ascii="Courier New" w:hAnsi="Courier New" w:cs="Courier New"/>
          <w:sz w:val="14"/>
          <w:szCs w:val="12"/>
        </w:rPr>
      </w:pPr>
      <w:r w:rsidRPr="00366DDC">
        <w:rPr>
          <w:rFonts w:ascii="Courier New" w:hAnsi="Courier New" w:cs="Courier New"/>
          <w:sz w:val="14"/>
          <w:szCs w:val="12"/>
        </w:rPr>
        <w:t>Steven Buchanan: 31.87%</w:t>
      </w:r>
    </w:p>
    <w:p w14:paraId="544110F7" w14:textId="77777777" w:rsidR="009F027A" w:rsidRDefault="009F027A" w:rsidP="00366DDC">
      <w:pPr>
        <w:rPr>
          <w:rFonts w:ascii="Courier New" w:hAnsi="Courier New" w:cs="Courier New"/>
          <w:sz w:val="14"/>
          <w:szCs w:val="12"/>
        </w:rPr>
      </w:pPr>
    </w:p>
    <w:p w14:paraId="5F34BF8D" w14:textId="77777777" w:rsidR="00F8469E" w:rsidRPr="00366DDC" w:rsidRDefault="00366DDC" w:rsidP="00366DDC">
      <w:pPr>
        <w:rPr>
          <w:rFonts w:ascii="Courier New" w:hAnsi="Courier New" w:cs="Courier New"/>
          <w:sz w:val="14"/>
          <w:szCs w:val="12"/>
        </w:rPr>
      </w:pPr>
      <w:r w:rsidRPr="00366DDC">
        <w:rPr>
          <w:rFonts w:ascii="Courier New" w:hAnsi="Courier New" w:cs="Courier New"/>
          <w:sz w:val="14"/>
          <w:szCs w:val="12"/>
        </w:rPr>
        <w:t>These percentages indicate the proportion of the total number of customers each employee has handled. Margaret Peacock has the highest percentage, indicating she has handled the largest share of customers, while Steven Buchanan and Anne Dodsworth have handled the lowest percentage, indicating they have handled fewer customers compared to others on the list.</w:t>
      </w:r>
    </w:p>
    <w:p w14:paraId="05A56CAD" w14:textId="77777777" w:rsidR="009F027A" w:rsidRPr="008F6805" w:rsidRDefault="009F027A" w:rsidP="009F027A">
      <w:pPr>
        <w:spacing w:before="100" w:beforeAutospacing="1" w:after="0"/>
        <w:rPr>
          <w:rFonts w:ascii="Courier New" w:hAnsi="Courier New" w:cs="Courier New"/>
          <w:b/>
          <w:bCs/>
          <w:color w:val="D73A2C" w:themeColor="accent1"/>
          <w:sz w:val="16"/>
          <w:szCs w:val="10"/>
          <w:lang w:val="fr-FR"/>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3646E444" w14:textId="77777777" w:rsidR="009F027A" w:rsidRPr="009F027A" w:rsidRDefault="009F027A" w:rsidP="009F027A">
      <w:pPr>
        <w:spacing w:after="0"/>
        <w:rPr>
          <w:b/>
          <w:bCs/>
          <w:sz w:val="18"/>
          <w:szCs w:val="16"/>
        </w:rPr>
      </w:pPr>
      <w:r w:rsidRPr="009F027A">
        <w:rPr>
          <w:b/>
          <w:bCs/>
          <w:sz w:val="18"/>
          <w:szCs w:val="16"/>
        </w:rPr>
        <w:t>create view Q1_EmployeeCustomerCounts_view as</w:t>
      </w:r>
    </w:p>
    <w:p w14:paraId="58AFE01D" w14:textId="77777777" w:rsidR="009F027A" w:rsidRPr="009F027A" w:rsidRDefault="009F027A" w:rsidP="009F027A">
      <w:pPr>
        <w:spacing w:after="0"/>
        <w:rPr>
          <w:b/>
          <w:bCs/>
          <w:sz w:val="18"/>
          <w:szCs w:val="16"/>
        </w:rPr>
      </w:pPr>
      <w:r w:rsidRPr="009F027A">
        <w:rPr>
          <w:b/>
          <w:bCs/>
          <w:sz w:val="18"/>
          <w:szCs w:val="16"/>
        </w:rPr>
        <w:t xml:space="preserve">select concat(e.FirstName," ",e.LastName) `Employee Name`, </w:t>
      </w:r>
    </w:p>
    <w:p w14:paraId="6E35A973" w14:textId="77777777" w:rsidR="009F027A" w:rsidRPr="009F027A" w:rsidRDefault="009F027A" w:rsidP="009F027A">
      <w:pPr>
        <w:spacing w:after="0"/>
        <w:rPr>
          <w:b/>
          <w:bCs/>
          <w:sz w:val="18"/>
          <w:szCs w:val="16"/>
        </w:rPr>
      </w:pPr>
      <w:r w:rsidRPr="009F027A">
        <w:rPr>
          <w:b/>
          <w:bCs/>
          <w:sz w:val="18"/>
          <w:szCs w:val="16"/>
        </w:rPr>
        <w:t>round(count(distinct o.CustomerID)/(select count(*) from customers)*100,2) `% Customer Handled`</w:t>
      </w:r>
    </w:p>
    <w:p w14:paraId="1BB296B8" w14:textId="77777777" w:rsidR="009F027A" w:rsidRPr="009F027A" w:rsidRDefault="009F027A" w:rsidP="009F027A">
      <w:pPr>
        <w:spacing w:after="0"/>
        <w:rPr>
          <w:b/>
          <w:bCs/>
          <w:sz w:val="18"/>
          <w:szCs w:val="16"/>
        </w:rPr>
      </w:pPr>
      <w:r w:rsidRPr="009F027A">
        <w:rPr>
          <w:b/>
          <w:bCs/>
          <w:sz w:val="18"/>
          <w:szCs w:val="16"/>
        </w:rPr>
        <w:t>from orders o</w:t>
      </w:r>
    </w:p>
    <w:p w14:paraId="2D4CC0B9" w14:textId="77777777" w:rsidR="009F027A" w:rsidRPr="009F027A" w:rsidRDefault="009F027A" w:rsidP="009F027A">
      <w:pPr>
        <w:spacing w:after="0"/>
        <w:rPr>
          <w:b/>
          <w:bCs/>
          <w:sz w:val="18"/>
          <w:szCs w:val="16"/>
        </w:rPr>
      </w:pPr>
      <w:r w:rsidRPr="009F027A">
        <w:rPr>
          <w:b/>
          <w:bCs/>
          <w:sz w:val="18"/>
          <w:szCs w:val="16"/>
        </w:rPr>
        <w:t>join employees e on o.EmployeeID = e.EmployeeID</w:t>
      </w:r>
    </w:p>
    <w:p w14:paraId="748A55AA" w14:textId="77777777" w:rsidR="009F027A" w:rsidRPr="009F027A" w:rsidRDefault="009F027A" w:rsidP="009F027A">
      <w:pPr>
        <w:spacing w:after="0"/>
        <w:rPr>
          <w:b/>
          <w:bCs/>
          <w:sz w:val="18"/>
          <w:szCs w:val="16"/>
        </w:rPr>
      </w:pPr>
      <w:r w:rsidRPr="009F027A">
        <w:rPr>
          <w:b/>
          <w:bCs/>
          <w:sz w:val="18"/>
          <w:szCs w:val="16"/>
        </w:rPr>
        <w:t>group by 1</w:t>
      </w:r>
    </w:p>
    <w:p w14:paraId="7A056080" w14:textId="77777777" w:rsidR="002E7C94" w:rsidRPr="00366DDC" w:rsidRDefault="009F027A" w:rsidP="009F027A">
      <w:pPr>
        <w:spacing w:after="0"/>
        <w:rPr>
          <w:rFonts w:ascii="Courier New" w:hAnsi="Courier New" w:cs="Courier New"/>
          <w:sz w:val="14"/>
          <w:szCs w:val="12"/>
        </w:rPr>
      </w:pPr>
      <w:r w:rsidRPr="009F027A">
        <w:rPr>
          <w:b/>
          <w:bCs/>
          <w:sz w:val="18"/>
          <w:szCs w:val="16"/>
        </w:rPr>
        <w:t>order by 2 desc;</w:t>
      </w:r>
    </w:p>
    <w:p w14:paraId="3B54178B" w14:textId="77777777" w:rsidR="002E7C94" w:rsidRDefault="002E7C94" w:rsidP="00366DDC">
      <w:pPr>
        <w:rPr>
          <w:rFonts w:ascii="Courier New" w:hAnsi="Courier New" w:cs="Courier New"/>
          <w:sz w:val="14"/>
          <w:szCs w:val="12"/>
        </w:rPr>
      </w:pPr>
    </w:p>
    <w:p w14:paraId="241811E1" w14:textId="77777777" w:rsidR="009F027A" w:rsidRPr="009F027A" w:rsidRDefault="000D6D51" w:rsidP="000B0E9B">
      <w:pPr>
        <w:spacing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br w:type="column"/>
      </w:r>
      <w:r w:rsidR="009F027A">
        <w:rPr>
          <w:rFonts w:ascii="Courier New" w:hAnsi="Courier New" w:cs="Courier New"/>
          <w:b/>
          <w:bCs/>
          <w:color w:val="D73A2C" w:themeColor="accent1"/>
          <w:sz w:val="16"/>
          <w:szCs w:val="10"/>
          <w:lang w:val="fr-FR"/>
        </w:rPr>
        <w:lastRenderedPageBreak/>
        <w:t>EMPLOYEE PER CUSTOMER &amp; SALES</w:t>
      </w:r>
      <w:r w:rsidR="009F027A" w:rsidRPr="009F027A">
        <w:rPr>
          <w:rFonts w:ascii="Courier New" w:hAnsi="Courier New" w:cs="Courier New"/>
          <w:sz w:val="14"/>
          <w:szCs w:val="12"/>
        </w:rPr>
        <w:t xml:space="preserve"> </w:t>
      </w:r>
    </w:p>
    <w:p w14:paraId="4A72AB2C" w14:textId="77777777" w:rsidR="000B0E9B" w:rsidRDefault="000B0E9B" w:rsidP="000B0E9B">
      <w:pPr>
        <w:spacing w:after="0"/>
        <w:rPr>
          <w:rFonts w:ascii="Courier New" w:hAnsi="Courier New" w:cs="Courier New"/>
          <w:sz w:val="14"/>
          <w:szCs w:val="12"/>
        </w:rPr>
      </w:pPr>
      <w:r w:rsidRPr="000B0E9B">
        <w:rPr>
          <w:rFonts w:ascii="Courier New" w:hAnsi="Courier New" w:cs="Courier New"/>
          <w:sz w:val="14"/>
          <w:szCs w:val="12"/>
        </w:rPr>
        <w:t>This data provides information about various customers, including the number of employees assigned to them and their respective sales amounts. Here's a summary:</w:t>
      </w:r>
    </w:p>
    <w:p w14:paraId="2C1D86EF" w14:textId="77777777" w:rsidR="000B0E9B" w:rsidRDefault="000B0E9B" w:rsidP="000B0E9B">
      <w:pPr>
        <w:spacing w:after="0"/>
        <w:rPr>
          <w:rFonts w:ascii="Courier New" w:hAnsi="Courier New" w:cs="Courier New"/>
          <w:sz w:val="14"/>
          <w:szCs w:val="12"/>
        </w:rPr>
      </w:pPr>
    </w:p>
    <w:p w14:paraId="03CE5166" w14:textId="77777777" w:rsidR="000B0E9B" w:rsidRPr="000B0E9B" w:rsidRDefault="000B0E9B" w:rsidP="000B0E9B">
      <w:pPr>
        <w:rPr>
          <w:rFonts w:ascii="Courier New" w:hAnsi="Courier New" w:cs="Courier New"/>
          <w:sz w:val="14"/>
          <w:szCs w:val="12"/>
        </w:rPr>
      </w:pPr>
      <w:r w:rsidRPr="00366DDC">
        <w:rPr>
          <w:rFonts w:ascii="Courier New" w:hAnsi="Courier New" w:cs="Courier New"/>
          <w:noProof/>
          <w:sz w:val="14"/>
          <w:szCs w:val="12"/>
        </w:rPr>
        <w:drawing>
          <wp:inline distT="0" distB="0" distL="0" distR="0" wp14:anchorId="240C195D" wp14:editId="7F35D315">
            <wp:extent cx="3200400" cy="1291910"/>
            <wp:effectExtent l="0" t="0" r="0" b="3810"/>
            <wp:docPr id="1326380931" name="Picture 132638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1291910"/>
                    </a:xfrm>
                    <a:prstGeom prst="rect">
                      <a:avLst/>
                    </a:prstGeom>
                  </pic:spPr>
                </pic:pic>
              </a:graphicData>
            </a:graphic>
          </wp:inline>
        </w:drawing>
      </w:r>
    </w:p>
    <w:p w14:paraId="1D156FFA" w14:textId="77777777" w:rsidR="000B0E9B" w:rsidRPr="000B0E9B" w:rsidRDefault="000B0E9B" w:rsidP="000B0E9B">
      <w:pPr>
        <w:rPr>
          <w:rFonts w:ascii="Courier New" w:hAnsi="Courier New" w:cs="Courier New"/>
          <w:sz w:val="14"/>
          <w:szCs w:val="12"/>
        </w:rPr>
      </w:pPr>
    </w:p>
    <w:p w14:paraId="5A758CF4" w14:textId="77777777" w:rsidR="000B0E9B" w:rsidRPr="000B0E9B" w:rsidRDefault="000B0E9B" w:rsidP="000B0E9B">
      <w:pPr>
        <w:spacing w:after="0"/>
        <w:rPr>
          <w:rFonts w:ascii="Courier New" w:hAnsi="Courier New" w:cs="Courier New"/>
          <w:sz w:val="14"/>
          <w:szCs w:val="12"/>
        </w:rPr>
      </w:pPr>
      <w:r w:rsidRPr="000B0E9B">
        <w:rPr>
          <w:rFonts w:ascii="Courier New" w:hAnsi="Courier New" w:cs="Courier New"/>
          <w:sz w:val="14"/>
          <w:szCs w:val="12"/>
        </w:rPr>
        <w:t>Jose Pavarotti: Handled by 9 employees, with sales totaling $115,673.39.</w:t>
      </w:r>
    </w:p>
    <w:p w14:paraId="6AAD6340" w14:textId="77777777" w:rsidR="000B0E9B" w:rsidRPr="000B0E9B" w:rsidRDefault="000B0E9B" w:rsidP="000B0E9B">
      <w:pPr>
        <w:spacing w:after="0"/>
        <w:rPr>
          <w:rFonts w:ascii="Courier New" w:hAnsi="Courier New" w:cs="Courier New"/>
          <w:sz w:val="14"/>
          <w:szCs w:val="12"/>
        </w:rPr>
      </w:pPr>
      <w:r w:rsidRPr="000B0E9B">
        <w:rPr>
          <w:rFonts w:ascii="Courier New" w:hAnsi="Courier New" w:cs="Courier New"/>
          <w:sz w:val="14"/>
          <w:szCs w:val="12"/>
        </w:rPr>
        <w:t>Horst Kloss: Handled by 8 employees, with sales totaling $117,483.39.</w:t>
      </w:r>
    </w:p>
    <w:p w14:paraId="18C57CB2" w14:textId="77777777" w:rsidR="000B0E9B" w:rsidRPr="000B0E9B" w:rsidRDefault="000B0E9B" w:rsidP="000B0E9B">
      <w:pPr>
        <w:spacing w:after="0"/>
        <w:rPr>
          <w:rFonts w:ascii="Courier New" w:hAnsi="Courier New" w:cs="Courier New"/>
          <w:sz w:val="14"/>
          <w:szCs w:val="12"/>
        </w:rPr>
      </w:pPr>
      <w:r w:rsidRPr="000B0E9B">
        <w:rPr>
          <w:rFonts w:ascii="Courier New" w:hAnsi="Courier New" w:cs="Courier New"/>
          <w:sz w:val="14"/>
          <w:szCs w:val="12"/>
        </w:rPr>
        <w:t>Roland Mendel: Handled by 8 employees, with sales totaling $113,236.68.</w:t>
      </w:r>
    </w:p>
    <w:p w14:paraId="6B4D8876" w14:textId="77777777" w:rsidR="000B0E9B" w:rsidRPr="000B0E9B" w:rsidRDefault="000B0E9B" w:rsidP="000B0E9B">
      <w:pPr>
        <w:spacing w:after="0"/>
        <w:rPr>
          <w:rFonts w:ascii="Courier New" w:hAnsi="Courier New" w:cs="Courier New"/>
          <w:sz w:val="14"/>
          <w:szCs w:val="12"/>
        </w:rPr>
      </w:pPr>
      <w:r w:rsidRPr="000B0E9B">
        <w:rPr>
          <w:rFonts w:ascii="Courier New" w:hAnsi="Courier New" w:cs="Courier New"/>
          <w:sz w:val="14"/>
          <w:szCs w:val="12"/>
        </w:rPr>
        <w:t>Patricia McKenna: Handled by 8 employees, with sales totaling $57,317.39.</w:t>
      </w:r>
    </w:p>
    <w:p w14:paraId="187901DE" w14:textId="77777777" w:rsidR="000B0E9B" w:rsidRPr="000B0E9B" w:rsidRDefault="000B0E9B" w:rsidP="000B0E9B">
      <w:pPr>
        <w:spacing w:after="0"/>
        <w:rPr>
          <w:rFonts w:ascii="Courier New" w:hAnsi="Courier New" w:cs="Courier New"/>
          <w:sz w:val="14"/>
          <w:szCs w:val="12"/>
        </w:rPr>
      </w:pPr>
      <w:r w:rsidRPr="000B0E9B">
        <w:rPr>
          <w:rFonts w:ascii="Courier New" w:hAnsi="Courier New" w:cs="Courier New"/>
          <w:sz w:val="14"/>
          <w:szCs w:val="12"/>
        </w:rPr>
        <w:t>Paula Wilson: Handled by 8 employees, with sales totaling $52,245.90.</w:t>
      </w:r>
    </w:p>
    <w:p w14:paraId="754963CF" w14:textId="77777777" w:rsidR="000B0E9B" w:rsidRPr="000B0E9B" w:rsidRDefault="000B0E9B" w:rsidP="000B0E9B">
      <w:pPr>
        <w:spacing w:after="0"/>
        <w:rPr>
          <w:rFonts w:ascii="Courier New" w:hAnsi="Courier New" w:cs="Courier New"/>
          <w:sz w:val="14"/>
          <w:szCs w:val="12"/>
        </w:rPr>
      </w:pPr>
      <w:r w:rsidRPr="000B0E9B">
        <w:rPr>
          <w:rFonts w:ascii="Courier New" w:hAnsi="Courier New" w:cs="Courier New"/>
          <w:sz w:val="14"/>
          <w:szCs w:val="12"/>
        </w:rPr>
        <w:t>... (and so on for other customers)</w:t>
      </w:r>
    </w:p>
    <w:p w14:paraId="1B86E4F4" w14:textId="77777777" w:rsidR="000B0E9B" w:rsidRDefault="000B0E9B" w:rsidP="000B0E9B">
      <w:pPr>
        <w:rPr>
          <w:rFonts w:ascii="Courier New" w:hAnsi="Courier New" w:cs="Courier New"/>
          <w:sz w:val="14"/>
          <w:szCs w:val="12"/>
        </w:rPr>
      </w:pPr>
    </w:p>
    <w:p w14:paraId="210A15B9" w14:textId="77777777" w:rsidR="009F027A" w:rsidRDefault="000B0E9B" w:rsidP="000B0E9B">
      <w:pPr>
        <w:rPr>
          <w:rFonts w:ascii="Courier New" w:hAnsi="Courier New" w:cs="Courier New"/>
          <w:sz w:val="14"/>
          <w:szCs w:val="12"/>
        </w:rPr>
      </w:pPr>
      <w:r w:rsidRPr="000B0E9B">
        <w:rPr>
          <w:rFonts w:ascii="Courier New" w:hAnsi="Courier New" w:cs="Courier New"/>
          <w:sz w:val="14"/>
          <w:szCs w:val="12"/>
        </w:rPr>
        <w:t>The data indicates the distribution of customers among employees and the corresponding sales amounts for each customer. Some customers have a larger sales volume and are handled by more employees, while others have smaller sales volumes and are handled by fewer employees.</w:t>
      </w:r>
    </w:p>
    <w:p w14:paraId="1AF00CB6" w14:textId="77777777" w:rsidR="000B0E9B" w:rsidRDefault="000B0E9B" w:rsidP="000B0E9B">
      <w:pPr>
        <w:rPr>
          <w:rFonts w:ascii="Courier New" w:hAnsi="Courier New" w:cs="Courier New"/>
          <w:sz w:val="14"/>
          <w:szCs w:val="12"/>
        </w:rPr>
      </w:pPr>
    </w:p>
    <w:p w14:paraId="062465EE" w14:textId="77777777" w:rsidR="000B0E9B" w:rsidRDefault="000B0E9B" w:rsidP="000B0E9B">
      <w:pPr>
        <w:rPr>
          <w:rFonts w:ascii="Courier New" w:hAnsi="Courier New" w:cs="Courier New"/>
          <w:sz w:val="14"/>
          <w:szCs w:val="12"/>
        </w:rPr>
      </w:pPr>
    </w:p>
    <w:p w14:paraId="3D671DB3" w14:textId="77777777" w:rsidR="000B0E9B" w:rsidRPr="008F6805" w:rsidRDefault="000B0E9B" w:rsidP="000B0E9B">
      <w:pPr>
        <w:spacing w:before="100" w:beforeAutospacing="1" w:after="0"/>
        <w:rPr>
          <w:rFonts w:ascii="Courier New" w:hAnsi="Courier New" w:cs="Courier New"/>
          <w:b/>
          <w:bCs/>
          <w:color w:val="D73A2C" w:themeColor="accent1"/>
          <w:sz w:val="16"/>
          <w:szCs w:val="10"/>
          <w:lang w:val="fr-FR"/>
        </w:rPr>
      </w:pPr>
      <w:r w:rsidRPr="00DB3B43">
        <w:rPr>
          <w:noProof/>
          <w:sz w:val="40"/>
          <w:szCs w:val="24"/>
        </w:rPr>
        <mc:AlternateContent>
          <mc:Choice Requires="wpg">
            <w:drawing>
              <wp:anchor distT="0" distB="0" distL="114300" distR="114300" simplePos="0" relativeHeight="251757568" behindDoc="1" locked="1" layoutInCell="1" allowOverlap="1" wp14:anchorId="4EEFC5B6" wp14:editId="5F80C556">
                <wp:simplePos x="0" y="0"/>
                <wp:positionH relativeFrom="margin">
                  <wp:posOffset>-465455</wp:posOffset>
                </wp:positionH>
                <wp:positionV relativeFrom="paragraph">
                  <wp:posOffset>-5165090</wp:posOffset>
                </wp:positionV>
                <wp:extent cx="7772400" cy="9641205"/>
                <wp:effectExtent l="0" t="0" r="0" b="0"/>
                <wp:wrapNone/>
                <wp:docPr id="1326380941" name="Group 13263809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326380942"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43" name="Rectangle 27"/>
                        <wps:cNvSpPr/>
                        <wps:spPr>
                          <a:xfrm>
                            <a:off x="0" y="63297"/>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44"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45"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C98468C" id="Group 1326380941" o:spid="_x0000_s1026" alt="&quot;&quot;" style="position:absolute;margin-left:-36.65pt;margin-top:-406.7pt;width:612pt;height:759.15pt;z-index:-251558912;mso-position-horizontal-relative:margin;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" fillcolor="#f8e9d7 [663]" stroked="f" strokeweight="1pt"/>
                <v:rect id="Rectangle 27" o:spid="_x0000_s1028" style="position:absolute;top:632;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margin"/>
                <w10:anchorlock/>
              </v:group>
            </w:pict>
          </mc:Fallback>
        </mc:AlternateContent>
      </w: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37EB2562" w14:textId="77777777" w:rsidR="000B0E9B" w:rsidRPr="000B0E9B" w:rsidRDefault="000B0E9B" w:rsidP="000B0E9B">
      <w:pPr>
        <w:spacing w:after="0"/>
        <w:rPr>
          <w:b/>
          <w:bCs/>
          <w:sz w:val="18"/>
          <w:szCs w:val="16"/>
        </w:rPr>
      </w:pPr>
      <w:r w:rsidRPr="000B0E9B">
        <w:rPr>
          <w:b/>
          <w:bCs/>
          <w:sz w:val="18"/>
          <w:szCs w:val="16"/>
        </w:rPr>
        <w:t>create view Q1_CustomerEmployeeSales_view as</w:t>
      </w:r>
    </w:p>
    <w:p w14:paraId="5305F3C5" w14:textId="77777777" w:rsidR="000B0E9B" w:rsidRPr="000B0E9B" w:rsidRDefault="000B0E9B" w:rsidP="000B0E9B">
      <w:pPr>
        <w:spacing w:after="0"/>
        <w:rPr>
          <w:b/>
          <w:bCs/>
          <w:sz w:val="18"/>
          <w:szCs w:val="16"/>
        </w:rPr>
      </w:pPr>
      <w:r w:rsidRPr="000B0E9B">
        <w:rPr>
          <w:b/>
          <w:bCs/>
          <w:sz w:val="18"/>
          <w:szCs w:val="16"/>
        </w:rPr>
        <w:t xml:space="preserve">select c.ContactName `Customer Name`, </w:t>
      </w:r>
    </w:p>
    <w:p w14:paraId="2665BE3C" w14:textId="77777777" w:rsidR="000B0E9B" w:rsidRPr="000B0E9B" w:rsidRDefault="000B0E9B" w:rsidP="000B0E9B">
      <w:pPr>
        <w:spacing w:after="0"/>
        <w:rPr>
          <w:b/>
          <w:bCs/>
          <w:sz w:val="18"/>
          <w:szCs w:val="16"/>
        </w:rPr>
      </w:pPr>
      <w:r w:rsidRPr="000B0E9B">
        <w:rPr>
          <w:b/>
          <w:bCs/>
          <w:sz w:val="18"/>
          <w:szCs w:val="16"/>
        </w:rPr>
        <w:t>count(distinct o.EmployeeID) `Employee Counts`,</w:t>
      </w:r>
    </w:p>
    <w:p w14:paraId="283FCC54" w14:textId="77777777" w:rsidR="000B0E9B" w:rsidRPr="000B0E9B" w:rsidRDefault="000B0E9B" w:rsidP="000B0E9B">
      <w:pPr>
        <w:spacing w:after="0"/>
        <w:rPr>
          <w:b/>
          <w:bCs/>
          <w:sz w:val="18"/>
          <w:szCs w:val="16"/>
        </w:rPr>
      </w:pPr>
      <w:r w:rsidRPr="000B0E9B">
        <w:rPr>
          <w:b/>
          <w:bCs/>
          <w:sz w:val="18"/>
          <w:szCs w:val="16"/>
        </w:rPr>
        <w:t>sum(odv.Sales) Sales</w:t>
      </w:r>
    </w:p>
    <w:p w14:paraId="328E85C3" w14:textId="77777777" w:rsidR="000B0E9B" w:rsidRPr="000B0E9B" w:rsidRDefault="000B0E9B" w:rsidP="000B0E9B">
      <w:pPr>
        <w:spacing w:after="0"/>
        <w:rPr>
          <w:b/>
          <w:bCs/>
          <w:sz w:val="18"/>
          <w:szCs w:val="16"/>
        </w:rPr>
      </w:pPr>
      <w:r w:rsidRPr="000B0E9B">
        <w:rPr>
          <w:b/>
          <w:bCs/>
          <w:sz w:val="18"/>
          <w:szCs w:val="16"/>
        </w:rPr>
        <w:t>from orders o</w:t>
      </w:r>
    </w:p>
    <w:p w14:paraId="20AE5C1D" w14:textId="77777777" w:rsidR="000B0E9B" w:rsidRPr="000B0E9B" w:rsidRDefault="000B0E9B" w:rsidP="000B0E9B">
      <w:pPr>
        <w:spacing w:after="0"/>
        <w:rPr>
          <w:b/>
          <w:bCs/>
          <w:sz w:val="18"/>
          <w:szCs w:val="16"/>
        </w:rPr>
      </w:pPr>
      <w:r w:rsidRPr="000B0E9B">
        <w:rPr>
          <w:b/>
          <w:bCs/>
          <w:sz w:val="18"/>
          <w:szCs w:val="16"/>
        </w:rPr>
        <w:t>join customers c on o.CustomerID = c.CustomerID</w:t>
      </w:r>
    </w:p>
    <w:p w14:paraId="5C1088F1" w14:textId="77777777" w:rsidR="000B0E9B" w:rsidRPr="000B0E9B" w:rsidRDefault="000B0E9B" w:rsidP="000B0E9B">
      <w:pPr>
        <w:spacing w:after="0"/>
        <w:rPr>
          <w:b/>
          <w:bCs/>
          <w:sz w:val="18"/>
          <w:szCs w:val="16"/>
        </w:rPr>
      </w:pPr>
      <w:r w:rsidRPr="000B0E9B">
        <w:rPr>
          <w:b/>
          <w:bCs/>
          <w:sz w:val="18"/>
          <w:szCs w:val="16"/>
        </w:rPr>
        <w:t>join order_details_view odv on o.OrderID = odv.OrderID</w:t>
      </w:r>
    </w:p>
    <w:p w14:paraId="01627F8A" w14:textId="77777777" w:rsidR="000B0E9B" w:rsidRPr="000B0E9B" w:rsidRDefault="000B0E9B" w:rsidP="000B0E9B">
      <w:pPr>
        <w:spacing w:after="0"/>
        <w:rPr>
          <w:b/>
          <w:bCs/>
          <w:sz w:val="18"/>
          <w:szCs w:val="16"/>
        </w:rPr>
      </w:pPr>
      <w:r w:rsidRPr="000B0E9B">
        <w:rPr>
          <w:b/>
          <w:bCs/>
          <w:sz w:val="18"/>
          <w:szCs w:val="16"/>
        </w:rPr>
        <w:t>group by 1</w:t>
      </w:r>
    </w:p>
    <w:p w14:paraId="3AC37985" w14:textId="77777777" w:rsidR="000B0E9B" w:rsidRPr="009F027A" w:rsidRDefault="000B0E9B" w:rsidP="000B0E9B">
      <w:pPr>
        <w:spacing w:after="0"/>
        <w:rPr>
          <w:rFonts w:ascii="Courier New" w:hAnsi="Courier New" w:cs="Courier New"/>
          <w:sz w:val="14"/>
          <w:szCs w:val="12"/>
        </w:rPr>
      </w:pPr>
      <w:r w:rsidRPr="000B0E9B">
        <w:rPr>
          <w:b/>
          <w:bCs/>
          <w:sz w:val="18"/>
          <w:szCs w:val="16"/>
        </w:rPr>
        <w:t>order by 2 desc, 3 desc;</w:t>
      </w:r>
    </w:p>
    <w:p w14:paraId="7819B97B" w14:textId="77777777" w:rsidR="002E7C94" w:rsidRPr="00366DDC" w:rsidRDefault="002E7C94" w:rsidP="00366DDC">
      <w:pPr>
        <w:rPr>
          <w:rFonts w:ascii="Courier New" w:hAnsi="Courier New" w:cs="Courier New"/>
          <w:sz w:val="14"/>
          <w:szCs w:val="12"/>
        </w:rPr>
      </w:pPr>
    </w:p>
    <w:p w14:paraId="0DEDAB02" w14:textId="77777777" w:rsidR="007F5DEB" w:rsidRPr="008F6805" w:rsidRDefault="000D6D51" w:rsidP="000D6D51">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br w:type="column"/>
      </w:r>
      <w:r w:rsidR="007F5DEB">
        <w:rPr>
          <w:rFonts w:ascii="Courier New" w:hAnsi="Courier New" w:cs="Courier New"/>
          <w:b/>
          <w:bCs/>
          <w:color w:val="D73A2C" w:themeColor="accent1"/>
          <w:sz w:val="16"/>
          <w:szCs w:val="10"/>
          <w:lang w:val="fr-FR"/>
        </w:rPr>
        <w:t>AVERAGE DELIVERY DAYS &amp; DISCOUNT PRICE FOR CUSTOMERS</w:t>
      </w:r>
    </w:p>
    <w:p w14:paraId="71C620FF" w14:textId="77777777" w:rsidR="00D75333" w:rsidRPr="00D75333" w:rsidRDefault="00D75333" w:rsidP="00D75333">
      <w:pPr>
        <w:rPr>
          <w:rFonts w:ascii="Courier New" w:hAnsi="Courier New" w:cs="Courier New"/>
          <w:sz w:val="14"/>
          <w:szCs w:val="12"/>
        </w:rPr>
      </w:pPr>
      <w:r w:rsidRPr="00D75333">
        <w:rPr>
          <w:rFonts w:ascii="Courier New" w:hAnsi="Courier New" w:cs="Courier New"/>
          <w:sz w:val="14"/>
          <w:szCs w:val="12"/>
        </w:rPr>
        <w:t>The average delivery days across all customers is 28.2 days, with a range from 23.9 days (Palle Ibsen) to 34 days (Elizabeth Brown).</w:t>
      </w:r>
    </w:p>
    <w:p w14:paraId="58ECDC75" w14:textId="77777777" w:rsidR="00D75333" w:rsidRPr="00D75333" w:rsidRDefault="00D75333" w:rsidP="00D75333">
      <w:pPr>
        <w:rPr>
          <w:rFonts w:ascii="Courier New" w:hAnsi="Courier New" w:cs="Courier New"/>
          <w:sz w:val="14"/>
          <w:szCs w:val="12"/>
        </w:rPr>
      </w:pPr>
      <w:r w:rsidRPr="00366DDC">
        <w:rPr>
          <w:rFonts w:ascii="Courier New" w:hAnsi="Courier New" w:cs="Courier New"/>
          <w:noProof/>
          <w:sz w:val="14"/>
          <w:szCs w:val="12"/>
        </w:rPr>
        <w:drawing>
          <wp:inline distT="0" distB="0" distL="0" distR="0" wp14:anchorId="6A1F557F" wp14:editId="4F1FE07F">
            <wp:extent cx="3183255" cy="750971"/>
            <wp:effectExtent l="0" t="0" r="0" b="0"/>
            <wp:docPr id="1326380932" name="Picture 132638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8161" cy="766283"/>
                    </a:xfrm>
                    <a:prstGeom prst="rect">
                      <a:avLst/>
                    </a:prstGeom>
                  </pic:spPr>
                </pic:pic>
              </a:graphicData>
            </a:graphic>
          </wp:inline>
        </w:drawing>
      </w:r>
    </w:p>
    <w:p w14:paraId="11D25E3B" w14:textId="77777777" w:rsidR="00D75333" w:rsidRPr="00D75333" w:rsidRDefault="00D75333" w:rsidP="00D75333">
      <w:pPr>
        <w:spacing w:after="0"/>
        <w:rPr>
          <w:rFonts w:ascii="Courier New" w:hAnsi="Courier New" w:cs="Courier New"/>
          <w:sz w:val="14"/>
          <w:szCs w:val="12"/>
        </w:rPr>
      </w:pPr>
      <w:r w:rsidRPr="00D75333">
        <w:rPr>
          <w:rFonts w:ascii="Courier New" w:hAnsi="Courier New" w:cs="Courier New"/>
          <w:sz w:val="14"/>
          <w:szCs w:val="12"/>
        </w:rPr>
        <w:t>The customers receiving the highest discounts are:</w:t>
      </w:r>
    </w:p>
    <w:p w14:paraId="4E75BC39" w14:textId="77777777" w:rsidR="00D75333" w:rsidRPr="00D75333" w:rsidRDefault="00D75333" w:rsidP="00D75333">
      <w:pPr>
        <w:spacing w:after="0"/>
        <w:rPr>
          <w:rFonts w:ascii="Courier New" w:hAnsi="Courier New" w:cs="Courier New"/>
          <w:sz w:val="14"/>
          <w:szCs w:val="12"/>
        </w:rPr>
      </w:pPr>
      <w:r w:rsidRPr="00D75333">
        <w:rPr>
          <w:rFonts w:ascii="Courier New" w:hAnsi="Courier New" w:cs="Courier New"/>
          <w:sz w:val="14"/>
          <w:szCs w:val="12"/>
        </w:rPr>
        <w:t>Jose Pavarotti ($11,311.45)</w:t>
      </w:r>
    </w:p>
    <w:p w14:paraId="15C2B8CB" w14:textId="77777777" w:rsidR="00D75333" w:rsidRPr="00D75333" w:rsidRDefault="00D75333" w:rsidP="00D75333">
      <w:pPr>
        <w:spacing w:after="0"/>
        <w:rPr>
          <w:rFonts w:ascii="Courier New" w:hAnsi="Courier New" w:cs="Courier New"/>
          <w:sz w:val="14"/>
          <w:szCs w:val="12"/>
        </w:rPr>
      </w:pPr>
      <w:r w:rsidRPr="00D75333">
        <w:rPr>
          <w:rFonts w:ascii="Courier New" w:hAnsi="Courier New" w:cs="Courier New"/>
          <w:sz w:val="14"/>
          <w:szCs w:val="12"/>
        </w:rPr>
        <w:t>Roland Mendel ($8,361.71)</w:t>
      </w:r>
    </w:p>
    <w:p w14:paraId="6A37EE4E" w14:textId="77777777" w:rsidR="00D75333" w:rsidRPr="00D75333" w:rsidRDefault="00D75333" w:rsidP="00D75333">
      <w:pPr>
        <w:spacing w:after="0"/>
        <w:rPr>
          <w:rFonts w:ascii="Courier New" w:hAnsi="Courier New" w:cs="Courier New"/>
          <w:sz w:val="14"/>
          <w:szCs w:val="12"/>
        </w:rPr>
      </w:pPr>
      <w:r w:rsidRPr="00D75333">
        <w:rPr>
          <w:rFonts w:ascii="Courier New" w:hAnsi="Courier New" w:cs="Courier New"/>
          <w:sz w:val="14"/>
          <w:szCs w:val="12"/>
        </w:rPr>
        <w:t>Patricia McKenna ($7,337.48)</w:t>
      </w:r>
    </w:p>
    <w:p w14:paraId="7EBE06C4" w14:textId="77777777" w:rsidR="00D75333" w:rsidRPr="00D75333" w:rsidRDefault="00D75333" w:rsidP="00D75333">
      <w:pPr>
        <w:spacing w:after="0"/>
        <w:rPr>
          <w:rFonts w:ascii="Courier New" w:hAnsi="Courier New" w:cs="Courier New"/>
          <w:sz w:val="14"/>
          <w:szCs w:val="12"/>
        </w:rPr>
      </w:pPr>
      <w:r w:rsidRPr="00D75333">
        <w:rPr>
          <w:rFonts w:ascii="Courier New" w:hAnsi="Courier New" w:cs="Courier New"/>
          <w:sz w:val="14"/>
          <w:szCs w:val="12"/>
        </w:rPr>
        <w:t>The customers with the longest average delivery days are:</w:t>
      </w:r>
    </w:p>
    <w:p w14:paraId="5B1684A3" w14:textId="77777777" w:rsidR="00D75333" w:rsidRPr="00D75333" w:rsidRDefault="00D75333" w:rsidP="00D75333">
      <w:pPr>
        <w:spacing w:after="0"/>
        <w:rPr>
          <w:rFonts w:ascii="Courier New" w:hAnsi="Courier New" w:cs="Courier New"/>
          <w:sz w:val="14"/>
          <w:szCs w:val="12"/>
        </w:rPr>
      </w:pPr>
      <w:r w:rsidRPr="00D75333">
        <w:rPr>
          <w:rFonts w:ascii="Courier New" w:hAnsi="Courier New" w:cs="Courier New"/>
          <w:sz w:val="14"/>
          <w:szCs w:val="12"/>
        </w:rPr>
        <w:t>Elizabeth Brown (34 days)</w:t>
      </w:r>
    </w:p>
    <w:p w14:paraId="09EB4FBD" w14:textId="77777777" w:rsidR="00D75333" w:rsidRPr="00D75333" w:rsidRDefault="00D75333" w:rsidP="00D75333">
      <w:pPr>
        <w:spacing w:after="0"/>
        <w:rPr>
          <w:rFonts w:ascii="Courier New" w:hAnsi="Courier New" w:cs="Courier New"/>
          <w:sz w:val="14"/>
          <w:szCs w:val="12"/>
        </w:rPr>
      </w:pPr>
      <w:r w:rsidRPr="00D75333">
        <w:rPr>
          <w:rFonts w:ascii="Courier New" w:hAnsi="Courier New" w:cs="Courier New"/>
          <w:sz w:val="14"/>
          <w:szCs w:val="12"/>
        </w:rPr>
        <w:t>Helvetius Nagy (32.7 days)</w:t>
      </w:r>
    </w:p>
    <w:p w14:paraId="235EB611" w14:textId="77777777" w:rsidR="00D75333" w:rsidRPr="00D75333" w:rsidRDefault="00D75333" w:rsidP="00D75333">
      <w:pPr>
        <w:spacing w:after="0"/>
        <w:rPr>
          <w:rFonts w:ascii="Courier New" w:hAnsi="Courier New" w:cs="Courier New"/>
          <w:sz w:val="14"/>
          <w:szCs w:val="12"/>
        </w:rPr>
      </w:pPr>
      <w:r w:rsidRPr="00D75333">
        <w:rPr>
          <w:rFonts w:ascii="Courier New" w:hAnsi="Courier New" w:cs="Courier New"/>
          <w:sz w:val="14"/>
          <w:szCs w:val="12"/>
        </w:rPr>
        <w:t>Liz Nixon (32 days)</w:t>
      </w:r>
    </w:p>
    <w:p w14:paraId="037B6AB1" w14:textId="77777777" w:rsidR="00D75333" w:rsidRDefault="00D75333" w:rsidP="00D75333">
      <w:pPr>
        <w:rPr>
          <w:rFonts w:ascii="Courier New" w:hAnsi="Courier New" w:cs="Courier New"/>
          <w:sz w:val="14"/>
          <w:szCs w:val="12"/>
        </w:rPr>
      </w:pPr>
    </w:p>
    <w:p w14:paraId="30B8CAD7" w14:textId="77777777" w:rsidR="00D75333" w:rsidRPr="00D75333" w:rsidRDefault="00D75333" w:rsidP="00D75333">
      <w:pPr>
        <w:rPr>
          <w:rFonts w:ascii="Courier New" w:hAnsi="Courier New" w:cs="Courier New"/>
          <w:sz w:val="14"/>
          <w:szCs w:val="12"/>
        </w:rPr>
      </w:pPr>
      <w:r w:rsidRPr="00D75333">
        <w:rPr>
          <w:rFonts w:ascii="Courier New" w:hAnsi="Courier New" w:cs="Courier New"/>
          <w:sz w:val="14"/>
          <w:szCs w:val="12"/>
        </w:rPr>
        <w:t>A large number of customers (35 out of 63) did not receive any discount or have zero price, indicating room for improvement in providing discounts and securing more sales from existing clients.</w:t>
      </w:r>
    </w:p>
    <w:p w14:paraId="3C4A58F9" w14:textId="77777777" w:rsidR="00D75333" w:rsidRDefault="00D75333" w:rsidP="00D75333">
      <w:pPr>
        <w:rPr>
          <w:rFonts w:ascii="Courier New" w:hAnsi="Courier New" w:cs="Courier New"/>
          <w:sz w:val="14"/>
          <w:szCs w:val="12"/>
        </w:rPr>
      </w:pPr>
      <w:r w:rsidRPr="00D75333">
        <w:rPr>
          <w:rFonts w:ascii="Courier New" w:hAnsi="Courier New" w:cs="Courier New"/>
          <w:sz w:val="14"/>
          <w:szCs w:val="12"/>
        </w:rPr>
        <w:t>Overall, there is an opportunity to reduce delivery times and provide higher discounts to customers, as the maximum days are often 30+ and many customers do not receive much if any discount or make a purchase. Targeting improvements in these areas could increase customer satisfaction and drive more repeat purchases.</w:t>
      </w:r>
    </w:p>
    <w:p w14:paraId="0B440B26" w14:textId="77777777" w:rsidR="00D75333" w:rsidRPr="008F6805" w:rsidRDefault="00D75333" w:rsidP="00D75333">
      <w:pPr>
        <w:spacing w:before="100" w:beforeAutospacing="1" w:after="0"/>
        <w:rPr>
          <w:rFonts w:ascii="Courier New" w:hAnsi="Courier New" w:cs="Courier New"/>
          <w:b/>
          <w:bCs/>
          <w:color w:val="D73A2C" w:themeColor="accent1"/>
          <w:sz w:val="16"/>
          <w:szCs w:val="10"/>
          <w:lang w:val="fr-FR"/>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4C6C573E" w14:textId="77777777" w:rsidR="00D75333" w:rsidRPr="00D75333" w:rsidRDefault="00D75333" w:rsidP="00D75333">
      <w:pPr>
        <w:spacing w:after="0"/>
        <w:rPr>
          <w:b/>
          <w:bCs/>
          <w:sz w:val="18"/>
          <w:szCs w:val="16"/>
        </w:rPr>
      </w:pPr>
      <w:r w:rsidRPr="00D75333">
        <w:rPr>
          <w:b/>
          <w:bCs/>
          <w:sz w:val="18"/>
          <w:szCs w:val="16"/>
        </w:rPr>
        <w:t>create view Q1_CustomerDeliveryDaysDiscount_view as</w:t>
      </w:r>
    </w:p>
    <w:p w14:paraId="735BC654" w14:textId="77777777" w:rsidR="00D75333" w:rsidRPr="00D75333" w:rsidRDefault="00D75333" w:rsidP="00D75333">
      <w:pPr>
        <w:spacing w:after="0"/>
        <w:rPr>
          <w:b/>
          <w:bCs/>
          <w:sz w:val="18"/>
          <w:szCs w:val="16"/>
        </w:rPr>
      </w:pPr>
      <w:r w:rsidRPr="00D75333">
        <w:rPr>
          <w:b/>
          <w:bCs/>
          <w:sz w:val="18"/>
          <w:szCs w:val="16"/>
        </w:rPr>
        <w:t>select c.ContactName `Customer Name`,</w:t>
      </w:r>
    </w:p>
    <w:p w14:paraId="22D4786F" w14:textId="77777777" w:rsidR="00D75333" w:rsidRPr="00D75333" w:rsidRDefault="00D75333" w:rsidP="00D75333">
      <w:pPr>
        <w:spacing w:after="0"/>
        <w:rPr>
          <w:b/>
          <w:bCs/>
          <w:sz w:val="18"/>
          <w:szCs w:val="16"/>
        </w:rPr>
      </w:pPr>
      <w:r w:rsidRPr="00D75333">
        <w:rPr>
          <w:b/>
          <w:bCs/>
          <w:sz w:val="18"/>
          <w:szCs w:val="16"/>
        </w:rPr>
        <w:t>avg(o.DeliveryDays) `Delivery Days`,</w:t>
      </w:r>
    </w:p>
    <w:p w14:paraId="4C1CEDCD" w14:textId="77777777" w:rsidR="00D75333" w:rsidRPr="00D75333" w:rsidRDefault="00D75333" w:rsidP="00D75333">
      <w:pPr>
        <w:spacing w:after="0"/>
        <w:rPr>
          <w:b/>
          <w:bCs/>
          <w:sz w:val="18"/>
          <w:szCs w:val="16"/>
        </w:rPr>
      </w:pPr>
      <w:r w:rsidRPr="00D75333">
        <w:rPr>
          <w:b/>
          <w:bCs/>
          <w:sz w:val="18"/>
          <w:szCs w:val="16"/>
        </w:rPr>
        <w:t>sum(odv.DiscountValue) `Discount Price`</w:t>
      </w:r>
    </w:p>
    <w:p w14:paraId="0CDBA326" w14:textId="77777777" w:rsidR="00D75333" w:rsidRPr="00D75333" w:rsidRDefault="00D75333" w:rsidP="00D75333">
      <w:pPr>
        <w:spacing w:after="0"/>
        <w:rPr>
          <w:b/>
          <w:bCs/>
          <w:sz w:val="18"/>
          <w:szCs w:val="16"/>
        </w:rPr>
      </w:pPr>
      <w:r w:rsidRPr="00D75333">
        <w:rPr>
          <w:b/>
          <w:bCs/>
          <w:sz w:val="18"/>
          <w:szCs w:val="16"/>
        </w:rPr>
        <w:t>from orders o</w:t>
      </w:r>
    </w:p>
    <w:p w14:paraId="610E9BD4" w14:textId="77777777" w:rsidR="00D75333" w:rsidRPr="00D75333" w:rsidRDefault="00D75333" w:rsidP="00D75333">
      <w:pPr>
        <w:spacing w:after="0"/>
        <w:rPr>
          <w:b/>
          <w:bCs/>
          <w:sz w:val="18"/>
          <w:szCs w:val="16"/>
        </w:rPr>
      </w:pPr>
      <w:r w:rsidRPr="00D75333">
        <w:rPr>
          <w:b/>
          <w:bCs/>
          <w:sz w:val="18"/>
          <w:szCs w:val="16"/>
        </w:rPr>
        <w:t>join customers c on o.CustomerID = c.CustomerID</w:t>
      </w:r>
    </w:p>
    <w:p w14:paraId="087D089C" w14:textId="77777777" w:rsidR="00D75333" w:rsidRPr="00D75333" w:rsidRDefault="00D75333" w:rsidP="00D75333">
      <w:pPr>
        <w:spacing w:after="0"/>
        <w:rPr>
          <w:b/>
          <w:bCs/>
          <w:sz w:val="18"/>
          <w:szCs w:val="16"/>
        </w:rPr>
      </w:pPr>
      <w:r w:rsidRPr="00D75333">
        <w:rPr>
          <w:b/>
          <w:bCs/>
          <w:sz w:val="18"/>
          <w:szCs w:val="16"/>
        </w:rPr>
        <w:t>join order_details_view odv on o.OrderID = odv.OrderID</w:t>
      </w:r>
    </w:p>
    <w:p w14:paraId="3FBFEE10" w14:textId="77777777" w:rsidR="00D75333" w:rsidRPr="00D75333" w:rsidRDefault="00D75333" w:rsidP="00D75333">
      <w:pPr>
        <w:spacing w:after="0"/>
        <w:rPr>
          <w:b/>
          <w:bCs/>
          <w:sz w:val="18"/>
          <w:szCs w:val="16"/>
        </w:rPr>
      </w:pPr>
      <w:r w:rsidRPr="00D75333">
        <w:rPr>
          <w:b/>
          <w:bCs/>
          <w:sz w:val="18"/>
          <w:szCs w:val="16"/>
        </w:rPr>
        <w:t>group by 1</w:t>
      </w:r>
    </w:p>
    <w:p w14:paraId="411CA7CA" w14:textId="77777777" w:rsidR="00D75333" w:rsidRPr="009F027A" w:rsidRDefault="00D75333" w:rsidP="00D75333">
      <w:pPr>
        <w:spacing w:after="0"/>
        <w:rPr>
          <w:b/>
          <w:bCs/>
          <w:sz w:val="18"/>
          <w:szCs w:val="16"/>
        </w:rPr>
      </w:pPr>
      <w:r w:rsidRPr="00D75333">
        <w:rPr>
          <w:b/>
          <w:bCs/>
          <w:sz w:val="18"/>
          <w:szCs w:val="16"/>
        </w:rPr>
        <w:t>order by 2 desc, 3 desc;</w:t>
      </w:r>
    </w:p>
    <w:p w14:paraId="035DD145" w14:textId="77777777" w:rsidR="00D75333" w:rsidRDefault="00D75333" w:rsidP="00366DDC">
      <w:pPr>
        <w:rPr>
          <w:rFonts w:ascii="Courier New" w:hAnsi="Courier New" w:cs="Courier New"/>
          <w:sz w:val="14"/>
          <w:szCs w:val="12"/>
        </w:rPr>
      </w:pPr>
    </w:p>
    <w:p w14:paraId="4131F239" w14:textId="77777777" w:rsidR="00D75333" w:rsidRPr="008F6805" w:rsidRDefault="000D6D51" w:rsidP="00494A16">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br w:type="column"/>
      </w:r>
      <w:r w:rsidR="00494A16" w:rsidRPr="00DB3B43">
        <w:rPr>
          <w:noProof/>
          <w:sz w:val="40"/>
          <w:szCs w:val="24"/>
        </w:rPr>
        <w:lastRenderedPageBreak/>
        <mc:AlternateContent>
          <mc:Choice Requires="wpg">
            <w:drawing>
              <wp:anchor distT="0" distB="0" distL="114300" distR="114300" simplePos="0" relativeHeight="251769856" behindDoc="1" locked="1" layoutInCell="1" allowOverlap="1" wp14:anchorId="14F44F8A" wp14:editId="7B9C2E15">
                <wp:simplePos x="0" y="0"/>
                <wp:positionH relativeFrom="margin">
                  <wp:posOffset>-447675</wp:posOffset>
                </wp:positionH>
                <wp:positionV relativeFrom="paragraph">
                  <wp:posOffset>-513080</wp:posOffset>
                </wp:positionV>
                <wp:extent cx="7772400" cy="9641205"/>
                <wp:effectExtent l="0" t="0" r="0" b="0"/>
                <wp:wrapNone/>
                <wp:docPr id="618637258" name="Group 6186372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618637259"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60" name="Rectangle 27"/>
                        <wps:cNvSpPr/>
                        <wps:spPr>
                          <a:xfrm>
                            <a:off x="0" y="63297"/>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61"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62"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A49B8A7" id="Group 618637258" o:spid="_x0000_s1026" alt="&quot;&quot;" style="position:absolute;margin-left:-35.25pt;margin-top:-40.4pt;width:612pt;height:759.15pt;z-index:-251546624;mso-position-horizontal-relative:margin;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" fillcolor="#f8e9d7 [663]" stroked="f" strokeweight="1pt"/>
                <v:rect id="Rectangle 27" o:spid="_x0000_s1028" style="position:absolute;top:632;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margin"/>
                <w10:anchorlock/>
              </v:group>
            </w:pict>
          </mc:Fallback>
        </mc:AlternateContent>
      </w:r>
      <w:r w:rsidR="00D75333">
        <w:rPr>
          <w:rFonts w:ascii="Courier New" w:hAnsi="Courier New" w:cs="Courier New"/>
          <w:b/>
          <w:bCs/>
          <w:color w:val="D73A2C" w:themeColor="accent1"/>
          <w:sz w:val="16"/>
          <w:szCs w:val="10"/>
          <w:lang w:val="fr-FR"/>
        </w:rPr>
        <w:t>FREIGHT TREND</w:t>
      </w:r>
    </w:p>
    <w:p w14:paraId="34264A5A" w14:textId="77777777" w:rsidR="00D75333" w:rsidRPr="00D75333" w:rsidRDefault="00D75333" w:rsidP="00D75333">
      <w:pPr>
        <w:rPr>
          <w:rFonts w:ascii="Courier New" w:hAnsi="Courier New" w:cs="Courier New"/>
          <w:sz w:val="14"/>
          <w:szCs w:val="12"/>
        </w:rPr>
      </w:pPr>
      <w:r w:rsidRPr="00D75333">
        <w:rPr>
          <w:rFonts w:ascii="Courier New" w:hAnsi="Courier New" w:cs="Courier New"/>
          <w:sz w:val="14"/>
          <w:szCs w:val="12"/>
        </w:rPr>
        <w:t>The data covers average monthly freight from August 1994 to June 1996. Over this period, the lowest monthly average freight was $48.85 in October 1994 and the highest was $108.17 in June 1995.</w:t>
      </w:r>
    </w:p>
    <w:p w14:paraId="3BFF29C6" w14:textId="77777777" w:rsidR="00D75333" w:rsidRPr="00D75333" w:rsidRDefault="00D75333" w:rsidP="00D75333">
      <w:pPr>
        <w:rPr>
          <w:rFonts w:ascii="Courier New" w:hAnsi="Courier New" w:cs="Courier New"/>
          <w:sz w:val="14"/>
          <w:szCs w:val="12"/>
        </w:rPr>
      </w:pPr>
      <w:r w:rsidRPr="00366DDC">
        <w:rPr>
          <w:rFonts w:ascii="Courier New" w:hAnsi="Courier New" w:cs="Courier New"/>
          <w:noProof/>
          <w:sz w:val="14"/>
          <w:szCs w:val="12"/>
        </w:rPr>
        <w:drawing>
          <wp:inline distT="0" distB="0" distL="0" distR="0" wp14:anchorId="31A0CA60" wp14:editId="00808A56">
            <wp:extent cx="3183255" cy="1945323"/>
            <wp:effectExtent l="0" t="0" r="0" b="0"/>
            <wp:docPr id="1326380934" name="Picture 132638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2638" cy="1951057"/>
                    </a:xfrm>
                    <a:prstGeom prst="rect">
                      <a:avLst/>
                    </a:prstGeom>
                  </pic:spPr>
                </pic:pic>
              </a:graphicData>
            </a:graphic>
          </wp:inline>
        </w:drawing>
      </w:r>
    </w:p>
    <w:p w14:paraId="46F26AEB" w14:textId="77777777" w:rsidR="00D75333" w:rsidRPr="00D75333" w:rsidRDefault="00D75333" w:rsidP="00D75333">
      <w:pPr>
        <w:rPr>
          <w:rFonts w:ascii="Courier New" w:hAnsi="Courier New" w:cs="Courier New"/>
          <w:sz w:val="14"/>
          <w:szCs w:val="12"/>
        </w:rPr>
      </w:pPr>
      <w:r w:rsidRPr="00D75333">
        <w:rPr>
          <w:rFonts w:ascii="Courier New" w:hAnsi="Courier New" w:cs="Courier New"/>
          <w:sz w:val="14"/>
          <w:szCs w:val="12"/>
        </w:rPr>
        <w:t>Looking at yearly trends:</w:t>
      </w:r>
    </w:p>
    <w:p w14:paraId="5CFC98FA" w14:textId="77777777" w:rsidR="00D75333" w:rsidRPr="00D75333" w:rsidRDefault="00D75333" w:rsidP="00D75333">
      <w:pPr>
        <w:rPr>
          <w:rFonts w:ascii="Courier New" w:hAnsi="Courier New" w:cs="Courier New"/>
          <w:sz w:val="14"/>
          <w:szCs w:val="12"/>
        </w:rPr>
      </w:pPr>
      <w:r>
        <w:rPr>
          <w:rFonts w:ascii="Courier New" w:hAnsi="Courier New" w:cs="Courier New"/>
          <w:sz w:val="14"/>
          <w:szCs w:val="12"/>
        </w:rPr>
        <w:tab/>
      </w:r>
      <w:r w:rsidRPr="00D75333">
        <w:rPr>
          <w:rFonts w:ascii="Courier New" w:hAnsi="Courier New" w:cs="Courier New"/>
          <w:sz w:val="14"/>
          <w:szCs w:val="12"/>
        </w:rPr>
        <w:t>In 1994, average freight ranged from $48.85 to $87.01, with an average of $63.02 across the 5 months.</w:t>
      </w:r>
    </w:p>
    <w:p w14:paraId="6185A654" w14:textId="77777777" w:rsidR="00D75333" w:rsidRPr="00D75333" w:rsidRDefault="00D75333" w:rsidP="00D75333">
      <w:pPr>
        <w:rPr>
          <w:rFonts w:ascii="Courier New" w:hAnsi="Courier New" w:cs="Courier New"/>
          <w:sz w:val="14"/>
          <w:szCs w:val="12"/>
        </w:rPr>
      </w:pPr>
      <w:r>
        <w:rPr>
          <w:rFonts w:ascii="Courier New" w:hAnsi="Courier New" w:cs="Courier New"/>
          <w:sz w:val="14"/>
          <w:szCs w:val="12"/>
        </w:rPr>
        <w:tab/>
      </w:r>
      <w:r w:rsidRPr="00D75333">
        <w:rPr>
          <w:rFonts w:ascii="Courier New" w:hAnsi="Courier New" w:cs="Courier New"/>
          <w:sz w:val="14"/>
          <w:szCs w:val="12"/>
        </w:rPr>
        <w:t>In 1995, average freight ranged from $57.76 to $108.17, with an average of $80.47 over the 12 months. This is a 27% increase over 1994.</w:t>
      </w:r>
    </w:p>
    <w:p w14:paraId="5F4AD9DA" w14:textId="77777777" w:rsidR="00D75333" w:rsidRPr="00D75333" w:rsidRDefault="00D75333" w:rsidP="00D75333">
      <w:pPr>
        <w:rPr>
          <w:rFonts w:ascii="Courier New" w:hAnsi="Courier New" w:cs="Courier New"/>
          <w:sz w:val="14"/>
          <w:szCs w:val="12"/>
        </w:rPr>
      </w:pPr>
      <w:r>
        <w:rPr>
          <w:rFonts w:ascii="Courier New" w:hAnsi="Courier New" w:cs="Courier New"/>
          <w:sz w:val="14"/>
          <w:szCs w:val="12"/>
        </w:rPr>
        <w:tab/>
      </w:r>
      <w:r w:rsidRPr="00D75333">
        <w:rPr>
          <w:rFonts w:ascii="Courier New" w:hAnsi="Courier New" w:cs="Courier New"/>
          <w:sz w:val="14"/>
          <w:szCs w:val="12"/>
        </w:rPr>
        <w:t>In the first 6 months of 1996, the range was $54.31 to $101.80 with an average of $79.11. This is a slight decrease from 1995's level.</w:t>
      </w:r>
    </w:p>
    <w:p w14:paraId="55946B44" w14:textId="77777777" w:rsidR="00D75333" w:rsidRPr="00D75333" w:rsidRDefault="00D75333" w:rsidP="00D75333">
      <w:pPr>
        <w:rPr>
          <w:rFonts w:ascii="Courier New" w:hAnsi="Courier New" w:cs="Courier New"/>
          <w:sz w:val="14"/>
          <w:szCs w:val="12"/>
        </w:rPr>
      </w:pPr>
      <w:r w:rsidRPr="00D75333">
        <w:rPr>
          <w:rFonts w:ascii="Courier New" w:hAnsi="Courier New" w:cs="Courier New"/>
          <w:sz w:val="14"/>
          <w:szCs w:val="12"/>
        </w:rPr>
        <w:t>The data shows rising freight costs over 1994-1995 before potentially leveling off in 1996. The peak averages occur during summer months in 1995 and 1996, reaching over $100 in both June 1995 and February 1996. There also appears to be significant monthly fluctuation in averages.</w:t>
      </w:r>
    </w:p>
    <w:p w14:paraId="39E3FF32" w14:textId="77777777" w:rsidR="00D75333" w:rsidRPr="00366DDC" w:rsidRDefault="00D75333" w:rsidP="00D75333">
      <w:pPr>
        <w:rPr>
          <w:rFonts w:ascii="Courier New" w:hAnsi="Courier New" w:cs="Courier New"/>
          <w:sz w:val="14"/>
          <w:szCs w:val="12"/>
        </w:rPr>
      </w:pPr>
      <w:r w:rsidRPr="00D75333">
        <w:rPr>
          <w:rFonts w:ascii="Courier New" w:hAnsi="Courier New" w:cs="Courier New"/>
          <w:sz w:val="14"/>
          <w:szCs w:val="12"/>
        </w:rPr>
        <w:t>This information could help plan shipping/logistics costs in budgets and identify months with historically higher freight that may require advanced preparation. Continuing to track monthly and yearly averages can inform longer term trends.</w:t>
      </w:r>
    </w:p>
    <w:p w14:paraId="7AC205CA" w14:textId="77777777" w:rsidR="00D75333" w:rsidRPr="008F6805" w:rsidRDefault="00D75333" w:rsidP="00DD6FFA">
      <w:pPr>
        <w:spacing w:before="100" w:beforeAutospacing="1" w:after="0"/>
        <w:rPr>
          <w:rFonts w:ascii="Courier New" w:hAnsi="Courier New" w:cs="Courier New"/>
          <w:b/>
          <w:bCs/>
          <w:color w:val="D73A2C" w:themeColor="accent1"/>
          <w:sz w:val="16"/>
          <w:szCs w:val="10"/>
          <w:lang w:val="fr-FR"/>
        </w:rPr>
      </w:pPr>
      <w:bookmarkStart w:id="2" w:name="_Hlk158242457"/>
      <w:bookmarkStart w:id="3" w:name="_Hlk158242612"/>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bookmarkEnd w:id="2"/>
    <w:p w14:paraId="0065146B" w14:textId="77777777" w:rsidR="00D75333" w:rsidRPr="00D75333" w:rsidRDefault="00D75333" w:rsidP="00D75333">
      <w:pPr>
        <w:spacing w:after="0"/>
        <w:rPr>
          <w:b/>
          <w:bCs/>
          <w:sz w:val="18"/>
          <w:szCs w:val="16"/>
        </w:rPr>
      </w:pPr>
      <w:r w:rsidRPr="00D75333">
        <w:rPr>
          <w:b/>
          <w:bCs/>
          <w:sz w:val="18"/>
          <w:szCs w:val="16"/>
        </w:rPr>
        <w:t>create view Q1_TrendAverageFreight_view as</w:t>
      </w:r>
    </w:p>
    <w:bookmarkEnd w:id="3"/>
    <w:p w14:paraId="40CCEE11" w14:textId="77777777" w:rsidR="00D75333" w:rsidRPr="00D75333" w:rsidRDefault="00D75333" w:rsidP="00D75333">
      <w:pPr>
        <w:spacing w:after="0"/>
        <w:rPr>
          <w:b/>
          <w:bCs/>
          <w:sz w:val="18"/>
          <w:szCs w:val="16"/>
        </w:rPr>
      </w:pPr>
      <w:r w:rsidRPr="00D75333">
        <w:rPr>
          <w:b/>
          <w:bCs/>
          <w:sz w:val="18"/>
          <w:szCs w:val="16"/>
        </w:rPr>
        <w:t>select concat(year(OrderDate)," ",date_format(OrderDate, '%b')) `Year Month`,</w:t>
      </w:r>
    </w:p>
    <w:p w14:paraId="10D5C790" w14:textId="77777777" w:rsidR="00D75333" w:rsidRPr="00D75333" w:rsidRDefault="00D75333" w:rsidP="00D75333">
      <w:pPr>
        <w:spacing w:after="0"/>
        <w:rPr>
          <w:b/>
          <w:bCs/>
          <w:sz w:val="18"/>
          <w:szCs w:val="16"/>
        </w:rPr>
      </w:pPr>
      <w:r w:rsidRPr="00D75333">
        <w:rPr>
          <w:b/>
          <w:bCs/>
          <w:sz w:val="18"/>
          <w:szCs w:val="16"/>
        </w:rPr>
        <w:t>avg(Freight) `Average Freight`</w:t>
      </w:r>
    </w:p>
    <w:p w14:paraId="7455A8D0" w14:textId="77777777" w:rsidR="00D75333" w:rsidRPr="00D75333" w:rsidRDefault="00D75333" w:rsidP="00D75333">
      <w:pPr>
        <w:spacing w:after="0"/>
        <w:rPr>
          <w:b/>
          <w:bCs/>
          <w:sz w:val="18"/>
          <w:szCs w:val="16"/>
        </w:rPr>
      </w:pPr>
      <w:r w:rsidRPr="00D75333">
        <w:rPr>
          <w:b/>
          <w:bCs/>
          <w:sz w:val="18"/>
          <w:szCs w:val="16"/>
        </w:rPr>
        <w:t>from orders</w:t>
      </w:r>
    </w:p>
    <w:p w14:paraId="153A3B09" w14:textId="77777777" w:rsidR="00D75333" w:rsidRPr="00D75333" w:rsidRDefault="00D75333" w:rsidP="00D75333">
      <w:pPr>
        <w:spacing w:after="0"/>
        <w:rPr>
          <w:b/>
          <w:bCs/>
          <w:sz w:val="18"/>
          <w:szCs w:val="16"/>
        </w:rPr>
      </w:pPr>
      <w:r w:rsidRPr="00D75333">
        <w:rPr>
          <w:b/>
          <w:bCs/>
          <w:sz w:val="18"/>
          <w:szCs w:val="16"/>
        </w:rPr>
        <w:t>group by 1;</w:t>
      </w:r>
    </w:p>
    <w:p w14:paraId="75F78B54" w14:textId="77777777" w:rsidR="00511D5E" w:rsidRDefault="00511D5E" w:rsidP="00366DDC">
      <w:pPr>
        <w:rPr>
          <w:rFonts w:ascii="Courier New" w:hAnsi="Courier New" w:cs="Courier New"/>
          <w:sz w:val="14"/>
          <w:szCs w:val="12"/>
        </w:rPr>
      </w:pPr>
    </w:p>
    <w:p w14:paraId="34A90529" w14:textId="77777777" w:rsidR="000D6D51" w:rsidRDefault="000D6D51" w:rsidP="00366DDC">
      <w:pPr>
        <w:rPr>
          <w:rFonts w:ascii="Courier New" w:hAnsi="Courier New" w:cs="Courier New"/>
          <w:sz w:val="14"/>
          <w:szCs w:val="12"/>
        </w:rPr>
      </w:pPr>
      <w:r>
        <w:rPr>
          <w:rFonts w:ascii="Courier New" w:hAnsi="Courier New" w:cs="Courier New"/>
          <w:sz w:val="14"/>
          <w:szCs w:val="12"/>
        </w:rPr>
        <w:br w:type="column"/>
      </w:r>
    </w:p>
    <w:p w14:paraId="5337C23F" w14:textId="77777777" w:rsidR="00511D5E" w:rsidRDefault="00511D5E">
      <w:pPr>
        <w:jc w:val="left"/>
        <w:rPr>
          <w:rFonts w:ascii="Courier New" w:hAnsi="Courier New" w:cs="Courier New"/>
          <w:sz w:val="14"/>
          <w:szCs w:val="12"/>
        </w:rPr>
      </w:pPr>
      <w:r>
        <w:rPr>
          <w:rFonts w:ascii="Courier New" w:hAnsi="Courier New" w:cs="Courier New"/>
          <w:sz w:val="14"/>
          <w:szCs w:val="12"/>
        </w:rPr>
        <w:br w:type="page"/>
      </w:r>
    </w:p>
    <w:p w14:paraId="1D23C840" w14:textId="77777777" w:rsidR="00511D5E" w:rsidRDefault="00511D5E" w:rsidP="00511D5E">
      <w:pPr>
        <w:jc w:val="left"/>
        <w:rPr>
          <w:rFonts w:asciiTheme="majorHAnsi" w:hAnsiTheme="majorHAnsi"/>
          <w:color w:val="D73A2C" w:themeColor="accent1"/>
          <w:sz w:val="40"/>
          <w:szCs w:val="36"/>
          <w:lang w:val="fr-FR"/>
        </w:rPr>
        <w:sectPr w:rsidR="00511D5E" w:rsidSect="00606C86">
          <w:type w:val="continuous"/>
          <w:pgSz w:w="12240" w:h="15840"/>
          <w:pgMar w:top="720" w:right="720" w:bottom="720" w:left="720" w:header="720" w:footer="288" w:gutter="0"/>
          <w:cols w:num="2" w:space="720"/>
          <w:docGrid w:linePitch="360"/>
        </w:sectPr>
      </w:pPr>
    </w:p>
    <w:p w14:paraId="00C5FF2B" w14:textId="77777777" w:rsidR="00511D5E" w:rsidRDefault="00511D5E" w:rsidP="00511D5E">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59616" behindDoc="1" locked="1" layoutInCell="1" allowOverlap="1" wp14:anchorId="5E47C754" wp14:editId="02B6C34D">
                <wp:simplePos x="0" y="0"/>
                <wp:positionH relativeFrom="page">
                  <wp:posOffset>0</wp:posOffset>
                </wp:positionH>
                <wp:positionV relativeFrom="paragraph">
                  <wp:posOffset>-527050</wp:posOffset>
                </wp:positionV>
                <wp:extent cx="7772400" cy="9641205"/>
                <wp:effectExtent l="0" t="0" r="0" b="0"/>
                <wp:wrapNone/>
                <wp:docPr id="1932615824" name="Group 19326158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932615825"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26"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27"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28"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260E81D" id="Group 1932615824" o:spid="_x0000_s1026" alt="&quot;&quot;" style="position:absolute;margin-left:0;margin-top:-41.5pt;width:612pt;height:759.15pt;z-index:-251556864;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46DAC5C6" w14:textId="77777777" w:rsidR="00511D5E" w:rsidRDefault="00511D5E" w:rsidP="00511D5E">
      <w:pPr>
        <w:jc w:val="left"/>
        <w:rPr>
          <w:rFonts w:ascii="Bookman Old Style" w:hAnsi="Bookman Old Style" w:cs="Times New Roman (Body CS)"/>
          <w:caps/>
          <w:color w:val="auto"/>
          <w:spacing w:val="20"/>
          <w:szCs w:val="16"/>
          <w:lang w:val="fr-FR"/>
        </w:rPr>
      </w:pPr>
      <w:r w:rsidRPr="00511D5E">
        <w:rPr>
          <w:rFonts w:ascii="Bookman Old Style" w:hAnsi="Bookman Old Style" w:cs="Times New Roman (Body CS)"/>
          <w:caps/>
          <w:color w:val="auto"/>
          <w:spacing w:val="20"/>
          <w:szCs w:val="16"/>
          <w:lang w:val="fr-FR"/>
        </w:rPr>
        <w:t>2. How do customer preferences vary based on their location or demographics? Can we explore this through interactive visualizations?</w:t>
      </w:r>
    </w:p>
    <w:p w14:paraId="51E21CC3" w14:textId="77777777" w:rsidR="00DD6FFA" w:rsidRDefault="00DD6FFA" w:rsidP="00366DDC">
      <w:pPr>
        <w:rPr>
          <w:rFonts w:ascii="Courier New" w:hAnsi="Courier New" w:cs="Courier New"/>
          <w:sz w:val="14"/>
          <w:szCs w:val="12"/>
        </w:rPr>
        <w:sectPr w:rsidR="00DD6FFA" w:rsidSect="00DD6FFA">
          <w:type w:val="continuous"/>
          <w:pgSz w:w="12240" w:h="15840"/>
          <w:pgMar w:top="720" w:right="720" w:bottom="720" w:left="720" w:header="720" w:footer="288" w:gutter="0"/>
          <w:cols w:space="720"/>
          <w:docGrid w:linePitch="360"/>
        </w:sectPr>
      </w:pPr>
    </w:p>
    <w:p w14:paraId="6A76565B" w14:textId="77777777" w:rsidR="00DD6FFA" w:rsidRPr="008F6805" w:rsidRDefault="00DD6FFA" w:rsidP="00DD6FFA">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PRODUCT’S PREFERENCE BY CUSTOMER’S COUNTRY</w:t>
      </w:r>
    </w:p>
    <w:p w14:paraId="58DBC204" w14:textId="77777777" w:rsidR="00DD6FFA" w:rsidRDefault="00DD6FFA" w:rsidP="00DD6FFA">
      <w:pPr>
        <w:rPr>
          <w:rFonts w:ascii="Courier New" w:hAnsi="Courier New" w:cs="Courier New"/>
          <w:sz w:val="14"/>
          <w:szCs w:val="12"/>
        </w:rPr>
      </w:pPr>
      <w:r w:rsidRPr="00DD6FFA">
        <w:rPr>
          <w:rFonts w:ascii="Courier New" w:hAnsi="Courier New" w:cs="Courier New"/>
          <w:sz w:val="14"/>
          <w:szCs w:val="12"/>
        </w:rPr>
        <w:t>The data covers product sales across many countries. There are a wide variety of food and beverage products.</w:t>
      </w:r>
    </w:p>
    <w:p w14:paraId="01AEEEF2" w14:textId="77777777" w:rsidR="00DD6FFA" w:rsidRPr="00DD6FFA" w:rsidRDefault="00DD6FFA" w:rsidP="00DD6FFA">
      <w:pPr>
        <w:rPr>
          <w:rFonts w:ascii="Courier New" w:hAnsi="Courier New" w:cs="Courier New"/>
          <w:sz w:val="14"/>
          <w:szCs w:val="12"/>
        </w:rPr>
      </w:pPr>
      <w:r w:rsidRPr="00511D5E">
        <w:rPr>
          <w:rFonts w:ascii="Courier New" w:hAnsi="Courier New" w:cs="Courier New"/>
          <w:noProof/>
          <w:sz w:val="14"/>
          <w:szCs w:val="12"/>
        </w:rPr>
        <w:drawing>
          <wp:inline distT="0" distB="0" distL="0" distR="0" wp14:anchorId="386F217D" wp14:editId="1A647AF4">
            <wp:extent cx="3200400" cy="1262380"/>
            <wp:effectExtent l="0" t="0" r="0" b="0"/>
            <wp:docPr id="1932615829" name="Picture 193261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262380"/>
                    </a:xfrm>
                    <a:prstGeom prst="rect">
                      <a:avLst/>
                    </a:prstGeom>
                  </pic:spPr>
                </pic:pic>
              </a:graphicData>
            </a:graphic>
          </wp:inline>
        </w:drawing>
      </w:r>
    </w:p>
    <w:p w14:paraId="2F116513" w14:textId="77777777" w:rsidR="00DD6FFA" w:rsidRPr="00DD6FFA" w:rsidRDefault="00DD6FFA" w:rsidP="00DD6FFA">
      <w:pPr>
        <w:rPr>
          <w:rFonts w:ascii="Courier New" w:hAnsi="Courier New" w:cs="Courier New"/>
          <w:sz w:val="14"/>
          <w:szCs w:val="12"/>
        </w:rPr>
      </w:pPr>
      <w:r w:rsidRPr="00DD6FFA">
        <w:rPr>
          <w:rFonts w:ascii="Courier New" w:hAnsi="Courier New" w:cs="Courier New"/>
          <w:sz w:val="14"/>
          <w:szCs w:val="12"/>
        </w:rPr>
        <w:t>Some top insights:</w:t>
      </w:r>
    </w:p>
    <w:p w14:paraId="495F555B" w14:textId="77777777" w:rsidR="00DD6FFA" w:rsidRPr="00DD6FFA" w:rsidRDefault="00DD6FFA" w:rsidP="00DD6FFA">
      <w:pPr>
        <w:spacing w:after="0"/>
        <w:rPr>
          <w:rFonts w:ascii="Courier New" w:hAnsi="Courier New" w:cs="Courier New"/>
          <w:sz w:val="14"/>
          <w:szCs w:val="12"/>
        </w:rPr>
      </w:pPr>
      <w:r>
        <w:rPr>
          <w:rFonts w:ascii="Courier New" w:hAnsi="Courier New" w:cs="Courier New"/>
          <w:sz w:val="14"/>
          <w:szCs w:val="12"/>
        </w:rPr>
        <w:tab/>
      </w:r>
      <w:r w:rsidRPr="00DD6FFA">
        <w:rPr>
          <w:rFonts w:ascii="Courier New" w:hAnsi="Courier New" w:cs="Courier New"/>
          <w:sz w:val="14"/>
          <w:szCs w:val="12"/>
        </w:rPr>
        <w:t>Germany, USA, and Brazil are the top countries by number of different products sold</w:t>
      </w:r>
    </w:p>
    <w:p w14:paraId="695A7187" w14:textId="77777777" w:rsidR="00DD6FFA" w:rsidRPr="00DD6FFA" w:rsidRDefault="00DD6FFA" w:rsidP="00DD6FFA">
      <w:pPr>
        <w:spacing w:after="0"/>
        <w:rPr>
          <w:rFonts w:ascii="Courier New" w:hAnsi="Courier New" w:cs="Courier New"/>
          <w:sz w:val="14"/>
          <w:szCs w:val="12"/>
        </w:rPr>
      </w:pPr>
      <w:r>
        <w:rPr>
          <w:rFonts w:ascii="Courier New" w:hAnsi="Courier New" w:cs="Courier New"/>
          <w:sz w:val="14"/>
          <w:szCs w:val="12"/>
        </w:rPr>
        <w:tab/>
      </w:r>
      <w:r w:rsidRPr="00DD6FFA">
        <w:rPr>
          <w:rFonts w:ascii="Courier New" w:hAnsi="Courier New" w:cs="Courier New"/>
          <w:sz w:val="14"/>
          <w:szCs w:val="12"/>
        </w:rPr>
        <w:t>The products with the highest total global quantities sold are Chai (1207 units), Chang (1052 units), and Aniseed Syrup (298 units)</w:t>
      </w:r>
    </w:p>
    <w:p w14:paraId="4DC23058" w14:textId="77777777" w:rsidR="00DD6FFA" w:rsidRPr="00DD6FFA" w:rsidRDefault="00DD6FFA" w:rsidP="00DD6FFA">
      <w:pPr>
        <w:spacing w:after="0"/>
        <w:rPr>
          <w:rFonts w:ascii="Courier New" w:hAnsi="Courier New" w:cs="Courier New"/>
          <w:sz w:val="14"/>
          <w:szCs w:val="12"/>
        </w:rPr>
      </w:pPr>
      <w:r>
        <w:rPr>
          <w:rFonts w:ascii="Courier New" w:hAnsi="Courier New" w:cs="Courier New"/>
          <w:sz w:val="14"/>
          <w:szCs w:val="12"/>
        </w:rPr>
        <w:tab/>
      </w:r>
      <w:r w:rsidRPr="00DD6FFA">
        <w:rPr>
          <w:rFonts w:ascii="Courier New" w:hAnsi="Courier New" w:cs="Courier New"/>
          <w:sz w:val="14"/>
          <w:szCs w:val="12"/>
        </w:rPr>
        <w:t>Chef Anton's Cajun Seasoning, Grandma's Boysenberry Spread, and Uncle Bob's Organic Dried Pears are selling well across many European countries</w:t>
      </w:r>
    </w:p>
    <w:p w14:paraId="2DC573D1" w14:textId="77777777" w:rsidR="00DD6FFA" w:rsidRPr="00DD6FFA" w:rsidRDefault="00DD6FFA" w:rsidP="00DD6FFA">
      <w:pPr>
        <w:spacing w:after="0"/>
        <w:rPr>
          <w:rFonts w:ascii="Courier New" w:hAnsi="Courier New" w:cs="Courier New"/>
          <w:sz w:val="14"/>
          <w:szCs w:val="12"/>
        </w:rPr>
      </w:pPr>
      <w:r>
        <w:rPr>
          <w:rFonts w:ascii="Courier New" w:hAnsi="Courier New" w:cs="Courier New"/>
          <w:sz w:val="14"/>
          <w:szCs w:val="12"/>
        </w:rPr>
        <w:tab/>
      </w:r>
      <w:r w:rsidRPr="00DD6FFA">
        <w:rPr>
          <w:rFonts w:ascii="Courier New" w:hAnsi="Courier New" w:cs="Courier New"/>
          <w:sz w:val="14"/>
          <w:szCs w:val="12"/>
        </w:rPr>
        <w:t>Alcohol products like beers, wines, and liqueurs have strong sales in European nations</w:t>
      </w:r>
    </w:p>
    <w:p w14:paraId="0AF8D638" w14:textId="77777777" w:rsidR="00DD6FFA" w:rsidRPr="00DD6FFA" w:rsidRDefault="00DD6FFA" w:rsidP="00DD6FFA">
      <w:pPr>
        <w:spacing w:after="0"/>
        <w:rPr>
          <w:rFonts w:ascii="Courier New" w:hAnsi="Courier New" w:cs="Courier New"/>
          <w:sz w:val="14"/>
          <w:szCs w:val="12"/>
        </w:rPr>
      </w:pPr>
      <w:r>
        <w:rPr>
          <w:rFonts w:ascii="Courier New" w:hAnsi="Courier New" w:cs="Courier New"/>
          <w:sz w:val="14"/>
          <w:szCs w:val="12"/>
        </w:rPr>
        <w:tab/>
      </w:r>
      <w:r w:rsidRPr="00DD6FFA">
        <w:rPr>
          <w:rFonts w:ascii="Courier New" w:hAnsi="Courier New" w:cs="Courier New"/>
          <w:sz w:val="14"/>
          <w:szCs w:val="12"/>
        </w:rPr>
        <w:t>Canada, Austria and France purchase a lot of maple syrup</w:t>
      </w:r>
    </w:p>
    <w:p w14:paraId="073EEC27" w14:textId="77777777" w:rsidR="00DD6FFA" w:rsidRPr="00DD6FFA" w:rsidRDefault="00DD6FFA" w:rsidP="00DD6FFA">
      <w:pPr>
        <w:spacing w:after="0"/>
        <w:rPr>
          <w:rFonts w:ascii="Courier New" w:hAnsi="Courier New" w:cs="Courier New"/>
          <w:sz w:val="14"/>
          <w:szCs w:val="12"/>
        </w:rPr>
      </w:pPr>
      <w:r>
        <w:rPr>
          <w:rFonts w:ascii="Courier New" w:hAnsi="Courier New" w:cs="Courier New"/>
          <w:sz w:val="14"/>
          <w:szCs w:val="12"/>
        </w:rPr>
        <w:tab/>
      </w:r>
      <w:r w:rsidRPr="00DD6FFA">
        <w:rPr>
          <w:rFonts w:ascii="Courier New" w:hAnsi="Courier New" w:cs="Courier New"/>
          <w:sz w:val="14"/>
          <w:szCs w:val="12"/>
        </w:rPr>
        <w:t>Germany, Austria, Switzerland lead sales of multiple chocolate and sweet items</w:t>
      </w:r>
    </w:p>
    <w:p w14:paraId="13F6446D" w14:textId="77777777" w:rsidR="00DD6FFA" w:rsidRPr="00DD6FFA" w:rsidRDefault="00DD6FFA" w:rsidP="00DD6FFA">
      <w:pPr>
        <w:spacing w:after="0"/>
        <w:rPr>
          <w:rFonts w:ascii="Courier New" w:hAnsi="Courier New" w:cs="Courier New"/>
          <w:sz w:val="14"/>
          <w:szCs w:val="12"/>
        </w:rPr>
      </w:pPr>
      <w:r>
        <w:rPr>
          <w:rFonts w:ascii="Courier New" w:hAnsi="Courier New" w:cs="Courier New"/>
          <w:sz w:val="14"/>
          <w:szCs w:val="12"/>
        </w:rPr>
        <w:tab/>
      </w:r>
      <w:r w:rsidRPr="00DD6FFA">
        <w:rPr>
          <w:rFonts w:ascii="Courier New" w:hAnsi="Courier New" w:cs="Courier New"/>
          <w:sz w:val="14"/>
          <w:szCs w:val="12"/>
        </w:rPr>
        <w:t>Seafood products do well in coastal countries like UK, Germany, France and Scandinavia</w:t>
      </w:r>
    </w:p>
    <w:p w14:paraId="69ABBC2C" w14:textId="77777777" w:rsidR="00DD6FFA" w:rsidRPr="00DD6FFA" w:rsidRDefault="00DD6FFA" w:rsidP="00DD6FFA">
      <w:pPr>
        <w:spacing w:after="0"/>
        <w:rPr>
          <w:rFonts w:ascii="Courier New" w:hAnsi="Courier New" w:cs="Courier New"/>
          <w:sz w:val="14"/>
          <w:szCs w:val="12"/>
        </w:rPr>
      </w:pPr>
      <w:r>
        <w:rPr>
          <w:rFonts w:ascii="Courier New" w:hAnsi="Courier New" w:cs="Courier New"/>
          <w:sz w:val="14"/>
          <w:szCs w:val="12"/>
        </w:rPr>
        <w:tab/>
      </w:r>
      <w:r w:rsidRPr="00DD6FFA">
        <w:rPr>
          <w:rFonts w:ascii="Courier New" w:hAnsi="Courier New" w:cs="Courier New"/>
          <w:sz w:val="14"/>
          <w:szCs w:val="12"/>
        </w:rPr>
        <w:t>The US and Canada account for high sales of multiple Italian pasta specialities</w:t>
      </w:r>
    </w:p>
    <w:p w14:paraId="7C5ED51F" w14:textId="77777777" w:rsidR="00DD6FFA" w:rsidRDefault="00DD6FFA" w:rsidP="00DD6FFA">
      <w:pPr>
        <w:rPr>
          <w:rFonts w:ascii="Courier New" w:hAnsi="Courier New" w:cs="Courier New"/>
          <w:sz w:val="14"/>
          <w:szCs w:val="12"/>
        </w:rPr>
      </w:pPr>
    </w:p>
    <w:p w14:paraId="5D23111A" w14:textId="77777777" w:rsidR="00D75333" w:rsidRDefault="00DD6FFA" w:rsidP="00DD6FFA">
      <w:pPr>
        <w:rPr>
          <w:rFonts w:ascii="Courier New" w:hAnsi="Courier New" w:cs="Courier New"/>
          <w:sz w:val="14"/>
          <w:szCs w:val="12"/>
        </w:rPr>
      </w:pPr>
      <w:r w:rsidRPr="00DD6FFA">
        <w:rPr>
          <w:rFonts w:ascii="Courier New" w:hAnsi="Courier New" w:cs="Courier New"/>
          <w:sz w:val="14"/>
          <w:szCs w:val="12"/>
        </w:rPr>
        <w:t>In summary - Popular items in core categories like hot drinks, condiments, seafood, chocolate and pasta drives most of the cross-country product demand. Regional specialities also perform well in their native markets.</w:t>
      </w:r>
    </w:p>
    <w:p w14:paraId="2554029D" w14:textId="77777777" w:rsidR="00DD6FFA" w:rsidRPr="008F6805" w:rsidRDefault="00DD6FFA" w:rsidP="00DD6FFA">
      <w:pPr>
        <w:spacing w:before="100" w:beforeAutospacing="1" w:after="0"/>
        <w:rPr>
          <w:rFonts w:ascii="Courier New" w:hAnsi="Courier New" w:cs="Courier New"/>
          <w:b/>
          <w:bCs/>
          <w:color w:val="D73A2C" w:themeColor="accent1"/>
          <w:sz w:val="16"/>
          <w:szCs w:val="10"/>
          <w:lang w:val="fr-FR"/>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22F517A8" w14:textId="77777777" w:rsidR="00066B1D" w:rsidRPr="00066B1D" w:rsidRDefault="00066B1D" w:rsidP="00066B1D">
      <w:pPr>
        <w:spacing w:after="0"/>
        <w:rPr>
          <w:b/>
          <w:bCs/>
          <w:sz w:val="18"/>
          <w:szCs w:val="16"/>
        </w:rPr>
      </w:pPr>
      <w:r w:rsidRPr="00066B1D">
        <w:rPr>
          <w:b/>
          <w:bCs/>
          <w:sz w:val="18"/>
          <w:szCs w:val="16"/>
        </w:rPr>
        <w:t>create view Q2_CustomerCountryProductQuantity_view as</w:t>
      </w:r>
    </w:p>
    <w:p w14:paraId="2F993A9C" w14:textId="77777777" w:rsidR="00066B1D" w:rsidRPr="00066B1D" w:rsidRDefault="00066B1D" w:rsidP="00066B1D">
      <w:pPr>
        <w:spacing w:after="0"/>
        <w:rPr>
          <w:b/>
          <w:bCs/>
          <w:sz w:val="18"/>
          <w:szCs w:val="16"/>
        </w:rPr>
      </w:pPr>
      <w:r w:rsidRPr="00066B1D">
        <w:rPr>
          <w:b/>
          <w:bCs/>
          <w:sz w:val="18"/>
          <w:szCs w:val="16"/>
        </w:rPr>
        <w:t>select c.Country `Customer's Country`,</w:t>
      </w:r>
    </w:p>
    <w:p w14:paraId="246A3D74" w14:textId="77777777" w:rsidR="00066B1D" w:rsidRPr="00066B1D" w:rsidRDefault="00066B1D" w:rsidP="00066B1D">
      <w:pPr>
        <w:spacing w:after="0"/>
        <w:rPr>
          <w:b/>
          <w:bCs/>
          <w:sz w:val="18"/>
          <w:szCs w:val="16"/>
        </w:rPr>
      </w:pPr>
      <w:r w:rsidRPr="00066B1D">
        <w:rPr>
          <w:b/>
          <w:bCs/>
          <w:sz w:val="18"/>
          <w:szCs w:val="16"/>
        </w:rPr>
        <w:t>p.ProductName `Product's Name`,</w:t>
      </w:r>
    </w:p>
    <w:p w14:paraId="1AC44942" w14:textId="77777777" w:rsidR="00066B1D" w:rsidRPr="00066B1D" w:rsidRDefault="00066B1D" w:rsidP="00066B1D">
      <w:pPr>
        <w:spacing w:after="0"/>
        <w:rPr>
          <w:b/>
          <w:bCs/>
          <w:sz w:val="18"/>
          <w:szCs w:val="16"/>
        </w:rPr>
      </w:pPr>
      <w:r w:rsidRPr="00066B1D">
        <w:rPr>
          <w:b/>
          <w:bCs/>
          <w:sz w:val="18"/>
          <w:szCs w:val="16"/>
        </w:rPr>
        <w:t>sum(od.Quantity) Quantity</w:t>
      </w:r>
    </w:p>
    <w:p w14:paraId="773B32B4" w14:textId="77777777" w:rsidR="00066B1D" w:rsidRPr="00066B1D" w:rsidRDefault="00066B1D" w:rsidP="00066B1D">
      <w:pPr>
        <w:spacing w:after="0"/>
        <w:rPr>
          <w:b/>
          <w:bCs/>
          <w:sz w:val="18"/>
          <w:szCs w:val="16"/>
        </w:rPr>
      </w:pPr>
      <w:r w:rsidRPr="00066B1D">
        <w:rPr>
          <w:b/>
          <w:bCs/>
          <w:sz w:val="18"/>
          <w:szCs w:val="16"/>
        </w:rPr>
        <w:t>from orders o</w:t>
      </w:r>
    </w:p>
    <w:p w14:paraId="35151967" w14:textId="77777777" w:rsidR="00066B1D" w:rsidRPr="00066B1D" w:rsidRDefault="00066B1D" w:rsidP="00066B1D">
      <w:pPr>
        <w:spacing w:after="0"/>
        <w:rPr>
          <w:b/>
          <w:bCs/>
          <w:sz w:val="18"/>
          <w:szCs w:val="16"/>
        </w:rPr>
      </w:pPr>
      <w:r w:rsidRPr="00066B1D">
        <w:rPr>
          <w:b/>
          <w:bCs/>
          <w:sz w:val="18"/>
          <w:szCs w:val="16"/>
        </w:rPr>
        <w:t xml:space="preserve">right join  customers c on o.CustomerID = c.CustomerID </w:t>
      </w:r>
    </w:p>
    <w:p w14:paraId="057C618F" w14:textId="77777777" w:rsidR="00066B1D" w:rsidRPr="00066B1D" w:rsidRDefault="00066B1D" w:rsidP="00066B1D">
      <w:pPr>
        <w:spacing w:after="0"/>
        <w:rPr>
          <w:b/>
          <w:bCs/>
          <w:sz w:val="18"/>
          <w:szCs w:val="16"/>
        </w:rPr>
      </w:pPr>
      <w:r w:rsidRPr="00066B1D">
        <w:rPr>
          <w:b/>
          <w:bCs/>
          <w:sz w:val="18"/>
          <w:szCs w:val="16"/>
        </w:rPr>
        <w:t xml:space="preserve">left join `order details` od on o.OrderID = od.OrderID </w:t>
      </w:r>
    </w:p>
    <w:p w14:paraId="0FB755F6" w14:textId="77777777" w:rsidR="00066B1D" w:rsidRPr="00066B1D" w:rsidRDefault="00066B1D" w:rsidP="00066B1D">
      <w:pPr>
        <w:spacing w:after="0"/>
        <w:rPr>
          <w:b/>
          <w:bCs/>
          <w:sz w:val="18"/>
          <w:szCs w:val="16"/>
        </w:rPr>
      </w:pPr>
      <w:r w:rsidRPr="00066B1D">
        <w:rPr>
          <w:b/>
          <w:bCs/>
          <w:sz w:val="18"/>
          <w:szCs w:val="16"/>
        </w:rPr>
        <w:t>right join products p on od.ProductID = p.ProductID</w:t>
      </w:r>
    </w:p>
    <w:p w14:paraId="07697BE3" w14:textId="77777777" w:rsidR="00DD6FFA" w:rsidRPr="00D75333" w:rsidRDefault="00066B1D" w:rsidP="00066B1D">
      <w:pPr>
        <w:spacing w:after="0"/>
        <w:rPr>
          <w:b/>
          <w:bCs/>
          <w:sz w:val="18"/>
          <w:szCs w:val="16"/>
        </w:rPr>
      </w:pPr>
      <w:r w:rsidRPr="00066B1D">
        <w:rPr>
          <w:b/>
          <w:bCs/>
          <w:sz w:val="18"/>
          <w:szCs w:val="16"/>
        </w:rPr>
        <w:t>group by 1,2;</w:t>
      </w:r>
    </w:p>
    <w:p w14:paraId="74C26BCF" w14:textId="77777777" w:rsidR="00066B1D" w:rsidRPr="000D6D51" w:rsidRDefault="000D6D51" w:rsidP="000D6D51">
      <w:pPr>
        <w:rPr>
          <w:rFonts w:ascii="Courier New" w:hAnsi="Courier New" w:cs="Courier New"/>
          <w:sz w:val="14"/>
          <w:szCs w:val="12"/>
        </w:rPr>
      </w:pPr>
      <w:r>
        <w:rPr>
          <w:rFonts w:ascii="Courier New" w:hAnsi="Courier New" w:cs="Courier New"/>
          <w:sz w:val="14"/>
          <w:szCs w:val="12"/>
        </w:rPr>
        <w:br w:type="column"/>
      </w:r>
      <w:r w:rsidR="00066B1D">
        <w:rPr>
          <w:rFonts w:ascii="Courier New" w:hAnsi="Courier New" w:cs="Courier New"/>
          <w:b/>
          <w:bCs/>
          <w:color w:val="D73A2C" w:themeColor="accent1"/>
          <w:sz w:val="16"/>
          <w:szCs w:val="10"/>
          <w:lang w:val="fr-FR"/>
        </w:rPr>
        <w:t>PRODUCT’S PREFERENCE BY CUSTOMER’S GENDER</w:t>
      </w:r>
    </w:p>
    <w:p w14:paraId="61AED4D1" w14:textId="77777777" w:rsidR="00066B1D" w:rsidRDefault="00066B1D" w:rsidP="00066B1D">
      <w:pPr>
        <w:rPr>
          <w:rFonts w:ascii="Courier New" w:hAnsi="Courier New" w:cs="Courier New"/>
          <w:sz w:val="14"/>
          <w:szCs w:val="12"/>
        </w:rPr>
      </w:pPr>
      <w:r w:rsidRPr="00066B1D">
        <w:rPr>
          <w:rFonts w:ascii="Courier New" w:hAnsi="Courier New" w:cs="Courier New"/>
          <w:sz w:val="14"/>
          <w:szCs w:val="12"/>
        </w:rPr>
        <w:t>data by gender:</w:t>
      </w:r>
    </w:p>
    <w:p w14:paraId="0B273011" w14:textId="77777777" w:rsidR="00066B1D" w:rsidRPr="00066B1D" w:rsidRDefault="00066B1D" w:rsidP="00066B1D">
      <w:pPr>
        <w:rPr>
          <w:rFonts w:ascii="Courier New" w:hAnsi="Courier New" w:cs="Courier New"/>
          <w:sz w:val="14"/>
          <w:szCs w:val="12"/>
        </w:rPr>
      </w:pPr>
      <w:r w:rsidRPr="00511D5E">
        <w:rPr>
          <w:rFonts w:ascii="Courier New" w:hAnsi="Courier New" w:cs="Courier New"/>
          <w:noProof/>
          <w:sz w:val="14"/>
          <w:szCs w:val="12"/>
        </w:rPr>
        <w:drawing>
          <wp:inline distT="0" distB="0" distL="0" distR="0" wp14:anchorId="1BCD9226" wp14:editId="386C756D">
            <wp:extent cx="3200400" cy="1255395"/>
            <wp:effectExtent l="0" t="0" r="0" b="1905"/>
            <wp:docPr id="1932615830" name="Picture 193261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255395"/>
                    </a:xfrm>
                    <a:prstGeom prst="rect">
                      <a:avLst/>
                    </a:prstGeom>
                  </pic:spPr>
                </pic:pic>
              </a:graphicData>
            </a:graphic>
          </wp:inline>
        </w:drawing>
      </w:r>
    </w:p>
    <w:p w14:paraId="796BC35B" w14:textId="77777777" w:rsidR="00066B1D" w:rsidRPr="00066B1D" w:rsidRDefault="00066B1D" w:rsidP="00066B1D">
      <w:pPr>
        <w:rPr>
          <w:rFonts w:ascii="Courier New" w:hAnsi="Courier New" w:cs="Courier New"/>
          <w:sz w:val="14"/>
          <w:szCs w:val="12"/>
        </w:rPr>
      </w:pPr>
      <w:r w:rsidRPr="00066B1D">
        <w:rPr>
          <w:rFonts w:ascii="Courier New" w:hAnsi="Courier New" w:cs="Courier New"/>
          <w:sz w:val="14"/>
          <w:szCs w:val="12"/>
        </w:rPr>
        <w:t>Top 5 products purchased by females:</w:t>
      </w:r>
    </w:p>
    <w:p w14:paraId="36326954"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Camembert Pierrot (422 units)</w:t>
      </w:r>
    </w:p>
    <w:p w14:paraId="46FF8B50"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Raclette Courdavault (369 units)</w:t>
      </w:r>
    </w:p>
    <w:p w14:paraId="5490670F"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Fløtemysost (369 units)</w:t>
      </w:r>
    </w:p>
    <w:p w14:paraId="42CE92F9"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Lakkalikööri (325 units)</w:t>
      </w:r>
    </w:p>
    <w:p w14:paraId="09E94336"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Jack's New England Clam Chowder (352 units)</w:t>
      </w:r>
    </w:p>
    <w:p w14:paraId="54C41F8B" w14:textId="77777777" w:rsidR="00066B1D" w:rsidRDefault="00066B1D" w:rsidP="00066B1D">
      <w:pPr>
        <w:rPr>
          <w:rFonts w:ascii="Courier New" w:hAnsi="Courier New" w:cs="Courier New"/>
          <w:sz w:val="14"/>
          <w:szCs w:val="12"/>
        </w:rPr>
      </w:pPr>
    </w:p>
    <w:p w14:paraId="02FB08CB" w14:textId="77777777" w:rsidR="00066B1D" w:rsidRPr="00066B1D" w:rsidRDefault="00066B1D" w:rsidP="00066B1D">
      <w:pPr>
        <w:rPr>
          <w:rFonts w:ascii="Courier New" w:hAnsi="Courier New" w:cs="Courier New"/>
          <w:sz w:val="14"/>
          <w:szCs w:val="12"/>
        </w:rPr>
      </w:pPr>
      <w:r w:rsidRPr="00066B1D">
        <w:rPr>
          <w:rFonts w:ascii="Courier New" w:hAnsi="Courier New" w:cs="Courier New"/>
          <w:sz w:val="14"/>
          <w:szCs w:val="12"/>
        </w:rPr>
        <w:t>Top 5 products purchased by males:</w:t>
      </w:r>
    </w:p>
    <w:p w14:paraId="738CF96F"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Gorgonzola Telino (1145 units)</w:t>
      </w:r>
    </w:p>
    <w:p w14:paraId="0249FF2E"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Camembert Pierrot (1155 units)</w:t>
      </w:r>
    </w:p>
    <w:p w14:paraId="6BCF48D2"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Guaraná Fantástica (932 units)</w:t>
      </w:r>
    </w:p>
    <w:p w14:paraId="0A299A94"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Raclette Courdavault (1127 units)</w:t>
      </w:r>
    </w:p>
    <w:p w14:paraId="791BD4BD"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Gnocchi di nonna Alice (816 units)</w:t>
      </w:r>
    </w:p>
    <w:p w14:paraId="3BBD409C" w14:textId="77777777" w:rsidR="00066B1D" w:rsidRDefault="00066B1D" w:rsidP="00066B1D">
      <w:pPr>
        <w:rPr>
          <w:rFonts w:ascii="Courier New" w:hAnsi="Courier New" w:cs="Courier New"/>
          <w:sz w:val="14"/>
          <w:szCs w:val="12"/>
        </w:rPr>
      </w:pPr>
    </w:p>
    <w:p w14:paraId="66647484" w14:textId="77777777" w:rsidR="00066B1D" w:rsidRPr="00066B1D" w:rsidRDefault="00066B1D" w:rsidP="00066B1D">
      <w:pPr>
        <w:rPr>
          <w:rFonts w:ascii="Courier New" w:hAnsi="Courier New" w:cs="Courier New"/>
          <w:sz w:val="14"/>
          <w:szCs w:val="12"/>
        </w:rPr>
      </w:pPr>
      <w:r w:rsidRPr="00066B1D">
        <w:rPr>
          <w:rFonts w:ascii="Courier New" w:hAnsi="Courier New" w:cs="Courier New"/>
          <w:sz w:val="14"/>
          <w:szCs w:val="12"/>
        </w:rPr>
        <w:t>Products with the biggest gender differences in purchases:</w:t>
      </w:r>
    </w:p>
    <w:p w14:paraId="36D6CF9C"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Guaraná Fantástica (Male: 932 Female: 193)</w:t>
      </w:r>
    </w:p>
    <w:p w14:paraId="69E75D79"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Gorgonzola Telino (Male: 1145 Female: 252)</w:t>
      </w:r>
    </w:p>
    <w:p w14:paraId="6BF9E7EF"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Gnocchi di nonna Alice (Male: 816 Female: 447)</w:t>
      </w:r>
    </w:p>
    <w:p w14:paraId="6D43BB20"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Sir Rodney's Scones (Male: 840 Female: 176)</w:t>
      </w:r>
    </w:p>
    <w:p w14:paraId="5A6EABD7" w14:textId="77777777" w:rsidR="00066B1D" w:rsidRPr="00066B1D" w:rsidRDefault="00066B1D" w:rsidP="00066B1D">
      <w:pPr>
        <w:spacing w:after="0"/>
        <w:rPr>
          <w:rFonts w:ascii="Courier New" w:hAnsi="Courier New" w:cs="Courier New"/>
          <w:sz w:val="14"/>
          <w:szCs w:val="12"/>
        </w:rPr>
      </w:pPr>
      <w:r w:rsidRPr="00066B1D">
        <w:rPr>
          <w:rFonts w:ascii="Courier New" w:hAnsi="Courier New" w:cs="Courier New"/>
          <w:sz w:val="14"/>
          <w:szCs w:val="12"/>
        </w:rPr>
        <w:t>Gravad lax (Male: 125 Female: 0)</w:t>
      </w:r>
    </w:p>
    <w:p w14:paraId="62C342A0" w14:textId="77777777" w:rsidR="00066B1D" w:rsidRDefault="00066B1D" w:rsidP="00066B1D">
      <w:pPr>
        <w:rPr>
          <w:rFonts w:ascii="Courier New" w:hAnsi="Courier New" w:cs="Courier New"/>
          <w:sz w:val="14"/>
          <w:szCs w:val="12"/>
        </w:rPr>
      </w:pPr>
    </w:p>
    <w:p w14:paraId="77DFE710" w14:textId="77777777" w:rsidR="00DD6FFA" w:rsidRDefault="00066B1D" w:rsidP="00066B1D">
      <w:pPr>
        <w:rPr>
          <w:rFonts w:ascii="Courier New" w:hAnsi="Courier New" w:cs="Courier New"/>
          <w:sz w:val="14"/>
          <w:szCs w:val="12"/>
        </w:rPr>
      </w:pPr>
      <w:r w:rsidRPr="00066B1D">
        <w:rPr>
          <w:rFonts w:ascii="Courier New" w:hAnsi="Courier New" w:cs="Courier New"/>
          <w:sz w:val="14"/>
          <w:szCs w:val="12"/>
        </w:rPr>
        <w:t>In summary, dairy products like cheese are popular across both genders. Males purchase substantially more units of certain specialty foods like Guaraná Fantástica, Gorgonzola Telino and pasta dishes. Females show a preference toward products like Lakkalikööri, clam chowder and Raclette Courdavault compared to males. These differences in product preferences are interesting and may be useful for targeted marketing and customizing product placement/recommendations by gender.</w:t>
      </w:r>
    </w:p>
    <w:p w14:paraId="63B04314" w14:textId="77777777" w:rsidR="00066B1D" w:rsidRPr="008F6805" w:rsidRDefault="00066B1D" w:rsidP="00066B1D">
      <w:pPr>
        <w:spacing w:before="100" w:beforeAutospacing="1" w:after="0"/>
        <w:rPr>
          <w:rFonts w:ascii="Courier New" w:hAnsi="Courier New" w:cs="Courier New"/>
          <w:b/>
          <w:bCs/>
          <w:color w:val="D73A2C" w:themeColor="accent1"/>
          <w:sz w:val="16"/>
          <w:szCs w:val="10"/>
          <w:lang w:val="fr-FR"/>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7C0A3040" w14:textId="77777777" w:rsidR="00066B1D" w:rsidRPr="00066B1D" w:rsidRDefault="00066B1D" w:rsidP="00066B1D">
      <w:pPr>
        <w:spacing w:after="0"/>
        <w:rPr>
          <w:b/>
          <w:bCs/>
          <w:sz w:val="18"/>
          <w:szCs w:val="16"/>
        </w:rPr>
      </w:pPr>
      <w:r w:rsidRPr="00066B1D">
        <w:rPr>
          <w:b/>
          <w:bCs/>
          <w:sz w:val="18"/>
          <w:szCs w:val="16"/>
        </w:rPr>
        <w:t>create view Q2_CustomerGenderProductQuantity_view as</w:t>
      </w:r>
    </w:p>
    <w:p w14:paraId="2DEA0D39" w14:textId="77777777" w:rsidR="00066B1D" w:rsidRPr="00066B1D" w:rsidRDefault="00066B1D" w:rsidP="00066B1D">
      <w:pPr>
        <w:spacing w:after="0"/>
        <w:rPr>
          <w:b/>
          <w:bCs/>
          <w:sz w:val="18"/>
          <w:szCs w:val="16"/>
        </w:rPr>
      </w:pPr>
      <w:r w:rsidRPr="00066B1D">
        <w:rPr>
          <w:b/>
          <w:bCs/>
          <w:sz w:val="18"/>
          <w:szCs w:val="16"/>
        </w:rPr>
        <w:t>select cg.Gender `Customer's Gender`,</w:t>
      </w:r>
    </w:p>
    <w:p w14:paraId="070A14DC" w14:textId="77777777" w:rsidR="00066B1D" w:rsidRPr="00066B1D" w:rsidRDefault="00066B1D" w:rsidP="00066B1D">
      <w:pPr>
        <w:spacing w:after="0"/>
        <w:rPr>
          <w:b/>
          <w:bCs/>
          <w:sz w:val="18"/>
          <w:szCs w:val="16"/>
        </w:rPr>
      </w:pPr>
      <w:r w:rsidRPr="00066B1D">
        <w:rPr>
          <w:b/>
          <w:bCs/>
          <w:sz w:val="18"/>
          <w:szCs w:val="16"/>
        </w:rPr>
        <w:t>p.ProductName `Product's Name`,</w:t>
      </w:r>
    </w:p>
    <w:p w14:paraId="28CEE489" w14:textId="77777777" w:rsidR="00066B1D" w:rsidRPr="00066B1D" w:rsidRDefault="00066B1D" w:rsidP="00066B1D">
      <w:pPr>
        <w:spacing w:after="0"/>
        <w:rPr>
          <w:b/>
          <w:bCs/>
          <w:sz w:val="18"/>
          <w:szCs w:val="16"/>
        </w:rPr>
      </w:pPr>
      <w:r w:rsidRPr="00066B1D">
        <w:rPr>
          <w:b/>
          <w:bCs/>
          <w:sz w:val="18"/>
          <w:szCs w:val="16"/>
        </w:rPr>
        <w:t>sum(od.Quantity) Quantity</w:t>
      </w:r>
    </w:p>
    <w:p w14:paraId="2422207B" w14:textId="77777777" w:rsidR="00066B1D" w:rsidRPr="00066B1D" w:rsidRDefault="00066B1D" w:rsidP="00066B1D">
      <w:pPr>
        <w:spacing w:after="0"/>
        <w:rPr>
          <w:b/>
          <w:bCs/>
          <w:sz w:val="18"/>
          <w:szCs w:val="16"/>
        </w:rPr>
      </w:pPr>
      <w:r w:rsidRPr="00066B1D">
        <w:rPr>
          <w:b/>
          <w:bCs/>
          <w:sz w:val="18"/>
          <w:szCs w:val="16"/>
        </w:rPr>
        <w:t>from orders o</w:t>
      </w:r>
    </w:p>
    <w:p w14:paraId="4C44D7D0" w14:textId="77777777" w:rsidR="00066B1D" w:rsidRPr="00066B1D" w:rsidRDefault="00066B1D" w:rsidP="00066B1D">
      <w:pPr>
        <w:spacing w:after="0"/>
        <w:rPr>
          <w:b/>
          <w:bCs/>
          <w:sz w:val="18"/>
          <w:szCs w:val="16"/>
        </w:rPr>
      </w:pPr>
      <w:r w:rsidRPr="00066B1D">
        <w:rPr>
          <w:b/>
          <w:bCs/>
          <w:sz w:val="18"/>
          <w:szCs w:val="16"/>
        </w:rPr>
        <w:t xml:space="preserve">right join  customers c on o.CustomerID = c.CustomerID </w:t>
      </w:r>
    </w:p>
    <w:p w14:paraId="08182B32" w14:textId="77777777" w:rsidR="00066B1D" w:rsidRPr="00066B1D" w:rsidRDefault="00066B1D" w:rsidP="00066B1D">
      <w:pPr>
        <w:spacing w:after="0"/>
        <w:rPr>
          <w:b/>
          <w:bCs/>
          <w:sz w:val="18"/>
          <w:szCs w:val="16"/>
        </w:rPr>
      </w:pPr>
      <w:r w:rsidRPr="00066B1D">
        <w:rPr>
          <w:b/>
          <w:bCs/>
          <w:sz w:val="18"/>
          <w:szCs w:val="16"/>
        </w:rPr>
        <w:t xml:space="preserve">left join `order details` od on o.OrderID = od.OrderID </w:t>
      </w:r>
    </w:p>
    <w:p w14:paraId="223DCE78" w14:textId="77777777" w:rsidR="00066B1D" w:rsidRPr="00066B1D" w:rsidRDefault="00066B1D" w:rsidP="00066B1D">
      <w:pPr>
        <w:spacing w:after="0"/>
        <w:rPr>
          <w:b/>
          <w:bCs/>
          <w:sz w:val="18"/>
          <w:szCs w:val="16"/>
        </w:rPr>
      </w:pPr>
      <w:r w:rsidRPr="00066B1D">
        <w:rPr>
          <w:b/>
          <w:bCs/>
          <w:sz w:val="18"/>
          <w:szCs w:val="16"/>
        </w:rPr>
        <w:t>right join products p on od.ProductID = p.ProductID</w:t>
      </w:r>
    </w:p>
    <w:p w14:paraId="38269900" w14:textId="77777777" w:rsidR="00066B1D" w:rsidRPr="00066B1D" w:rsidRDefault="00066B1D" w:rsidP="00066B1D">
      <w:pPr>
        <w:spacing w:after="0"/>
        <w:rPr>
          <w:b/>
          <w:bCs/>
          <w:sz w:val="18"/>
          <w:szCs w:val="16"/>
        </w:rPr>
      </w:pPr>
      <w:r w:rsidRPr="00066B1D">
        <w:rPr>
          <w:b/>
          <w:bCs/>
          <w:sz w:val="18"/>
          <w:szCs w:val="16"/>
        </w:rPr>
        <w:t>join customersgender cg on c.CustomerID = cg.CustomerID</w:t>
      </w:r>
    </w:p>
    <w:p w14:paraId="3BC872D0" w14:textId="77777777" w:rsidR="00066B1D" w:rsidRPr="00066B1D" w:rsidRDefault="00066B1D" w:rsidP="00066B1D">
      <w:pPr>
        <w:spacing w:after="0"/>
        <w:rPr>
          <w:b/>
          <w:bCs/>
          <w:sz w:val="18"/>
          <w:szCs w:val="16"/>
        </w:rPr>
      </w:pPr>
      <w:r w:rsidRPr="00066B1D">
        <w:rPr>
          <w:b/>
          <w:bCs/>
          <w:sz w:val="18"/>
          <w:szCs w:val="16"/>
        </w:rPr>
        <w:t>group by 1,2;</w:t>
      </w:r>
    </w:p>
    <w:p w14:paraId="13E958ED" w14:textId="77777777" w:rsidR="00066B1D" w:rsidRPr="000D6D51" w:rsidRDefault="000D6D51" w:rsidP="00494A16">
      <w:pPr>
        <w:jc w:val="left"/>
        <w:rPr>
          <w:rFonts w:ascii="Courier New" w:hAnsi="Courier New" w:cs="Courier New"/>
          <w:sz w:val="14"/>
          <w:szCs w:val="12"/>
        </w:rPr>
      </w:pPr>
      <w:r>
        <w:rPr>
          <w:rFonts w:ascii="Courier New" w:hAnsi="Courier New" w:cs="Courier New"/>
          <w:sz w:val="14"/>
          <w:szCs w:val="12"/>
        </w:rPr>
        <w:br w:type="column"/>
      </w:r>
      <w:r w:rsidR="001B5087" w:rsidRPr="00DB3B43">
        <w:rPr>
          <w:noProof/>
          <w:sz w:val="40"/>
          <w:szCs w:val="24"/>
        </w:rPr>
        <w:lastRenderedPageBreak/>
        <mc:AlternateContent>
          <mc:Choice Requires="wpg">
            <w:drawing>
              <wp:anchor distT="0" distB="0" distL="114300" distR="114300" simplePos="0" relativeHeight="251761664" behindDoc="1" locked="1" layoutInCell="1" allowOverlap="1" wp14:anchorId="33E1A439" wp14:editId="7265FF70">
                <wp:simplePos x="0" y="0"/>
                <wp:positionH relativeFrom="page">
                  <wp:posOffset>-6350</wp:posOffset>
                </wp:positionH>
                <wp:positionV relativeFrom="paragraph">
                  <wp:posOffset>-521970</wp:posOffset>
                </wp:positionV>
                <wp:extent cx="7772400" cy="9641205"/>
                <wp:effectExtent l="0" t="0" r="0" b="0"/>
                <wp:wrapNone/>
                <wp:docPr id="1932615842" name="Group 19326158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932615843"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44"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45"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46"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D564981" id="Group 1932615842" o:spid="_x0000_s1026" alt="&quot;&quot;" style="position:absolute;margin-left:-.5pt;margin-top:-41.1pt;width:612pt;height:759.15pt;z-index:-251554816;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00066B1D">
        <w:rPr>
          <w:rFonts w:ascii="Courier New" w:hAnsi="Courier New" w:cs="Courier New"/>
          <w:b/>
          <w:bCs/>
          <w:color w:val="D73A2C" w:themeColor="accent1"/>
          <w:sz w:val="16"/>
          <w:szCs w:val="10"/>
          <w:lang w:val="fr-FR"/>
        </w:rPr>
        <w:t>PRODUCT CATEGORY’S PREFERENCE BY CUSTOMER’S OCCUPATION</w:t>
      </w:r>
    </w:p>
    <w:p w14:paraId="7A053AE2" w14:textId="77777777" w:rsidR="001B5087" w:rsidRDefault="001B5087" w:rsidP="001B5087">
      <w:pPr>
        <w:rPr>
          <w:rFonts w:ascii="Courier New" w:hAnsi="Courier New" w:cs="Courier New"/>
          <w:sz w:val="14"/>
          <w:szCs w:val="12"/>
        </w:rPr>
      </w:pPr>
      <w:r>
        <w:rPr>
          <w:rFonts w:ascii="Courier New" w:hAnsi="Courier New" w:cs="Courier New"/>
          <w:sz w:val="14"/>
          <w:szCs w:val="12"/>
        </w:rPr>
        <w:t>P</w:t>
      </w:r>
      <w:r w:rsidRPr="001B5087">
        <w:rPr>
          <w:rFonts w:ascii="Courier New" w:hAnsi="Courier New" w:cs="Courier New"/>
          <w:sz w:val="14"/>
          <w:szCs w:val="12"/>
        </w:rPr>
        <w:t>roduct category purchases by occupation:</w:t>
      </w:r>
    </w:p>
    <w:p w14:paraId="35B0F88C" w14:textId="77777777" w:rsidR="001B5087" w:rsidRPr="001B5087" w:rsidRDefault="001B5087" w:rsidP="001B5087">
      <w:pPr>
        <w:rPr>
          <w:rFonts w:ascii="Courier New" w:hAnsi="Courier New" w:cs="Courier New"/>
          <w:sz w:val="14"/>
          <w:szCs w:val="12"/>
        </w:rPr>
      </w:pPr>
      <w:r w:rsidRPr="00DD6FFA">
        <w:rPr>
          <w:rFonts w:ascii="Courier New" w:hAnsi="Courier New" w:cs="Courier New"/>
          <w:noProof/>
          <w:sz w:val="14"/>
          <w:szCs w:val="12"/>
        </w:rPr>
        <w:drawing>
          <wp:inline distT="0" distB="0" distL="0" distR="0" wp14:anchorId="4E0558A2" wp14:editId="3E261CE3">
            <wp:extent cx="3394044" cy="2040467"/>
            <wp:effectExtent l="0" t="0" r="0" b="0"/>
            <wp:docPr id="1932615831" name="Picture 193261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5695" cy="2047472"/>
                    </a:xfrm>
                    <a:prstGeom prst="rect">
                      <a:avLst/>
                    </a:prstGeom>
                  </pic:spPr>
                </pic:pic>
              </a:graphicData>
            </a:graphic>
          </wp:inline>
        </w:drawing>
      </w:r>
    </w:p>
    <w:p w14:paraId="613BE3DB" w14:textId="77777777" w:rsidR="001B5087" w:rsidRPr="001B5087" w:rsidRDefault="001B5087" w:rsidP="001B5087">
      <w:pPr>
        <w:rPr>
          <w:rFonts w:ascii="Courier New" w:hAnsi="Courier New" w:cs="Courier New"/>
          <w:sz w:val="14"/>
          <w:szCs w:val="12"/>
        </w:rPr>
      </w:pPr>
      <w:r>
        <w:rPr>
          <w:rFonts w:ascii="Courier New" w:hAnsi="Courier New" w:cs="Courier New"/>
          <w:sz w:val="14"/>
          <w:szCs w:val="12"/>
        </w:rPr>
        <w:tab/>
      </w:r>
      <w:r w:rsidRPr="001B5087">
        <w:rPr>
          <w:rFonts w:ascii="Courier New" w:hAnsi="Courier New" w:cs="Courier New"/>
          <w:sz w:val="14"/>
          <w:szCs w:val="12"/>
        </w:rPr>
        <w:t>Beverages</w:t>
      </w:r>
    </w:p>
    <w:p w14:paraId="51A12FF5"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Purchased most by Sales Representatives (1865 units)</w:t>
      </w:r>
    </w:p>
    <w:p w14:paraId="2FB9BD52"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Other top purchasing roles are Sales Managers (1795 units) and Owners (1431 units)</w:t>
      </w:r>
    </w:p>
    <w:p w14:paraId="03A0BB2C"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Condiments</w:t>
      </w:r>
    </w:p>
    <w:p w14:paraId="48394C4B"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Sales Representatives lead purchases again (780 units)</w:t>
      </w:r>
    </w:p>
    <w:p w14:paraId="5930B3C2"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Followed by Owners (903 units) and Accounting Managers (1128 units)</w:t>
      </w:r>
    </w:p>
    <w:p w14:paraId="3C6D0380" w14:textId="77777777" w:rsidR="001B5087" w:rsidRDefault="001B5087" w:rsidP="001B5087">
      <w:pPr>
        <w:rPr>
          <w:rFonts w:ascii="Courier New" w:hAnsi="Courier New" w:cs="Courier New"/>
          <w:sz w:val="14"/>
          <w:szCs w:val="12"/>
        </w:rPr>
      </w:pPr>
    </w:p>
    <w:p w14:paraId="3D2C202A" w14:textId="77777777" w:rsidR="001B5087" w:rsidRDefault="001B5087" w:rsidP="001B5087">
      <w:pPr>
        <w:rPr>
          <w:rFonts w:ascii="Courier New" w:hAnsi="Courier New" w:cs="Courier New"/>
          <w:sz w:val="14"/>
          <w:szCs w:val="12"/>
        </w:rPr>
      </w:pPr>
      <w:r>
        <w:rPr>
          <w:rFonts w:ascii="Courier New" w:hAnsi="Courier New" w:cs="Courier New"/>
          <w:sz w:val="14"/>
          <w:szCs w:val="12"/>
        </w:rPr>
        <w:tab/>
      </w:r>
      <w:r w:rsidRPr="001B5087">
        <w:rPr>
          <w:rFonts w:ascii="Courier New" w:hAnsi="Courier New" w:cs="Courier New"/>
          <w:sz w:val="14"/>
          <w:szCs w:val="12"/>
        </w:rPr>
        <w:t>Confections</w:t>
      </w:r>
    </w:p>
    <w:p w14:paraId="60DABCDA"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Highest purchases from Sales Representatives (1495 units)</w:t>
      </w:r>
    </w:p>
    <w:p w14:paraId="428BEFFB"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Other top roles are Accounting Managers (1472 units) and Sales Managers (1187 units)</w:t>
      </w:r>
    </w:p>
    <w:p w14:paraId="0D824288" w14:textId="77777777" w:rsidR="001B5087" w:rsidRDefault="001B5087" w:rsidP="001B5087">
      <w:pPr>
        <w:spacing w:after="0"/>
        <w:rPr>
          <w:rFonts w:ascii="Courier New" w:hAnsi="Courier New" w:cs="Courier New"/>
          <w:sz w:val="14"/>
          <w:szCs w:val="12"/>
        </w:rPr>
      </w:pPr>
    </w:p>
    <w:p w14:paraId="593F26C8" w14:textId="77777777" w:rsidR="001B5087" w:rsidRPr="001B5087" w:rsidRDefault="001B5087" w:rsidP="001B5087">
      <w:pPr>
        <w:rPr>
          <w:rFonts w:ascii="Courier New" w:hAnsi="Courier New" w:cs="Courier New"/>
          <w:sz w:val="14"/>
          <w:szCs w:val="12"/>
        </w:rPr>
      </w:pPr>
      <w:r>
        <w:rPr>
          <w:rFonts w:ascii="Courier New" w:hAnsi="Courier New" w:cs="Courier New"/>
          <w:sz w:val="14"/>
          <w:szCs w:val="12"/>
        </w:rPr>
        <w:tab/>
      </w:r>
      <w:r w:rsidRPr="001B5087">
        <w:rPr>
          <w:rFonts w:ascii="Courier New" w:hAnsi="Courier New" w:cs="Courier New"/>
          <w:sz w:val="14"/>
          <w:szCs w:val="12"/>
        </w:rPr>
        <w:t>Dairy Products</w:t>
      </w:r>
    </w:p>
    <w:p w14:paraId="66BFBC84" w14:textId="77777777" w:rsidR="001B5087" w:rsidRPr="001B5087" w:rsidRDefault="001B5087" w:rsidP="001B5087">
      <w:pPr>
        <w:rPr>
          <w:rFonts w:ascii="Courier New" w:hAnsi="Courier New" w:cs="Courier New"/>
          <w:sz w:val="14"/>
          <w:szCs w:val="12"/>
        </w:rPr>
      </w:pPr>
      <w:r w:rsidRPr="001B5087">
        <w:rPr>
          <w:rFonts w:ascii="Courier New" w:hAnsi="Courier New" w:cs="Courier New"/>
          <w:sz w:val="14"/>
          <w:szCs w:val="12"/>
        </w:rPr>
        <w:t>Once again driven by Sales Representatives with 1813 units</w:t>
      </w:r>
    </w:p>
    <w:p w14:paraId="64B00970" w14:textId="77777777" w:rsidR="001B5087" w:rsidRPr="001B5087" w:rsidRDefault="001B5087" w:rsidP="001B5087">
      <w:pPr>
        <w:rPr>
          <w:rFonts w:ascii="Courier New" w:hAnsi="Courier New" w:cs="Courier New"/>
          <w:sz w:val="14"/>
          <w:szCs w:val="12"/>
        </w:rPr>
      </w:pPr>
      <w:r w:rsidRPr="001B5087">
        <w:rPr>
          <w:rFonts w:ascii="Courier New" w:hAnsi="Courier New" w:cs="Courier New"/>
          <w:sz w:val="14"/>
          <w:szCs w:val="12"/>
        </w:rPr>
        <w:t>Sales Managers have 1709 units and Accounting Managers have 1589 units</w:t>
      </w:r>
    </w:p>
    <w:p w14:paraId="506706B2" w14:textId="77777777" w:rsidR="001B5087" w:rsidRPr="001B5087" w:rsidRDefault="001B5087" w:rsidP="001B5087">
      <w:pPr>
        <w:rPr>
          <w:rFonts w:ascii="Courier New" w:hAnsi="Courier New" w:cs="Courier New"/>
          <w:sz w:val="14"/>
          <w:szCs w:val="12"/>
        </w:rPr>
      </w:pPr>
      <w:r>
        <w:rPr>
          <w:rFonts w:ascii="Courier New" w:hAnsi="Courier New" w:cs="Courier New"/>
          <w:sz w:val="14"/>
          <w:szCs w:val="12"/>
        </w:rPr>
        <w:tab/>
      </w:r>
      <w:r w:rsidRPr="001B5087">
        <w:rPr>
          <w:rFonts w:ascii="Courier New" w:hAnsi="Courier New" w:cs="Courier New"/>
          <w:sz w:val="14"/>
          <w:szCs w:val="12"/>
        </w:rPr>
        <w:t>Grains/Cereals</w:t>
      </w:r>
    </w:p>
    <w:p w14:paraId="1B78C1EB"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Sales Representatives lead purchases (1021 units)</w:t>
      </w:r>
    </w:p>
    <w:p w14:paraId="02B41364"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Accounting Managers follow with 790 units</w:t>
      </w:r>
    </w:p>
    <w:p w14:paraId="51588D96" w14:textId="77777777" w:rsidR="001B5087" w:rsidRDefault="001B5087" w:rsidP="001B5087">
      <w:pPr>
        <w:rPr>
          <w:rFonts w:ascii="Courier New" w:hAnsi="Courier New" w:cs="Courier New"/>
          <w:sz w:val="14"/>
          <w:szCs w:val="12"/>
        </w:rPr>
      </w:pPr>
    </w:p>
    <w:p w14:paraId="4D3C9E6B" w14:textId="77777777" w:rsidR="001B5087" w:rsidRPr="001B5087" w:rsidRDefault="001B5087" w:rsidP="001B5087">
      <w:pPr>
        <w:rPr>
          <w:rFonts w:ascii="Courier New" w:hAnsi="Courier New" w:cs="Courier New"/>
          <w:sz w:val="14"/>
          <w:szCs w:val="12"/>
        </w:rPr>
      </w:pPr>
      <w:r>
        <w:rPr>
          <w:rFonts w:ascii="Courier New" w:hAnsi="Courier New" w:cs="Courier New"/>
          <w:sz w:val="14"/>
          <w:szCs w:val="12"/>
        </w:rPr>
        <w:tab/>
      </w:r>
      <w:r w:rsidRPr="001B5087">
        <w:rPr>
          <w:rFonts w:ascii="Courier New" w:hAnsi="Courier New" w:cs="Courier New"/>
          <w:sz w:val="14"/>
          <w:szCs w:val="12"/>
        </w:rPr>
        <w:t>Meat/Poultry</w:t>
      </w:r>
    </w:p>
    <w:p w14:paraId="29964112"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Sales Representatives most purchases at 1023 units</w:t>
      </w:r>
    </w:p>
    <w:p w14:paraId="044B0CFC"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Sales Managers next highest with 852 units</w:t>
      </w:r>
    </w:p>
    <w:p w14:paraId="4E3DD0ED" w14:textId="77777777" w:rsidR="001B5087" w:rsidRDefault="001B5087" w:rsidP="001B5087">
      <w:pPr>
        <w:rPr>
          <w:rFonts w:ascii="Courier New" w:hAnsi="Courier New" w:cs="Courier New"/>
          <w:sz w:val="14"/>
          <w:szCs w:val="12"/>
        </w:rPr>
      </w:pPr>
    </w:p>
    <w:p w14:paraId="3484E279" w14:textId="77777777" w:rsidR="001B5087" w:rsidRPr="001B5087" w:rsidRDefault="001B5087" w:rsidP="001B5087">
      <w:pPr>
        <w:rPr>
          <w:rFonts w:ascii="Courier New" w:hAnsi="Courier New" w:cs="Courier New"/>
          <w:sz w:val="14"/>
          <w:szCs w:val="12"/>
        </w:rPr>
      </w:pPr>
      <w:r>
        <w:rPr>
          <w:rFonts w:ascii="Courier New" w:hAnsi="Courier New" w:cs="Courier New"/>
          <w:sz w:val="14"/>
          <w:szCs w:val="12"/>
        </w:rPr>
        <w:tab/>
      </w:r>
      <w:r w:rsidRPr="001B5087">
        <w:rPr>
          <w:rFonts w:ascii="Courier New" w:hAnsi="Courier New" w:cs="Courier New"/>
          <w:sz w:val="14"/>
          <w:szCs w:val="12"/>
        </w:rPr>
        <w:t>Produce</w:t>
      </w:r>
    </w:p>
    <w:p w14:paraId="68F115A5"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Top purchasing role is Sales Representatives with 448 units</w:t>
      </w:r>
    </w:p>
    <w:p w14:paraId="03D8450B"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Followed by Owners with 534 units</w:t>
      </w:r>
    </w:p>
    <w:p w14:paraId="1ADD7244" w14:textId="77777777" w:rsidR="001B5087" w:rsidRDefault="001B5087" w:rsidP="001B5087">
      <w:pPr>
        <w:rPr>
          <w:rFonts w:ascii="Courier New" w:hAnsi="Courier New" w:cs="Courier New"/>
          <w:sz w:val="14"/>
          <w:szCs w:val="12"/>
        </w:rPr>
      </w:pPr>
    </w:p>
    <w:p w14:paraId="3C75682E" w14:textId="77777777" w:rsidR="001B5087" w:rsidRPr="001B5087" w:rsidRDefault="001B5087" w:rsidP="001B5087">
      <w:pPr>
        <w:rPr>
          <w:rFonts w:ascii="Courier New" w:hAnsi="Courier New" w:cs="Courier New"/>
          <w:sz w:val="14"/>
          <w:szCs w:val="12"/>
        </w:rPr>
      </w:pPr>
      <w:r>
        <w:rPr>
          <w:rFonts w:ascii="Courier New" w:hAnsi="Courier New" w:cs="Courier New"/>
          <w:sz w:val="14"/>
          <w:szCs w:val="12"/>
        </w:rPr>
        <w:tab/>
      </w:r>
      <w:r w:rsidRPr="001B5087">
        <w:rPr>
          <w:rFonts w:ascii="Courier New" w:hAnsi="Courier New" w:cs="Courier New"/>
          <w:sz w:val="14"/>
          <w:szCs w:val="12"/>
        </w:rPr>
        <w:t>Seafood</w:t>
      </w:r>
    </w:p>
    <w:p w14:paraId="7F2A7F81"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Sales Representatives lead purchases with 1836 units</w:t>
      </w:r>
    </w:p>
    <w:p w14:paraId="1C6A6D0E" w14:textId="77777777" w:rsidR="001B5087" w:rsidRPr="001B5087" w:rsidRDefault="001B5087" w:rsidP="001B5087">
      <w:pPr>
        <w:spacing w:after="0"/>
        <w:rPr>
          <w:rFonts w:ascii="Courier New" w:hAnsi="Courier New" w:cs="Courier New"/>
          <w:sz w:val="14"/>
          <w:szCs w:val="12"/>
        </w:rPr>
      </w:pPr>
      <w:r w:rsidRPr="001B5087">
        <w:rPr>
          <w:rFonts w:ascii="Courier New" w:hAnsi="Courier New" w:cs="Courier New"/>
          <w:sz w:val="14"/>
          <w:szCs w:val="12"/>
        </w:rPr>
        <w:t>Sales Associates have 722 units</w:t>
      </w:r>
    </w:p>
    <w:p w14:paraId="39E668DC" w14:textId="77777777" w:rsidR="001B5087" w:rsidRDefault="001B5087" w:rsidP="001B5087">
      <w:pPr>
        <w:rPr>
          <w:rFonts w:ascii="Courier New" w:hAnsi="Courier New" w:cs="Courier New"/>
          <w:sz w:val="14"/>
          <w:szCs w:val="12"/>
        </w:rPr>
      </w:pPr>
    </w:p>
    <w:p w14:paraId="5751914B" w14:textId="77777777" w:rsidR="001B5087" w:rsidRDefault="001B5087" w:rsidP="001B5087">
      <w:pPr>
        <w:rPr>
          <w:rFonts w:ascii="Courier New" w:hAnsi="Courier New" w:cs="Courier New"/>
          <w:sz w:val="14"/>
          <w:szCs w:val="12"/>
        </w:rPr>
      </w:pPr>
      <w:r w:rsidRPr="001B5087">
        <w:rPr>
          <w:rFonts w:ascii="Courier New" w:hAnsi="Courier New" w:cs="Courier New"/>
          <w:sz w:val="14"/>
          <w:szCs w:val="12"/>
        </w:rPr>
        <w:t>In summary, across every product category Sales Representatives are the major purchasers likely due to the volume they handle. Accounting Managers, Sales Managers and Owners also consistently have high purchases but Sales Associates vary more by category. These insights on product purchases by role could be helpful for tailoring sales/marketing messages to customers.</w:t>
      </w:r>
    </w:p>
    <w:p w14:paraId="6F3FCE1F" w14:textId="77777777" w:rsidR="001B5087" w:rsidRPr="005C71CA" w:rsidRDefault="005C71CA" w:rsidP="005C71CA">
      <w:pPr>
        <w:rPr>
          <w:rFonts w:ascii="Courier New" w:hAnsi="Courier New" w:cs="Courier New"/>
          <w:sz w:val="14"/>
          <w:szCs w:val="12"/>
        </w:rPr>
      </w:pPr>
      <w:r>
        <w:rPr>
          <w:rFonts w:ascii="Courier New" w:hAnsi="Courier New" w:cs="Courier New"/>
          <w:sz w:val="14"/>
          <w:szCs w:val="12"/>
        </w:rPr>
        <w:br w:type="column"/>
      </w:r>
      <w:r w:rsidR="001B5087" w:rsidRPr="008F6805">
        <w:rPr>
          <w:rFonts w:ascii="Courier New" w:hAnsi="Courier New" w:cs="Courier New"/>
          <w:b/>
          <w:bCs/>
          <w:color w:val="D73A2C" w:themeColor="accent1"/>
          <w:sz w:val="16"/>
          <w:szCs w:val="10"/>
          <w:lang w:val="fr-FR"/>
        </w:rPr>
        <w:t>SQL QUERY USED</w:t>
      </w:r>
      <w:r w:rsidR="001B5087">
        <w:rPr>
          <w:rFonts w:ascii="Courier New" w:hAnsi="Courier New" w:cs="Courier New"/>
          <w:b/>
          <w:bCs/>
          <w:color w:val="D73A2C" w:themeColor="accent1"/>
          <w:sz w:val="16"/>
          <w:szCs w:val="10"/>
          <w:lang w:val="fr-FR"/>
        </w:rPr>
        <w:t xml:space="preserve"> FOR ABOVE CHART</w:t>
      </w:r>
    </w:p>
    <w:p w14:paraId="7DD38055" w14:textId="77777777" w:rsidR="001B5087" w:rsidRPr="001B5087" w:rsidRDefault="001B5087" w:rsidP="001B5087">
      <w:pPr>
        <w:spacing w:after="0"/>
        <w:rPr>
          <w:b/>
          <w:bCs/>
          <w:sz w:val="18"/>
          <w:szCs w:val="16"/>
        </w:rPr>
      </w:pPr>
      <w:r w:rsidRPr="001B5087">
        <w:rPr>
          <w:b/>
          <w:bCs/>
          <w:sz w:val="18"/>
          <w:szCs w:val="16"/>
        </w:rPr>
        <w:t>create view Q2_CustomerOccupationCategoryQuantity_view as</w:t>
      </w:r>
    </w:p>
    <w:p w14:paraId="35EF2D7F" w14:textId="77777777" w:rsidR="001B5087" w:rsidRPr="001B5087" w:rsidRDefault="001B5087" w:rsidP="001B5087">
      <w:pPr>
        <w:spacing w:after="0"/>
        <w:rPr>
          <w:b/>
          <w:bCs/>
          <w:sz w:val="18"/>
          <w:szCs w:val="16"/>
        </w:rPr>
      </w:pPr>
      <w:r w:rsidRPr="001B5087">
        <w:rPr>
          <w:b/>
          <w:bCs/>
          <w:sz w:val="18"/>
          <w:szCs w:val="16"/>
        </w:rPr>
        <w:t>select c.ContactTitle `Customer's Occupation`,</w:t>
      </w:r>
    </w:p>
    <w:p w14:paraId="33B13B47" w14:textId="77777777" w:rsidR="001B5087" w:rsidRPr="001B5087" w:rsidRDefault="001B5087" w:rsidP="001B5087">
      <w:pPr>
        <w:spacing w:after="0"/>
        <w:rPr>
          <w:b/>
          <w:bCs/>
          <w:sz w:val="18"/>
          <w:szCs w:val="16"/>
        </w:rPr>
      </w:pPr>
      <w:r w:rsidRPr="001B5087">
        <w:rPr>
          <w:b/>
          <w:bCs/>
          <w:sz w:val="18"/>
          <w:szCs w:val="16"/>
        </w:rPr>
        <w:t>cat.CategoryName `Category's Name`,</w:t>
      </w:r>
    </w:p>
    <w:p w14:paraId="313BD9FA" w14:textId="77777777" w:rsidR="001B5087" w:rsidRPr="001B5087" w:rsidRDefault="001B5087" w:rsidP="001B5087">
      <w:pPr>
        <w:spacing w:after="0"/>
        <w:rPr>
          <w:b/>
          <w:bCs/>
          <w:sz w:val="18"/>
          <w:szCs w:val="16"/>
        </w:rPr>
      </w:pPr>
      <w:r w:rsidRPr="001B5087">
        <w:rPr>
          <w:b/>
          <w:bCs/>
          <w:sz w:val="18"/>
          <w:szCs w:val="16"/>
        </w:rPr>
        <w:t>sum(od.Quantity) Quantity</w:t>
      </w:r>
    </w:p>
    <w:p w14:paraId="602614B9" w14:textId="77777777" w:rsidR="001B5087" w:rsidRPr="001B5087" w:rsidRDefault="001B5087" w:rsidP="001B5087">
      <w:pPr>
        <w:spacing w:after="0"/>
        <w:rPr>
          <w:b/>
          <w:bCs/>
          <w:sz w:val="18"/>
          <w:szCs w:val="16"/>
        </w:rPr>
      </w:pPr>
      <w:r w:rsidRPr="001B5087">
        <w:rPr>
          <w:b/>
          <w:bCs/>
          <w:sz w:val="18"/>
          <w:szCs w:val="16"/>
        </w:rPr>
        <w:t>from orders o</w:t>
      </w:r>
    </w:p>
    <w:p w14:paraId="2FF5F34C" w14:textId="77777777" w:rsidR="001B5087" w:rsidRPr="001B5087" w:rsidRDefault="001B5087" w:rsidP="001B5087">
      <w:pPr>
        <w:spacing w:after="0"/>
        <w:rPr>
          <w:b/>
          <w:bCs/>
          <w:sz w:val="18"/>
          <w:szCs w:val="16"/>
        </w:rPr>
      </w:pPr>
      <w:r w:rsidRPr="001B5087">
        <w:rPr>
          <w:b/>
          <w:bCs/>
          <w:sz w:val="18"/>
          <w:szCs w:val="16"/>
        </w:rPr>
        <w:t xml:space="preserve">right join  customers c on o.CustomerID = c.CustomerID </w:t>
      </w:r>
    </w:p>
    <w:p w14:paraId="09836847" w14:textId="77777777" w:rsidR="001B5087" w:rsidRPr="001B5087" w:rsidRDefault="001B5087" w:rsidP="001B5087">
      <w:pPr>
        <w:spacing w:after="0"/>
        <w:rPr>
          <w:b/>
          <w:bCs/>
          <w:sz w:val="18"/>
          <w:szCs w:val="16"/>
        </w:rPr>
      </w:pPr>
      <w:r w:rsidRPr="001B5087">
        <w:rPr>
          <w:b/>
          <w:bCs/>
          <w:sz w:val="18"/>
          <w:szCs w:val="16"/>
        </w:rPr>
        <w:t xml:space="preserve">left join `order details` od on o.OrderID = od.OrderID </w:t>
      </w:r>
    </w:p>
    <w:p w14:paraId="11443214" w14:textId="77777777" w:rsidR="001B5087" w:rsidRPr="001B5087" w:rsidRDefault="001B5087" w:rsidP="001B5087">
      <w:pPr>
        <w:spacing w:after="0"/>
        <w:rPr>
          <w:b/>
          <w:bCs/>
          <w:sz w:val="18"/>
          <w:szCs w:val="16"/>
        </w:rPr>
      </w:pPr>
      <w:r w:rsidRPr="001B5087">
        <w:rPr>
          <w:b/>
          <w:bCs/>
          <w:sz w:val="18"/>
          <w:szCs w:val="16"/>
        </w:rPr>
        <w:t>right join products p on od.ProductID = p.ProductID</w:t>
      </w:r>
    </w:p>
    <w:p w14:paraId="0041EB48" w14:textId="77777777" w:rsidR="001B5087" w:rsidRPr="001B5087" w:rsidRDefault="001B5087" w:rsidP="001B5087">
      <w:pPr>
        <w:spacing w:after="0"/>
        <w:rPr>
          <w:b/>
          <w:bCs/>
          <w:sz w:val="18"/>
          <w:szCs w:val="16"/>
        </w:rPr>
      </w:pPr>
      <w:r w:rsidRPr="001B5087">
        <w:rPr>
          <w:b/>
          <w:bCs/>
          <w:sz w:val="18"/>
          <w:szCs w:val="16"/>
        </w:rPr>
        <w:t>right join categories cat on p.CategoryID = cat.CategoryID</w:t>
      </w:r>
    </w:p>
    <w:p w14:paraId="7BEBDD9A" w14:textId="77777777" w:rsidR="001B5087" w:rsidRPr="00066B1D" w:rsidRDefault="001B5087" w:rsidP="001B5087">
      <w:pPr>
        <w:spacing w:after="0"/>
        <w:rPr>
          <w:b/>
          <w:bCs/>
          <w:sz w:val="18"/>
          <w:szCs w:val="16"/>
        </w:rPr>
      </w:pPr>
      <w:r w:rsidRPr="001B5087">
        <w:rPr>
          <w:b/>
          <w:bCs/>
          <w:sz w:val="18"/>
          <w:szCs w:val="16"/>
        </w:rPr>
        <w:t>group by 1,2;</w:t>
      </w:r>
    </w:p>
    <w:p w14:paraId="22A162D9" w14:textId="77777777" w:rsidR="0002543C" w:rsidRDefault="0002543C">
      <w:pPr>
        <w:jc w:val="left"/>
        <w:rPr>
          <w:rFonts w:ascii="Courier New" w:hAnsi="Courier New" w:cs="Courier New"/>
          <w:sz w:val="14"/>
          <w:szCs w:val="12"/>
        </w:rPr>
      </w:pPr>
      <w:r>
        <w:rPr>
          <w:rFonts w:ascii="Courier New" w:hAnsi="Courier New" w:cs="Courier New"/>
          <w:sz w:val="14"/>
          <w:szCs w:val="12"/>
        </w:rPr>
        <w:br w:type="page"/>
      </w:r>
    </w:p>
    <w:p w14:paraId="2459D11C" w14:textId="77777777" w:rsidR="00A163B8" w:rsidRDefault="00A163B8" w:rsidP="00A163B8">
      <w:pPr>
        <w:jc w:val="left"/>
        <w:rPr>
          <w:rFonts w:asciiTheme="majorHAnsi" w:hAnsiTheme="majorHAnsi"/>
          <w:color w:val="D73A2C" w:themeColor="accent1"/>
          <w:sz w:val="40"/>
          <w:szCs w:val="36"/>
          <w:lang w:val="fr-FR"/>
        </w:rPr>
        <w:sectPr w:rsidR="00A163B8" w:rsidSect="00606C86">
          <w:type w:val="continuous"/>
          <w:pgSz w:w="12240" w:h="15840"/>
          <w:pgMar w:top="720" w:right="720" w:bottom="720" w:left="720" w:header="720" w:footer="288" w:gutter="0"/>
          <w:cols w:num="2" w:space="720"/>
          <w:docGrid w:linePitch="360"/>
        </w:sectPr>
      </w:pPr>
    </w:p>
    <w:p w14:paraId="24B7F471" w14:textId="77777777" w:rsidR="00A163B8" w:rsidRDefault="00A163B8" w:rsidP="00A163B8">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63712" behindDoc="1" locked="1" layoutInCell="1" allowOverlap="1" wp14:anchorId="572F08BB" wp14:editId="426EC6B9">
                <wp:simplePos x="0" y="0"/>
                <wp:positionH relativeFrom="page">
                  <wp:posOffset>8255</wp:posOffset>
                </wp:positionH>
                <wp:positionV relativeFrom="paragraph">
                  <wp:posOffset>-527050</wp:posOffset>
                </wp:positionV>
                <wp:extent cx="7772400" cy="9641205"/>
                <wp:effectExtent l="0" t="0" r="0" b="0"/>
                <wp:wrapNone/>
                <wp:docPr id="1932615847" name="Group 19326158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932615848"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49"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50"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51"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D92E401" id="Group 1932615847" o:spid="_x0000_s1026" alt="&quot;&quot;" style="position:absolute;margin-left:.65pt;margin-top:-41.5pt;width:612pt;height:759.15pt;z-index:-251552768;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402961A7" w14:textId="77777777" w:rsidR="00A163B8" w:rsidRDefault="00A163B8" w:rsidP="00A163B8">
      <w:pPr>
        <w:jc w:val="left"/>
        <w:rPr>
          <w:rFonts w:ascii="Bookman Old Style" w:hAnsi="Bookman Old Style" w:cs="Times New Roman (Body CS)"/>
          <w:caps/>
          <w:color w:val="auto"/>
          <w:spacing w:val="20"/>
          <w:szCs w:val="16"/>
          <w:lang w:val="fr-FR"/>
        </w:rPr>
      </w:pPr>
      <w:r w:rsidRPr="00A163B8">
        <w:rPr>
          <w:rFonts w:ascii="Bookman Old Style" w:hAnsi="Bookman Old Style" w:cs="Times New Roman (Body CS)"/>
          <w:caps/>
          <w:color w:val="auto"/>
          <w:spacing w:val="20"/>
          <w:szCs w:val="16"/>
          <w:lang w:val="fr-FR"/>
        </w:rPr>
        <w:t>3. Are there any interesting patterns or clusters in customer behavior that can be visualized to identify potential market segments?</w:t>
      </w:r>
    </w:p>
    <w:p w14:paraId="0E940BE7" w14:textId="77777777" w:rsidR="00A163B8" w:rsidRDefault="00A163B8" w:rsidP="00A163B8">
      <w:pPr>
        <w:jc w:val="left"/>
        <w:rPr>
          <w:rFonts w:ascii="Bookman Old Style" w:hAnsi="Bookman Old Style" w:cs="Times New Roman (Body CS)"/>
          <w:caps/>
          <w:color w:val="auto"/>
          <w:spacing w:val="20"/>
          <w:szCs w:val="16"/>
          <w:lang w:val="fr-FR"/>
        </w:rPr>
        <w:sectPr w:rsidR="00A163B8" w:rsidSect="00A163B8">
          <w:type w:val="continuous"/>
          <w:pgSz w:w="12240" w:h="15840"/>
          <w:pgMar w:top="720" w:right="720" w:bottom="720" w:left="720" w:header="720" w:footer="288" w:gutter="0"/>
          <w:cols w:space="720"/>
          <w:docGrid w:linePitch="360"/>
        </w:sectPr>
      </w:pPr>
    </w:p>
    <w:p w14:paraId="6099544A" w14:textId="77777777" w:rsidR="00A163B8" w:rsidRPr="008F6805" w:rsidRDefault="00AF69B3" w:rsidP="00A163B8">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RFM FOR MARKET SEGMENT</w:t>
      </w:r>
    </w:p>
    <w:p w14:paraId="75437DA3" w14:textId="77777777" w:rsidR="00A163B8" w:rsidRDefault="00A163B8" w:rsidP="00A163B8">
      <w:pPr>
        <w:rPr>
          <w:rFonts w:ascii="Courier New" w:hAnsi="Courier New" w:cs="Courier New"/>
          <w:sz w:val="14"/>
          <w:szCs w:val="12"/>
        </w:rPr>
      </w:pPr>
      <w:r>
        <w:rPr>
          <w:rFonts w:ascii="Courier New" w:hAnsi="Courier New" w:cs="Courier New"/>
          <w:sz w:val="14"/>
          <w:szCs w:val="12"/>
        </w:rPr>
        <w:t>T</w:t>
      </w:r>
      <w:r w:rsidRPr="00A163B8">
        <w:rPr>
          <w:rFonts w:ascii="Courier New" w:hAnsi="Courier New" w:cs="Courier New"/>
          <w:sz w:val="14"/>
          <w:szCs w:val="12"/>
        </w:rPr>
        <w:t>he customer data by market:</w:t>
      </w:r>
    </w:p>
    <w:p w14:paraId="3937BF7D" w14:textId="77777777" w:rsidR="00A163B8" w:rsidRPr="00A163B8" w:rsidRDefault="00A163B8" w:rsidP="00A163B8">
      <w:pPr>
        <w:rPr>
          <w:rFonts w:ascii="Courier New" w:hAnsi="Courier New" w:cs="Courier New"/>
          <w:sz w:val="14"/>
          <w:szCs w:val="12"/>
        </w:rPr>
      </w:pPr>
      <w:r w:rsidRPr="00A163B8">
        <w:rPr>
          <w:rFonts w:ascii="Courier New" w:hAnsi="Courier New" w:cs="Courier New"/>
          <w:noProof/>
          <w:sz w:val="14"/>
          <w:szCs w:val="12"/>
        </w:rPr>
        <w:drawing>
          <wp:inline distT="0" distB="0" distL="0" distR="0" wp14:anchorId="2ECA8A6A" wp14:editId="2B2CCADE">
            <wp:extent cx="3395727" cy="1634067"/>
            <wp:effectExtent l="0" t="0" r="0" b="4445"/>
            <wp:docPr id="1932615853" name="Picture 193261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9441" cy="1722472"/>
                    </a:xfrm>
                    <a:prstGeom prst="rect">
                      <a:avLst/>
                    </a:prstGeom>
                  </pic:spPr>
                </pic:pic>
              </a:graphicData>
            </a:graphic>
          </wp:inline>
        </w:drawing>
      </w:r>
    </w:p>
    <w:p w14:paraId="2ABA0031" w14:textId="77777777" w:rsidR="00A163B8" w:rsidRPr="00A163B8" w:rsidRDefault="00A163B8" w:rsidP="00A163B8">
      <w:pPr>
        <w:rPr>
          <w:rFonts w:ascii="Courier New" w:hAnsi="Courier New" w:cs="Courier New"/>
          <w:sz w:val="14"/>
          <w:szCs w:val="12"/>
        </w:rPr>
      </w:pPr>
      <w:r w:rsidRPr="00A163B8">
        <w:rPr>
          <w:rFonts w:ascii="Courier New" w:hAnsi="Courier New" w:cs="Courier New"/>
          <w:sz w:val="14"/>
          <w:szCs w:val="12"/>
        </w:rPr>
        <w:t>EMEA (Europe, Middle East, Africa)</w:t>
      </w:r>
    </w:p>
    <w:p w14:paraId="3CA63337"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76 customers</w:t>
      </w:r>
    </w:p>
    <w:p w14:paraId="4F078F89"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Average Recency: 34 days</w:t>
      </w:r>
    </w:p>
    <w:p w14:paraId="701A4A57"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Average Monetary Value: $13,441</w:t>
      </w:r>
    </w:p>
    <w:p w14:paraId="3BA2E810"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Top customers by Monetary Value:</w:t>
      </w:r>
    </w:p>
    <w:p w14:paraId="73AD7C69" w14:textId="77777777" w:rsidR="00A163B8" w:rsidRPr="00A163B8" w:rsidRDefault="00A163B8" w:rsidP="003B07F4">
      <w:pPr>
        <w:spacing w:after="0"/>
        <w:rPr>
          <w:rFonts w:ascii="Courier New" w:hAnsi="Courier New" w:cs="Courier New"/>
          <w:sz w:val="14"/>
          <w:szCs w:val="12"/>
        </w:rPr>
      </w:pPr>
      <w:r>
        <w:rPr>
          <w:rFonts w:ascii="Courier New" w:hAnsi="Courier New" w:cs="Courier New"/>
          <w:sz w:val="14"/>
          <w:szCs w:val="12"/>
        </w:rPr>
        <w:tab/>
      </w:r>
      <w:r w:rsidRPr="00A163B8">
        <w:rPr>
          <w:rFonts w:ascii="Courier New" w:hAnsi="Courier New" w:cs="Courier New"/>
          <w:sz w:val="14"/>
          <w:szCs w:val="12"/>
        </w:rPr>
        <w:t>Jose Pavarotti ($104,362)</w:t>
      </w:r>
    </w:p>
    <w:p w14:paraId="618AB6BD" w14:textId="77777777" w:rsidR="00A163B8" w:rsidRPr="00A163B8" w:rsidRDefault="00A163B8" w:rsidP="003B07F4">
      <w:pPr>
        <w:spacing w:after="0"/>
        <w:rPr>
          <w:rFonts w:ascii="Courier New" w:hAnsi="Courier New" w:cs="Courier New"/>
          <w:sz w:val="14"/>
          <w:szCs w:val="12"/>
        </w:rPr>
      </w:pPr>
      <w:r>
        <w:rPr>
          <w:rFonts w:ascii="Courier New" w:hAnsi="Courier New" w:cs="Courier New"/>
          <w:sz w:val="14"/>
          <w:szCs w:val="12"/>
        </w:rPr>
        <w:tab/>
      </w:r>
      <w:r w:rsidRPr="00A163B8">
        <w:rPr>
          <w:rFonts w:ascii="Courier New" w:hAnsi="Courier New" w:cs="Courier New"/>
          <w:sz w:val="14"/>
          <w:szCs w:val="12"/>
        </w:rPr>
        <w:t>Horst Kloss ($110,277)</w:t>
      </w:r>
    </w:p>
    <w:p w14:paraId="21914E66" w14:textId="77777777" w:rsidR="00A163B8" w:rsidRPr="00A163B8" w:rsidRDefault="00A163B8" w:rsidP="003B07F4">
      <w:pPr>
        <w:spacing w:after="0"/>
        <w:rPr>
          <w:rFonts w:ascii="Courier New" w:hAnsi="Courier New" w:cs="Courier New"/>
          <w:sz w:val="14"/>
          <w:szCs w:val="12"/>
        </w:rPr>
      </w:pPr>
      <w:r>
        <w:rPr>
          <w:rFonts w:ascii="Courier New" w:hAnsi="Courier New" w:cs="Courier New"/>
          <w:sz w:val="14"/>
          <w:szCs w:val="12"/>
        </w:rPr>
        <w:tab/>
      </w:r>
      <w:r w:rsidRPr="00A163B8">
        <w:rPr>
          <w:rFonts w:ascii="Courier New" w:hAnsi="Courier New" w:cs="Courier New"/>
          <w:sz w:val="14"/>
          <w:szCs w:val="12"/>
        </w:rPr>
        <w:t>Roland Mendel ($104,875)</w:t>
      </w:r>
    </w:p>
    <w:p w14:paraId="5E795B72" w14:textId="77777777" w:rsidR="003B07F4" w:rsidRDefault="003B07F4" w:rsidP="00A163B8">
      <w:pPr>
        <w:rPr>
          <w:rFonts w:ascii="Courier New" w:hAnsi="Courier New" w:cs="Courier New"/>
          <w:sz w:val="14"/>
          <w:szCs w:val="12"/>
        </w:rPr>
      </w:pPr>
    </w:p>
    <w:p w14:paraId="70B60DB0" w14:textId="77777777" w:rsidR="00A163B8" w:rsidRPr="00A163B8" w:rsidRDefault="00A163B8" w:rsidP="00A163B8">
      <w:pPr>
        <w:rPr>
          <w:rFonts w:ascii="Courier New" w:hAnsi="Courier New" w:cs="Courier New"/>
          <w:sz w:val="14"/>
          <w:szCs w:val="12"/>
        </w:rPr>
      </w:pPr>
      <w:r w:rsidRPr="00A163B8">
        <w:rPr>
          <w:rFonts w:ascii="Courier New" w:hAnsi="Courier New" w:cs="Courier New"/>
          <w:sz w:val="14"/>
          <w:szCs w:val="12"/>
        </w:rPr>
        <w:t>LATAM (Latin America)</w:t>
      </w:r>
    </w:p>
    <w:p w14:paraId="1337FAA6"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25 customers</w:t>
      </w:r>
    </w:p>
    <w:p w14:paraId="65976062"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Average Recency: 71 days</w:t>
      </w:r>
    </w:p>
    <w:p w14:paraId="7B5984A3"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Average Monetary Value: $5,502</w:t>
      </w:r>
    </w:p>
    <w:p w14:paraId="344256C7"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Top customers by Monetary Value:</w:t>
      </w:r>
    </w:p>
    <w:p w14:paraId="7007E9FB" w14:textId="77777777" w:rsidR="00A163B8" w:rsidRPr="00A163B8" w:rsidRDefault="00A163B8" w:rsidP="003B07F4">
      <w:pPr>
        <w:spacing w:after="0"/>
        <w:rPr>
          <w:rFonts w:ascii="Courier New" w:hAnsi="Courier New" w:cs="Courier New"/>
          <w:sz w:val="14"/>
          <w:szCs w:val="12"/>
        </w:rPr>
      </w:pPr>
      <w:r>
        <w:rPr>
          <w:rFonts w:ascii="Courier New" w:hAnsi="Courier New" w:cs="Courier New"/>
          <w:sz w:val="14"/>
          <w:szCs w:val="12"/>
        </w:rPr>
        <w:tab/>
      </w:r>
      <w:r w:rsidRPr="00A163B8">
        <w:rPr>
          <w:rFonts w:ascii="Courier New" w:hAnsi="Courier New" w:cs="Courier New"/>
          <w:sz w:val="14"/>
          <w:szCs w:val="12"/>
        </w:rPr>
        <w:t>Mario Pontes ($32,841)</w:t>
      </w:r>
    </w:p>
    <w:p w14:paraId="7AA82C47" w14:textId="77777777" w:rsidR="00A163B8" w:rsidRPr="00A163B8" w:rsidRDefault="00A163B8" w:rsidP="003B07F4">
      <w:pPr>
        <w:spacing w:after="0"/>
        <w:rPr>
          <w:rFonts w:ascii="Courier New" w:hAnsi="Courier New" w:cs="Courier New"/>
          <w:sz w:val="14"/>
          <w:szCs w:val="12"/>
        </w:rPr>
      </w:pPr>
      <w:r>
        <w:rPr>
          <w:rFonts w:ascii="Courier New" w:hAnsi="Courier New" w:cs="Courier New"/>
          <w:sz w:val="14"/>
          <w:szCs w:val="12"/>
        </w:rPr>
        <w:tab/>
      </w:r>
      <w:r w:rsidRPr="00A163B8">
        <w:rPr>
          <w:rFonts w:ascii="Courier New" w:hAnsi="Courier New" w:cs="Courier New"/>
          <w:sz w:val="14"/>
          <w:szCs w:val="12"/>
        </w:rPr>
        <w:t>Carlos Hernández ($22,769)</w:t>
      </w:r>
    </w:p>
    <w:p w14:paraId="20B7A7CA" w14:textId="77777777" w:rsidR="00A163B8" w:rsidRPr="00A163B8" w:rsidRDefault="00A163B8" w:rsidP="003B07F4">
      <w:pPr>
        <w:spacing w:after="0"/>
        <w:rPr>
          <w:rFonts w:ascii="Courier New" w:hAnsi="Courier New" w:cs="Courier New"/>
          <w:sz w:val="14"/>
          <w:szCs w:val="12"/>
        </w:rPr>
      </w:pPr>
      <w:r>
        <w:rPr>
          <w:rFonts w:ascii="Courier New" w:hAnsi="Courier New" w:cs="Courier New"/>
          <w:sz w:val="14"/>
          <w:szCs w:val="12"/>
        </w:rPr>
        <w:tab/>
      </w:r>
      <w:r w:rsidRPr="00A163B8">
        <w:rPr>
          <w:rFonts w:ascii="Courier New" w:hAnsi="Courier New" w:cs="Courier New"/>
          <w:sz w:val="14"/>
          <w:szCs w:val="12"/>
        </w:rPr>
        <w:t>Lúcia Carvalho ($25,718)</w:t>
      </w:r>
    </w:p>
    <w:p w14:paraId="40ACBDEF" w14:textId="77777777" w:rsidR="00254B37" w:rsidRDefault="00254B37" w:rsidP="00A163B8">
      <w:pPr>
        <w:rPr>
          <w:rFonts w:ascii="Courier New" w:hAnsi="Courier New" w:cs="Courier New"/>
          <w:sz w:val="14"/>
          <w:szCs w:val="12"/>
        </w:rPr>
      </w:pPr>
    </w:p>
    <w:p w14:paraId="3DFF5397" w14:textId="77777777" w:rsidR="00A163B8" w:rsidRPr="00A163B8" w:rsidRDefault="00A163B8" w:rsidP="00A163B8">
      <w:pPr>
        <w:rPr>
          <w:rFonts w:ascii="Courier New" w:hAnsi="Courier New" w:cs="Courier New"/>
          <w:sz w:val="14"/>
          <w:szCs w:val="12"/>
        </w:rPr>
      </w:pPr>
      <w:r w:rsidRPr="00A163B8">
        <w:rPr>
          <w:rFonts w:ascii="Courier New" w:hAnsi="Courier New" w:cs="Courier New"/>
          <w:sz w:val="14"/>
          <w:szCs w:val="12"/>
        </w:rPr>
        <w:t>NA (North America)</w:t>
      </w:r>
    </w:p>
    <w:p w14:paraId="07369290"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19 customers</w:t>
      </w:r>
    </w:p>
    <w:p w14:paraId="53A15575"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Average Recency: 88 days</w:t>
      </w:r>
    </w:p>
    <w:p w14:paraId="6F585DB7"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Average Monetary Value: $9,322</w:t>
      </w:r>
    </w:p>
    <w:p w14:paraId="2C102B1F" w14:textId="77777777" w:rsidR="00A163B8" w:rsidRPr="00A163B8" w:rsidRDefault="00A163B8" w:rsidP="003B07F4">
      <w:pPr>
        <w:spacing w:after="0"/>
        <w:rPr>
          <w:rFonts w:ascii="Courier New" w:hAnsi="Courier New" w:cs="Courier New"/>
          <w:sz w:val="14"/>
          <w:szCs w:val="12"/>
        </w:rPr>
      </w:pPr>
      <w:r w:rsidRPr="00A163B8">
        <w:rPr>
          <w:rFonts w:ascii="Courier New" w:hAnsi="Courier New" w:cs="Courier New"/>
          <w:sz w:val="14"/>
          <w:szCs w:val="12"/>
        </w:rPr>
        <w:t>Top customers by Monetary Value:</w:t>
      </w:r>
    </w:p>
    <w:p w14:paraId="0352FEA3" w14:textId="77777777" w:rsidR="00A163B8" w:rsidRPr="00A163B8" w:rsidRDefault="00A163B8" w:rsidP="003B07F4">
      <w:pPr>
        <w:spacing w:after="0"/>
        <w:rPr>
          <w:rFonts w:ascii="Courier New" w:hAnsi="Courier New" w:cs="Courier New"/>
          <w:sz w:val="14"/>
          <w:szCs w:val="12"/>
        </w:rPr>
      </w:pPr>
      <w:r>
        <w:rPr>
          <w:rFonts w:ascii="Courier New" w:hAnsi="Courier New" w:cs="Courier New"/>
          <w:sz w:val="14"/>
          <w:szCs w:val="12"/>
        </w:rPr>
        <w:tab/>
      </w:r>
      <w:r w:rsidRPr="00A163B8">
        <w:rPr>
          <w:rFonts w:ascii="Courier New" w:hAnsi="Courier New" w:cs="Courier New"/>
          <w:sz w:val="14"/>
          <w:szCs w:val="12"/>
        </w:rPr>
        <w:t>Jean Fresnière ($28,872)</w:t>
      </w:r>
    </w:p>
    <w:p w14:paraId="21FF5370" w14:textId="77777777" w:rsidR="00A163B8" w:rsidRPr="00A163B8" w:rsidRDefault="00A163B8" w:rsidP="003B07F4">
      <w:pPr>
        <w:spacing w:after="0"/>
        <w:rPr>
          <w:rFonts w:ascii="Courier New" w:hAnsi="Courier New" w:cs="Courier New"/>
          <w:sz w:val="14"/>
          <w:szCs w:val="12"/>
        </w:rPr>
      </w:pPr>
      <w:r>
        <w:rPr>
          <w:rFonts w:ascii="Courier New" w:hAnsi="Courier New" w:cs="Courier New"/>
          <w:sz w:val="14"/>
          <w:szCs w:val="12"/>
        </w:rPr>
        <w:tab/>
      </w:r>
      <w:r w:rsidRPr="00A163B8">
        <w:rPr>
          <w:rFonts w:ascii="Courier New" w:hAnsi="Courier New" w:cs="Courier New"/>
          <w:sz w:val="14"/>
          <w:szCs w:val="12"/>
        </w:rPr>
        <w:t>Paula Wilson ($51,098)</w:t>
      </w:r>
    </w:p>
    <w:p w14:paraId="5B30A736" w14:textId="77777777" w:rsidR="00A163B8" w:rsidRPr="00A163B8" w:rsidRDefault="00A163B8" w:rsidP="003B07F4">
      <w:pPr>
        <w:spacing w:after="0"/>
        <w:rPr>
          <w:rFonts w:ascii="Courier New" w:hAnsi="Courier New" w:cs="Courier New"/>
          <w:sz w:val="14"/>
          <w:szCs w:val="12"/>
        </w:rPr>
      </w:pPr>
      <w:r>
        <w:rPr>
          <w:rFonts w:ascii="Courier New" w:hAnsi="Courier New" w:cs="Courier New"/>
          <w:sz w:val="14"/>
          <w:szCs w:val="12"/>
        </w:rPr>
        <w:tab/>
      </w:r>
      <w:r w:rsidRPr="00A163B8">
        <w:rPr>
          <w:rFonts w:ascii="Courier New" w:hAnsi="Courier New" w:cs="Courier New"/>
          <w:sz w:val="14"/>
          <w:szCs w:val="12"/>
        </w:rPr>
        <w:t>Elizabeth Lincoln ($20,802)</w:t>
      </w:r>
    </w:p>
    <w:p w14:paraId="748BA3F2" w14:textId="77777777" w:rsidR="003B07F4" w:rsidRDefault="003B07F4" w:rsidP="00A163B8">
      <w:pPr>
        <w:rPr>
          <w:rFonts w:ascii="Courier New" w:hAnsi="Courier New" w:cs="Courier New"/>
          <w:sz w:val="14"/>
          <w:szCs w:val="12"/>
        </w:rPr>
      </w:pPr>
    </w:p>
    <w:p w14:paraId="2C1D793F" w14:textId="77777777" w:rsidR="003B07F4" w:rsidRDefault="00A163B8" w:rsidP="00A163B8">
      <w:pPr>
        <w:rPr>
          <w:rFonts w:ascii="Courier New" w:hAnsi="Courier New" w:cs="Courier New"/>
          <w:sz w:val="14"/>
          <w:szCs w:val="12"/>
        </w:rPr>
      </w:pPr>
      <w:r w:rsidRPr="00A163B8">
        <w:rPr>
          <w:rFonts w:ascii="Courier New" w:hAnsi="Courier New" w:cs="Courier New"/>
          <w:sz w:val="14"/>
          <w:szCs w:val="12"/>
        </w:rPr>
        <w:t>In summary, EMEA has the most customers and highest average purchase value. NA customers have the highest average recency/longest time since last purchase. Targeting engaging recent NA purchasers and leveraging high value EMEA customers could be potential opportunities.</w:t>
      </w:r>
    </w:p>
    <w:p w14:paraId="01C122F5" w14:textId="77777777" w:rsidR="003B07F4" w:rsidRPr="00EB5FEA" w:rsidRDefault="000C77CE" w:rsidP="000C77CE">
      <w:pPr>
        <w:spacing w:before="100" w:beforeAutospacing="1" w:after="0"/>
        <w:rPr>
          <w:rFonts w:ascii="Courier New" w:hAnsi="Courier New" w:cs="Courier New"/>
          <w:sz w:val="14"/>
          <w:szCs w:val="12"/>
        </w:rPr>
      </w:pPr>
      <w:r>
        <w:rPr>
          <w:rFonts w:ascii="Courier New" w:hAnsi="Courier New" w:cs="Courier New"/>
          <w:sz w:val="14"/>
          <w:szCs w:val="12"/>
        </w:rPr>
        <w:br w:type="column"/>
      </w:r>
      <w:r w:rsidR="003B07F4" w:rsidRPr="008F6805">
        <w:rPr>
          <w:rFonts w:ascii="Courier New" w:hAnsi="Courier New" w:cs="Courier New"/>
          <w:b/>
          <w:bCs/>
          <w:color w:val="D73A2C" w:themeColor="accent1"/>
          <w:sz w:val="16"/>
          <w:szCs w:val="10"/>
          <w:lang w:val="fr-FR"/>
        </w:rPr>
        <w:t>SQL QUERY USED</w:t>
      </w:r>
      <w:r w:rsidR="003B07F4">
        <w:rPr>
          <w:rFonts w:ascii="Courier New" w:hAnsi="Courier New" w:cs="Courier New"/>
          <w:b/>
          <w:bCs/>
          <w:color w:val="D73A2C" w:themeColor="accent1"/>
          <w:sz w:val="16"/>
          <w:szCs w:val="10"/>
          <w:lang w:val="fr-FR"/>
        </w:rPr>
        <w:t xml:space="preserve"> FOR ABOVE CHART</w:t>
      </w:r>
    </w:p>
    <w:p w14:paraId="6966C5E7" w14:textId="77777777" w:rsidR="003B07F4" w:rsidRPr="003B07F4" w:rsidRDefault="003B07F4" w:rsidP="00E40E60">
      <w:pPr>
        <w:spacing w:after="0"/>
        <w:jc w:val="left"/>
        <w:rPr>
          <w:b/>
          <w:bCs/>
          <w:sz w:val="18"/>
          <w:szCs w:val="16"/>
        </w:rPr>
      </w:pPr>
      <w:r>
        <w:rPr>
          <w:b/>
          <w:bCs/>
          <w:sz w:val="18"/>
          <w:szCs w:val="16"/>
        </w:rPr>
        <w:t>C</w:t>
      </w:r>
      <w:r w:rsidRPr="003B07F4">
        <w:rPr>
          <w:b/>
          <w:bCs/>
          <w:sz w:val="18"/>
          <w:szCs w:val="16"/>
        </w:rPr>
        <w:t>reate</w:t>
      </w:r>
      <w:r>
        <w:rPr>
          <w:b/>
          <w:bCs/>
          <w:sz w:val="18"/>
          <w:szCs w:val="16"/>
        </w:rPr>
        <w:t xml:space="preserve">  </w:t>
      </w:r>
      <w:r w:rsidRPr="003B07F4">
        <w:rPr>
          <w:b/>
          <w:bCs/>
          <w:sz w:val="18"/>
          <w:szCs w:val="16"/>
        </w:rPr>
        <w:t>view</w:t>
      </w:r>
      <w:r>
        <w:rPr>
          <w:b/>
          <w:bCs/>
          <w:sz w:val="18"/>
          <w:szCs w:val="16"/>
        </w:rPr>
        <w:t xml:space="preserve"> </w:t>
      </w:r>
      <w:r w:rsidRPr="003B07F4">
        <w:rPr>
          <w:b/>
          <w:bCs/>
          <w:sz w:val="18"/>
          <w:szCs w:val="16"/>
        </w:rPr>
        <w:t>Q3_CustomerMarketFrequencyRecencyMonetary_view as</w:t>
      </w:r>
    </w:p>
    <w:p w14:paraId="26C311E7" w14:textId="77777777" w:rsidR="003B07F4" w:rsidRPr="003B07F4" w:rsidRDefault="003B07F4" w:rsidP="00E40E60">
      <w:pPr>
        <w:spacing w:after="0"/>
        <w:jc w:val="left"/>
        <w:rPr>
          <w:b/>
          <w:bCs/>
          <w:sz w:val="18"/>
          <w:szCs w:val="16"/>
        </w:rPr>
      </w:pPr>
      <w:r w:rsidRPr="003B07F4">
        <w:rPr>
          <w:b/>
          <w:bCs/>
          <w:sz w:val="18"/>
          <w:szCs w:val="16"/>
        </w:rPr>
        <w:t xml:space="preserve">select c.ContactName `Customer's Name`, </w:t>
      </w:r>
    </w:p>
    <w:p w14:paraId="24929360" w14:textId="77777777" w:rsidR="003B07F4" w:rsidRPr="003B07F4" w:rsidRDefault="003B07F4" w:rsidP="00E40E60">
      <w:pPr>
        <w:spacing w:after="0"/>
        <w:jc w:val="left"/>
        <w:rPr>
          <w:b/>
          <w:bCs/>
          <w:sz w:val="18"/>
          <w:szCs w:val="16"/>
        </w:rPr>
      </w:pPr>
      <w:r w:rsidRPr="003B07F4">
        <w:rPr>
          <w:b/>
          <w:bCs/>
          <w:sz w:val="18"/>
          <w:szCs w:val="16"/>
        </w:rPr>
        <w:t>cm.Market,</w:t>
      </w:r>
    </w:p>
    <w:p w14:paraId="262C9627" w14:textId="77777777" w:rsidR="003B07F4" w:rsidRPr="003B07F4" w:rsidRDefault="003B07F4" w:rsidP="00E40E60">
      <w:pPr>
        <w:spacing w:after="0"/>
        <w:jc w:val="left"/>
        <w:rPr>
          <w:b/>
          <w:bCs/>
          <w:sz w:val="18"/>
          <w:szCs w:val="16"/>
        </w:rPr>
      </w:pPr>
      <w:r w:rsidRPr="003B07F4">
        <w:rPr>
          <w:b/>
          <w:bCs/>
          <w:sz w:val="18"/>
          <w:szCs w:val="16"/>
        </w:rPr>
        <w:t>count(o.OrderID) Frequency,</w:t>
      </w:r>
    </w:p>
    <w:p w14:paraId="17892C90" w14:textId="77777777" w:rsidR="003B07F4" w:rsidRPr="003B07F4" w:rsidRDefault="003B07F4" w:rsidP="00E40E60">
      <w:pPr>
        <w:spacing w:after="0"/>
        <w:jc w:val="left"/>
        <w:rPr>
          <w:b/>
          <w:bCs/>
          <w:sz w:val="18"/>
          <w:szCs w:val="16"/>
        </w:rPr>
      </w:pPr>
      <w:r w:rsidRPr="003B07F4">
        <w:rPr>
          <w:b/>
          <w:bCs/>
          <w:sz w:val="18"/>
          <w:szCs w:val="16"/>
        </w:rPr>
        <w:t>min(datediff((select max(date(OrderDate)) from orders),date(o.OrderDate))) Recency,</w:t>
      </w:r>
    </w:p>
    <w:p w14:paraId="047F545A" w14:textId="77777777" w:rsidR="003B07F4" w:rsidRPr="003B07F4" w:rsidRDefault="003B07F4" w:rsidP="00E40E60">
      <w:pPr>
        <w:spacing w:after="0"/>
        <w:jc w:val="left"/>
        <w:rPr>
          <w:b/>
          <w:bCs/>
          <w:sz w:val="18"/>
          <w:szCs w:val="16"/>
        </w:rPr>
      </w:pPr>
      <w:r w:rsidRPr="003B07F4">
        <w:rPr>
          <w:b/>
          <w:bCs/>
          <w:sz w:val="18"/>
          <w:szCs w:val="16"/>
        </w:rPr>
        <w:t>round(sum( od.UnitPrice * od.Quantity * ( 1 - od.Discount )),2) Monetary</w:t>
      </w:r>
    </w:p>
    <w:p w14:paraId="23D3B17A" w14:textId="77777777" w:rsidR="003B07F4" w:rsidRPr="003B07F4" w:rsidRDefault="003B07F4" w:rsidP="00E40E60">
      <w:pPr>
        <w:spacing w:after="0"/>
        <w:jc w:val="left"/>
        <w:rPr>
          <w:b/>
          <w:bCs/>
          <w:sz w:val="18"/>
          <w:szCs w:val="16"/>
        </w:rPr>
      </w:pPr>
      <w:r w:rsidRPr="003B07F4">
        <w:rPr>
          <w:b/>
          <w:bCs/>
          <w:sz w:val="18"/>
          <w:szCs w:val="16"/>
        </w:rPr>
        <w:t xml:space="preserve">from orders o </w:t>
      </w:r>
    </w:p>
    <w:p w14:paraId="0B4C5251" w14:textId="77777777" w:rsidR="003B07F4" w:rsidRPr="003B07F4" w:rsidRDefault="003B07F4" w:rsidP="00E40E60">
      <w:pPr>
        <w:spacing w:after="0"/>
        <w:jc w:val="left"/>
        <w:rPr>
          <w:b/>
          <w:bCs/>
          <w:sz w:val="18"/>
          <w:szCs w:val="16"/>
        </w:rPr>
      </w:pPr>
      <w:r w:rsidRPr="003B07F4">
        <w:rPr>
          <w:b/>
          <w:bCs/>
          <w:sz w:val="18"/>
          <w:szCs w:val="16"/>
        </w:rPr>
        <w:t>join `order details` od on o.OrderID = od.OrderID</w:t>
      </w:r>
    </w:p>
    <w:p w14:paraId="09FE9B5C" w14:textId="77777777" w:rsidR="003B07F4" w:rsidRPr="003B07F4" w:rsidRDefault="003B07F4" w:rsidP="00E40E60">
      <w:pPr>
        <w:spacing w:after="0"/>
        <w:jc w:val="left"/>
        <w:rPr>
          <w:b/>
          <w:bCs/>
          <w:sz w:val="18"/>
          <w:szCs w:val="16"/>
        </w:rPr>
      </w:pPr>
      <w:r w:rsidRPr="003B07F4">
        <w:rPr>
          <w:b/>
          <w:bCs/>
          <w:sz w:val="18"/>
          <w:szCs w:val="16"/>
        </w:rPr>
        <w:t>join customers c on c.CustomerID = o.CustomerID</w:t>
      </w:r>
    </w:p>
    <w:p w14:paraId="079AD92A" w14:textId="77777777" w:rsidR="003B07F4" w:rsidRPr="003B07F4" w:rsidRDefault="003B07F4" w:rsidP="00E40E60">
      <w:pPr>
        <w:spacing w:after="0"/>
        <w:jc w:val="left"/>
        <w:rPr>
          <w:b/>
          <w:bCs/>
          <w:sz w:val="18"/>
          <w:szCs w:val="16"/>
        </w:rPr>
      </w:pPr>
      <w:r w:rsidRPr="003B07F4">
        <w:rPr>
          <w:b/>
          <w:bCs/>
          <w:sz w:val="18"/>
          <w:szCs w:val="16"/>
        </w:rPr>
        <w:t>join customersmarket cm on c.Country = cm.Country</w:t>
      </w:r>
    </w:p>
    <w:p w14:paraId="5A89D156" w14:textId="77777777" w:rsidR="003B07F4" w:rsidRPr="00066B1D" w:rsidRDefault="003B07F4" w:rsidP="00E40E60">
      <w:pPr>
        <w:spacing w:after="0"/>
        <w:jc w:val="left"/>
        <w:rPr>
          <w:b/>
          <w:bCs/>
          <w:sz w:val="18"/>
          <w:szCs w:val="16"/>
        </w:rPr>
      </w:pPr>
      <w:r w:rsidRPr="003B07F4">
        <w:rPr>
          <w:b/>
          <w:bCs/>
          <w:sz w:val="18"/>
          <w:szCs w:val="16"/>
        </w:rPr>
        <w:t>group by 1,2;</w:t>
      </w:r>
    </w:p>
    <w:p w14:paraId="7430A91B" w14:textId="77777777" w:rsidR="00AF69B3" w:rsidRDefault="00AF69B3" w:rsidP="00E40E60">
      <w:pPr>
        <w:jc w:val="left"/>
        <w:rPr>
          <w:rFonts w:ascii="Courier New" w:hAnsi="Courier New" w:cs="Courier New"/>
          <w:sz w:val="14"/>
          <w:szCs w:val="12"/>
        </w:rPr>
      </w:pPr>
    </w:p>
    <w:p w14:paraId="09D45AFC" w14:textId="77777777" w:rsidR="00254B37" w:rsidRDefault="00254B37">
      <w:pPr>
        <w:jc w:val="left"/>
        <w:rPr>
          <w:rFonts w:ascii="Courier New" w:hAnsi="Courier New" w:cs="Courier New"/>
          <w:sz w:val="14"/>
          <w:szCs w:val="12"/>
        </w:rPr>
      </w:pPr>
      <w:r>
        <w:rPr>
          <w:rFonts w:ascii="Courier New" w:hAnsi="Courier New" w:cs="Courier New"/>
          <w:sz w:val="14"/>
          <w:szCs w:val="12"/>
        </w:rPr>
        <w:br w:type="page"/>
      </w:r>
    </w:p>
    <w:p w14:paraId="32B337DC" w14:textId="77777777" w:rsidR="00254B37" w:rsidRDefault="00254B37" w:rsidP="00254B37">
      <w:pPr>
        <w:jc w:val="left"/>
        <w:rPr>
          <w:rFonts w:asciiTheme="majorHAnsi" w:hAnsiTheme="majorHAnsi"/>
          <w:color w:val="D73A2C" w:themeColor="accent1"/>
          <w:sz w:val="40"/>
          <w:szCs w:val="36"/>
          <w:lang w:val="fr-FR"/>
        </w:rPr>
        <w:sectPr w:rsidR="00254B37" w:rsidSect="00A163B8">
          <w:type w:val="continuous"/>
          <w:pgSz w:w="12240" w:h="15840"/>
          <w:pgMar w:top="720" w:right="720" w:bottom="720" w:left="720" w:header="720" w:footer="288" w:gutter="0"/>
          <w:cols w:num="2" w:space="720"/>
          <w:docGrid w:linePitch="360"/>
        </w:sectPr>
      </w:pPr>
    </w:p>
    <w:p w14:paraId="2072C33F" w14:textId="77777777" w:rsidR="00254B37" w:rsidRDefault="00254B37" w:rsidP="00254B37">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65760" behindDoc="1" locked="1" layoutInCell="1" allowOverlap="1" wp14:anchorId="706F6FA0" wp14:editId="7E1A4A2D">
                <wp:simplePos x="0" y="0"/>
                <wp:positionH relativeFrom="page">
                  <wp:posOffset>8255</wp:posOffset>
                </wp:positionH>
                <wp:positionV relativeFrom="paragraph">
                  <wp:posOffset>-527050</wp:posOffset>
                </wp:positionV>
                <wp:extent cx="7772400" cy="9641205"/>
                <wp:effectExtent l="0" t="0" r="0" b="0"/>
                <wp:wrapNone/>
                <wp:docPr id="1932615869" name="Group 19326158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932615870"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71"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48"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49"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4021EE5" id="Group 1932615869" o:spid="_x0000_s1026" alt="&quot;&quot;" style="position:absolute;margin-left:.65pt;margin-top:-41.5pt;width:612pt;height:759.15pt;z-index:-251550720;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6DB916EF" w14:textId="77777777" w:rsidR="00254B37" w:rsidRDefault="00254B37" w:rsidP="005048B5">
      <w:pPr>
        <w:jc w:val="left"/>
        <w:rPr>
          <w:rFonts w:ascii="Bookman Old Style" w:hAnsi="Bookman Old Style" w:cs="Times New Roman (Body CS)"/>
          <w:caps/>
          <w:color w:val="auto"/>
          <w:spacing w:val="20"/>
          <w:szCs w:val="16"/>
          <w:lang w:val="fr-FR"/>
        </w:rPr>
      </w:pPr>
      <w:r w:rsidRPr="00254B37">
        <w:rPr>
          <w:rFonts w:ascii="Bookman Old Style" w:hAnsi="Bookman Old Style" w:cs="Times New Roman (Body CS)"/>
          <w:caps/>
          <w:color w:val="auto"/>
          <w:spacing w:val="20"/>
          <w:szCs w:val="16"/>
          <w:lang w:val="fr-FR"/>
        </w:rPr>
        <w:t>4. Are there any specific product categories or SKUs that contribute significantly to order revenue? Can we identify them through visualizations?</w:t>
      </w:r>
    </w:p>
    <w:p w14:paraId="70B1C0DD" w14:textId="77777777" w:rsidR="00254B37" w:rsidRDefault="00254B37" w:rsidP="00A163B8">
      <w:pPr>
        <w:rPr>
          <w:rFonts w:ascii="Courier New" w:hAnsi="Courier New" w:cs="Courier New"/>
          <w:sz w:val="14"/>
          <w:szCs w:val="12"/>
        </w:rPr>
        <w:sectPr w:rsidR="00254B37" w:rsidSect="00254B37">
          <w:type w:val="continuous"/>
          <w:pgSz w:w="12240" w:h="15840"/>
          <w:pgMar w:top="720" w:right="720" w:bottom="720" w:left="720" w:header="720" w:footer="288" w:gutter="0"/>
          <w:cols w:space="720"/>
          <w:docGrid w:linePitch="360"/>
        </w:sectPr>
      </w:pPr>
    </w:p>
    <w:p w14:paraId="6E40C9CE" w14:textId="77777777" w:rsidR="00AF69B3" w:rsidRPr="008F6805" w:rsidRDefault="00AF69B3" w:rsidP="00AF69B3">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REVENUE SHARE</w:t>
      </w:r>
    </w:p>
    <w:p w14:paraId="468AD6DA" w14:textId="77777777" w:rsidR="00AF69B3" w:rsidRDefault="00AF69B3" w:rsidP="00AF69B3">
      <w:pPr>
        <w:rPr>
          <w:rFonts w:ascii="Courier New" w:hAnsi="Courier New" w:cs="Courier New"/>
          <w:sz w:val="14"/>
          <w:szCs w:val="12"/>
        </w:rPr>
      </w:pPr>
      <w:r>
        <w:rPr>
          <w:rFonts w:ascii="Courier New" w:hAnsi="Courier New" w:cs="Courier New"/>
          <w:sz w:val="14"/>
          <w:szCs w:val="12"/>
        </w:rPr>
        <w:t>T</w:t>
      </w:r>
      <w:r w:rsidRPr="00AF69B3">
        <w:rPr>
          <w:rFonts w:ascii="Courier New" w:hAnsi="Courier New" w:cs="Courier New"/>
          <w:sz w:val="14"/>
          <w:szCs w:val="12"/>
        </w:rPr>
        <w:t>he sales revenue percentage breakdown by product category:</w:t>
      </w:r>
    </w:p>
    <w:p w14:paraId="57613C24" w14:textId="77777777" w:rsidR="00AF69B3" w:rsidRPr="00AF69B3" w:rsidRDefault="00AF69B3" w:rsidP="00AF69B3">
      <w:pPr>
        <w:rPr>
          <w:rFonts w:ascii="Courier New" w:hAnsi="Courier New" w:cs="Courier New"/>
          <w:sz w:val="14"/>
          <w:szCs w:val="12"/>
        </w:rPr>
      </w:pPr>
      <w:r w:rsidRPr="00AF69B3">
        <w:rPr>
          <w:rFonts w:ascii="Courier New" w:hAnsi="Courier New" w:cs="Courier New"/>
          <w:noProof/>
          <w:sz w:val="14"/>
          <w:szCs w:val="12"/>
        </w:rPr>
        <w:drawing>
          <wp:inline distT="0" distB="0" distL="0" distR="0" wp14:anchorId="519CA6B1" wp14:editId="01B3C85E">
            <wp:extent cx="3293090" cy="2421467"/>
            <wp:effectExtent l="0" t="0" r="3175" b="0"/>
            <wp:docPr id="618637250" name="Picture 61863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5366" cy="2437847"/>
                    </a:xfrm>
                    <a:prstGeom prst="rect">
                      <a:avLst/>
                    </a:prstGeom>
                  </pic:spPr>
                </pic:pic>
              </a:graphicData>
            </a:graphic>
          </wp:inline>
        </w:drawing>
      </w:r>
    </w:p>
    <w:p w14:paraId="484D0DD7" w14:textId="77777777" w:rsidR="00AF69B3" w:rsidRPr="00AF69B3" w:rsidRDefault="00AF69B3" w:rsidP="00AF69B3">
      <w:pPr>
        <w:rPr>
          <w:rFonts w:ascii="Courier New" w:hAnsi="Courier New" w:cs="Courier New"/>
          <w:sz w:val="14"/>
          <w:szCs w:val="12"/>
        </w:rPr>
      </w:pPr>
      <w:r w:rsidRPr="00AF69B3">
        <w:rPr>
          <w:rFonts w:ascii="Courier New" w:hAnsi="Courier New" w:cs="Courier New"/>
          <w:sz w:val="14"/>
          <w:szCs w:val="12"/>
        </w:rPr>
        <w:t>The Dairy Products category accounts for the highest share of revenue at 18.56%. This includes products like cheese, milk, yogurt etc.</w:t>
      </w:r>
    </w:p>
    <w:p w14:paraId="4F18C600" w14:textId="77777777" w:rsidR="00AF69B3" w:rsidRPr="00AF69B3" w:rsidRDefault="00AF69B3" w:rsidP="00AF69B3">
      <w:pPr>
        <w:rPr>
          <w:rFonts w:ascii="Courier New" w:hAnsi="Courier New" w:cs="Courier New"/>
          <w:sz w:val="14"/>
          <w:szCs w:val="12"/>
        </w:rPr>
      </w:pPr>
      <w:r w:rsidRPr="00AF69B3">
        <w:rPr>
          <w:rFonts w:ascii="Courier New" w:hAnsi="Courier New" w:cs="Courier New"/>
          <w:sz w:val="14"/>
          <w:szCs w:val="12"/>
        </w:rPr>
        <w:t>Beverages bring in the second highest revenue at 21.15%. This covers all beverages like coffee, juices, soda, beer, spirits etc.</w:t>
      </w:r>
    </w:p>
    <w:p w14:paraId="0470C020" w14:textId="77777777" w:rsidR="00AF69B3" w:rsidRPr="00AF69B3" w:rsidRDefault="00AF69B3" w:rsidP="00AF69B3">
      <w:pPr>
        <w:rPr>
          <w:rFonts w:ascii="Courier New" w:hAnsi="Courier New" w:cs="Courier New"/>
          <w:sz w:val="14"/>
          <w:szCs w:val="12"/>
        </w:rPr>
      </w:pPr>
      <w:r w:rsidRPr="00AF69B3">
        <w:rPr>
          <w:rFonts w:ascii="Courier New" w:hAnsi="Courier New" w:cs="Courier New"/>
          <w:sz w:val="14"/>
          <w:szCs w:val="12"/>
        </w:rPr>
        <w:t>Confections are the third largest category by revenue share, making up 13.08%. This covers sweets items like chocolate, candy, baked goods, desserts etc.</w:t>
      </w:r>
    </w:p>
    <w:p w14:paraId="74874218" w14:textId="77777777" w:rsidR="00AF69B3" w:rsidRPr="00AF69B3" w:rsidRDefault="00AF69B3" w:rsidP="00AF69B3">
      <w:pPr>
        <w:rPr>
          <w:rFonts w:ascii="Courier New" w:hAnsi="Courier New" w:cs="Courier New"/>
          <w:sz w:val="14"/>
          <w:szCs w:val="12"/>
        </w:rPr>
      </w:pPr>
      <w:r w:rsidRPr="00AF69B3">
        <w:rPr>
          <w:rFonts w:ascii="Courier New" w:hAnsi="Courier New" w:cs="Courier New"/>
          <w:sz w:val="14"/>
          <w:szCs w:val="12"/>
        </w:rPr>
        <w:t>Meat/Poultry and Seafood round out the top 5 with 13.16% and 10.46% revenue share respectively.</w:t>
      </w:r>
    </w:p>
    <w:p w14:paraId="03FF94F3" w14:textId="77777777" w:rsidR="00AF69B3" w:rsidRPr="00AF69B3" w:rsidRDefault="00AF69B3" w:rsidP="00AF69B3">
      <w:pPr>
        <w:rPr>
          <w:rFonts w:ascii="Courier New" w:hAnsi="Courier New" w:cs="Courier New"/>
          <w:sz w:val="14"/>
          <w:szCs w:val="12"/>
        </w:rPr>
      </w:pPr>
      <w:r w:rsidRPr="00AF69B3">
        <w:rPr>
          <w:rFonts w:ascii="Courier New" w:hAnsi="Courier New" w:cs="Courier New"/>
          <w:sz w:val="14"/>
          <w:szCs w:val="12"/>
        </w:rPr>
        <w:t>On the lower end, Grains/Cereals have a 7.44% revenue share, followed by Produce at 7.77% share.</w:t>
      </w:r>
    </w:p>
    <w:p w14:paraId="7F01D610" w14:textId="77777777" w:rsidR="00AF69B3" w:rsidRPr="00AF69B3" w:rsidRDefault="00AF69B3" w:rsidP="00AF69B3">
      <w:pPr>
        <w:rPr>
          <w:rFonts w:ascii="Courier New" w:hAnsi="Courier New" w:cs="Courier New"/>
          <w:sz w:val="14"/>
          <w:szCs w:val="12"/>
        </w:rPr>
      </w:pPr>
      <w:r w:rsidRPr="00AF69B3">
        <w:rPr>
          <w:rFonts w:ascii="Courier New" w:hAnsi="Courier New" w:cs="Courier New"/>
          <w:sz w:val="14"/>
          <w:szCs w:val="12"/>
        </w:rPr>
        <w:t>Condiments come in last with an 8.39% revenue share among the product categories.</w:t>
      </w:r>
    </w:p>
    <w:p w14:paraId="047E0EF7" w14:textId="77777777" w:rsidR="00254B37" w:rsidRDefault="00AF69B3" w:rsidP="00AF69B3">
      <w:pPr>
        <w:rPr>
          <w:rFonts w:ascii="Courier New" w:hAnsi="Courier New" w:cs="Courier New"/>
          <w:sz w:val="14"/>
          <w:szCs w:val="12"/>
        </w:rPr>
      </w:pPr>
      <w:r w:rsidRPr="00AF69B3">
        <w:rPr>
          <w:rFonts w:ascii="Courier New" w:hAnsi="Courier New" w:cs="Courier New"/>
          <w:sz w:val="14"/>
          <w:szCs w:val="12"/>
        </w:rPr>
        <w:t>In summary, the Dairy, Beverages and Confection/Dessert groups dominate in terms of overall revenue contribution. The meat, seafood and grains categories are more niche. These insights into category share of sales could help inform pricing, assortment and inventory planning decisions.</w:t>
      </w:r>
    </w:p>
    <w:p w14:paraId="7310C39D" w14:textId="77777777" w:rsidR="00AF69B3" w:rsidRPr="00EB5FEA" w:rsidRDefault="00AF69B3" w:rsidP="00AF69B3">
      <w:pPr>
        <w:spacing w:before="100" w:beforeAutospacing="1" w:after="0"/>
        <w:rPr>
          <w:rFonts w:ascii="Courier New" w:hAnsi="Courier New" w:cs="Courier New"/>
          <w:sz w:val="14"/>
          <w:szCs w:val="12"/>
        </w:rPr>
      </w:pPr>
      <w:r>
        <w:rPr>
          <w:rFonts w:ascii="Courier New" w:hAnsi="Courier New" w:cs="Courier New"/>
          <w:sz w:val="14"/>
          <w:szCs w:val="12"/>
        </w:rPr>
        <w:br w:type="column"/>
      </w: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652D4C7A" w14:textId="77777777" w:rsidR="00AF69B3" w:rsidRPr="00AF69B3" w:rsidRDefault="00AF69B3" w:rsidP="00E40E60">
      <w:pPr>
        <w:spacing w:after="0"/>
        <w:jc w:val="left"/>
        <w:rPr>
          <w:b/>
          <w:bCs/>
          <w:sz w:val="18"/>
          <w:szCs w:val="16"/>
        </w:rPr>
      </w:pPr>
      <w:r w:rsidRPr="00AF69B3">
        <w:rPr>
          <w:b/>
          <w:bCs/>
          <w:sz w:val="18"/>
          <w:szCs w:val="16"/>
        </w:rPr>
        <w:t>create view Q4_CategoryPercentageRevenue_view as</w:t>
      </w:r>
    </w:p>
    <w:p w14:paraId="15DBDAA3" w14:textId="77777777" w:rsidR="00AF69B3" w:rsidRPr="00AF69B3" w:rsidRDefault="00AF69B3" w:rsidP="00E40E60">
      <w:pPr>
        <w:spacing w:after="0"/>
        <w:jc w:val="left"/>
        <w:rPr>
          <w:b/>
          <w:bCs/>
          <w:sz w:val="18"/>
          <w:szCs w:val="16"/>
        </w:rPr>
      </w:pPr>
      <w:r w:rsidRPr="00AF69B3">
        <w:rPr>
          <w:b/>
          <w:bCs/>
          <w:sz w:val="18"/>
          <w:szCs w:val="16"/>
        </w:rPr>
        <w:t>select cat.CategoryName `Category's Name`,</w:t>
      </w:r>
    </w:p>
    <w:p w14:paraId="2E5F4B6D" w14:textId="77777777" w:rsidR="00AF69B3" w:rsidRPr="00AF69B3" w:rsidRDefault="00AF69B3" w:rsidP="00E40E60">
      <w:pPr>
        <w:spacing w:after="0"/>
        <w:jc w:val="left"/>
        <w:rPr>
          <w:b/>
          <w:bCs/>
          <w:sz w:val="18"/>
          <w:szCs w:val="16"/>
        </w:rPr>
      </w:pPr>
      <w:r w:rsidRPr="00AF69B3">
        <w:rPr>
          <w:b/>
          <w:bCs/>
          <w:sz w:val="18"/>
          <w:szCs w:val="16"/>
        </w:rPr>
        <w:t>round(sum(od.Quantity * od.UnitPrice)*100/(select sum(Quantity * UnitPrice) from `order details`),2) `Percentage Revenue`</w:t>
      </w:r>
    </w:p>
    <w:p w14:paraId="18DD4E85" w14:textId="77777777" w:rsidR="00AF69B3" w:rsidRPr="00AF69B3" w:rsidRDefault="00AF69B3" w:rsidP="00E40E60">
      <w:pPr>
        <w:spacing w:after="0"/>
        <w:jc w:val="left"/>
        <w:rPr>
          <w:b/>
          <w:bCs/>
          <w:sz w:val="18"/>
          <w:szCs w:val="16"/>
        </w:rPr>
      </w:pPr>
      <w:r w:rsidRPr="00AF69B3">
        <w:rPr>
          <w:b/>
          <w:bCs/>
          <w:sz w:val="18"/>
          <w:szCs w:val="16"/>
        </w:rPr>
        <w:t>from orders o</w:t>
      </w:r>
    </w:p>
    <w:p w14:paraId="7D1A0773" w14:textId="77777777" w:rsidR="00AF69B3" w:rsidRPr="00AF69B3" w:rsidRDefault="00AF69B3" w:rsidP="00E40E60">
      <w:pPr>
        <w:spacing w:after="0"/>
        <w:jc w:val="left"/>
        <w:rPr>
          <w:b/>
          <w:bCs/>
          <w:sz w:val="18"/>
          <w:szCs w:val="16"/>
        </w:rPr>
      </w:pPr>
      <w:r w:rsidRPr="00AF69B3">
        <w:rPr>
          <w:b/>
          <w:bCs/>
          <w:sz w:val="18"/>
          <w:szCs w:val="16"/>
        </w:rPr>
        <w:t xml:space="preserve">left join `order details` od on o.OrderID = od.OrderID </w:t>
      </w:r>
    </w:p>
    <w:p w14:paraId="6A9CBD63" w14:textId="77777777" w:rsidR="00AF69B3" w:rsidRPr="00AF69B3" w:rsidRDefault="00AF69B3" w:rsidP="00E40E60">
      <w:pPr>
        <w:spacing w:after="0"/>
        <w:jc w:val="left"/>
        <w:rPr>
          <w:b/>
          <w:bCs/>
          <w:sz w:val="18"/>
          <w:szCs w:val="16"/>
        </w:rPr>
      </w:pPr>
      <w:r w:rsidRPr="00AF69B3">
        <w:rPr>
          <w:b/>
          <w:bCs/>
          <w:sz w:val="18"/>
          <w:szCs w:val="16"/>
        </w:rPr>
        <w:t>right join products p on od.ProductID = p.ProductID</w:t>
      </w:r>
    </w:p>
    <w:p w14:paraId="1A1A6D7D" w14:textId="77777777" w:rsidR="00AF69B3" w:rsidRPr="00AF69B3" w:rsidRDefault="00AF69B3" w:rsidP="00E40E60">
      <w:pPr>
        <w:spacing w:after="0"/>
        <w:jc w:val="left"/>
        <w:rPr>
          <w:b/>
          <w:bCs/>
          <w:sz w:val="18"/>
          <w:szCs w:val="16"/>
        </w:rPr>
      </w:pPr>
      <w:r w:rsidRPr="00AF69B3">
        <w:rPr>
          <w:b/>
          <w:bCs/>
          <w:sz w:val="18"/>
          <w:szCs w:val="16"/>
        </w:rPr>
        <w:t>right join categories cat on p.CategoryID = cat.CategoryID</w:t>
      </w:r>
    </w:p>
    <w:p w14:paraId="02E704D1" w14:textId="77777777" w:rsidR="00254B37" w:rsidRDefault="00AF69B3" w:rsidP="00E40E60">
      <w:pPr>
        <w:spacing w:after="0"/>
        <w:jc w:val="left"/>
        <w:rPr>
          <w:rFonts w:ascii="Courier New" w:hAnsi="Courier New" w:cs="Courier New"/>
          <w:sz w:val="14"/>
          <w:szCs w:val="12"/>
        </w:rPr>
      </w:pPr>
      <w:r w:rsidRPr="00AF69B3">
        <w:rPr>
          <w:b/>
          <w:bCs/>
          <w:sz w:val="18"/>
          <w:szCs w:val="16"/>
        </w:rPr>
        <w:t>group by 1;</w:t>
      </w:r>
    </w:p>
    <w:p w14:paraId="73B08670" w14:textId="77777777" w:rsidR="00254B37" w:rsidRDefault="00254B37" w:rsidP="00E40E60">
      <w:pPr>
        <w:jc w:val="left"/>
        <w:rPr>
          <w:rFonts w:ascii="Courier New" w:hAnsi="Courier New" w:cs="Courier New"/>
          <w:sz w:val="14"/>
          <w:szCs w:val="12"/>
        </w:rPr>
      </w:pPr>
    </w:p>
    <w:p w14:paraId="56225F97" w14:textId="77777777" w:rsidR="00AF69B3" w:rsidRDefault="00AF69B3">
      <w:pPr>
        <w:jc w:val="left"/>
        <w:rPr>
          <w:rFonts w:ascii="Courier New" w:hAnsi="Courier New" w:cs="Courier New"/>
          <w:sz w:val="14"/>
          <w:szCs w:val="12"/>
        </w:rPr>
      </w:pPr>
      <w:r>
        <w:rPr>
          <w:rFonts w:ascii="Courier New" w:hAnsi="Courier New" w:cs="Courier New"/>
          <w:sz w:val="14"/>
          <w:szCs w:val="12"/>
        </w:rPr>
        <w:br w:type="page"/>
      </w:r>
    </w:p>
    <w:p w14:paraId="7FB9F9CB" w14:textId="77777777" w:rsidR="00E40E60" w:rsidRDefault="00E40E60" w:rsidP="00E40E60">
      <w:pPr>
        <w:jc w:val="left"/>
        <w:rPr>
          <w:rFonts w:asciiTheme="majorHAnsi" w:hAnsiTheme="majorHAnsi"/>
          <w:color w:val="D73A2C" w:themeColor="accent1"/>
          <w:sz w:val="40"/>
          <w:szCs w:val="36"/>
          <w:lang w:val="fr-FR"/>
        </w:rPr>
        <w:sectPr w:rsidR="00E40E60" w:rsidSect="00254B37">
          <w:type w:val="continuous"/>
          <w:pgSz w:w="12240" w:h="15840"/>
          <w:pgMar w:top="720" w:right="720" w:bottom="720" w:left="720" w:header="720" w:footer="288" w:gutter="0"/>
          <w:cols w:num="2" w:space="720"/>
          <w:docGrid w:linePitch="360"/>
        </w:sectPr>
      </w:pPr>
    </w:p>
    <w:p w14:paraId="1CB0EE10" w14:textId="77777777" w:rsidR="00E40E60" w:rsidRDefault="00E40E60" w:rsidP="00E40E60">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67808" behindDoc="1" locked="1" layoutInCell="1" allowOverlap="1" wp14:anchorId="691A7F7C" wp14:editId="3899A0E0">
                <wp:simplePos x="0" y="0"/>
                <wp:positionH relativeFrom="page">
                  <wp:posOffset>8255</wp:posOffset>
                </wp:positionH>
                <wp:positionV relativeFrom="paragraph">
                  <wp:posOffset>-527050</wp:posOffset>
                </wp:positionV>
                <wp:extent cx="7772400" cy="9641205"/>
                <wp:effectExtent l="0" t="0" r="0" b="0"/>
                <wp:wrapNone/>
                <wp:docPr id="618637251" name="Group 6186372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618637252"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53"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54"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55"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15B1C2" id="Group 618637251" o:spid="_x0000_s1026" alt="&quot;&quot;" style="position:absolute;margin-left:.65pt;margin-top:-41.5pt;width:612pt;height:759.15pt;z-index:-251548672;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4AA9A577" w14:textId="77777777" w:rsidR="00E40E60" w:rsidRDefault="00731574" w:rsidP="005048B5">
      <w:pPr>
        <w:jc w:val="left"/>
        <w:rPr>
          <w:rFonts w:ascii="Bookman Old Style" w:hAnsi="Bookman Old Style" w:cs="Times New Roman (Body CS)"/>
          <w:caps/>
          <w:color w:val="auto"/>
          <w:spacing w:val="20"/>
          <w:szCs w:val="16"/>
          <w:lang w:val="fr-FR"/>
        </w:rPr>
      </w:pPr>
      <w:r w:rsidRPr="00731574">
        <w:rPr>
          <w:rFonts w:ascii="Bookman Old Style" w:hAnsi="Bookman Old Style" w:cs="Times New Roman (Body CS)"/>
          <w:caps/>
          <w:color w:val="auto"/>
          <w:spacing w:val="20"/>
          <w:szCs w:val="16"/>
          <w:lang w:val="fr-FR"/>
        </w:rPr>
        <w:t>5. Are there any correlations between order size and customer demographics or product categories? Can we explore this visually using scatter plots or heatmaps?</w:t>
      </w:r>
    </w:p>
    <w:p w14:paraId="693DB546" w14:textId="77777777" w:rsidR="00E40E60" w:rsidRDefault="00E40E60" w:rsidP="00A163B8">
      <w:pPr>
        <w:rPr>
          <w:rFonts w:ascii="Courier New" w:hAnsi="Courier New" w:cs="Courier New"/>
          <w:sz w:val="14"/>
          <w:szCs w:val="12"/>
        </w:rPr>
        <w:sectPr w:rsidR="00E40E60" w:rsidSect="00E40E60">
          <w:type w:val="continuous"/>
          <w:pgSz w:w="12240" w:h="15840"/>
          <w:pgMar w:top="720" w:right="720" w:bottom="720" w:left="720" w:header="720" w:footer="288" w:gutter="0"/>
          <w:cols w:space="720"/>
          <w:docGrid w:linePitch="360"/>
        </w:sectPr>
      </w:pPr>
    </w:p>
    <w:p w14:paraId="7F601F9C" w14:textId="77777777" w:rsidR="00731574" w:rsidRPr="008F6805" w:rsidRDefault="00FC75F7" w:rsidP="00731574">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RELATIOIN BETWEEN CUSTOMER’S COUNTRY &amp; QUANTITY</w:t>
      </w:r>
    </w:p>
    <w:p w14:paraId="25A99411" w14:textId="77777777" w:rsidR="004813F9" w:rsidRDefault="004813F9" w:rsidP="004813F9">
      <w:pPr>
        <w:rPr>
          <w:rFonts w:ascii="Courier New" w:hAnsi="Courier New" w:cs="Courier New"/>
          <w:sz w:val="14"/>
          <w:szCs w:val="12"/>
        </w:rPr>
      </w:pPr>
      <w:r w:rsidRPr="004813F9">
        <w:rPr>
          <w:rFonts w:ascii="Courier New" w:hAnsi="Courier New" w:cs="Courier New"/>
          <w:sz w:val="14"/>
          <w:szCs w:val="12"/>
        </w:rPr>
        <w:t>The data covers 21 countries totaling 51,317 product units sold.</w:t>
      </w:r>
    </w:p>
    <w:p w14:paraId="75A21555" w14:textId="77777777" w:rsidR="004813F9" w:rsidRPr="004813F9" w:rsidRDefault="004813F9" w:rsidP="004813F9">
      <w:pPr>
        <w:rPr>
          <w:rFonts w:ascii="Courier New" w:hAnsi="Courier New" w:cs="Courier New"/>
          <w:sz w:val="14"/>
          <w:szCs w:val="12"/>
        </w:rPr>
      </w:pPr>
      <w:r w:rsidRPr="00731574">
        <w:rPr>
          <w:rFonts w:ascii="Courier New" w:hAnsi="Courier New" w:cs="Courier New"/>
          <w:noProof/>
          <w:sz w:val="14"/>
          <w:szCs w:val="12"/>
        </w:rPr>
        <w:drawing>
          <wp:inline distT="0" distB="0" distL="0" distR="0" wp14:anchorId="78BD8045" wp14:editId="18EEE189">
            <wp:extent cx="3420533" cy="2029545"/>
            <wp:effectExtent l="0" t="0" r="8890" b="8890"/>
            <wp:docPr id="618637256" name="Picture 61863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1146" cy="2047709"/>
                    </a:xfrm>
                    <a:prstGeom prst="rect">
                      <a:avLst/>
                    </a:prstGeom>
                  </pic:spPr>
                </pic:pic>
              </a:graphicData>
            </a:graphic>
          </wp:inline>
        </w:drawing>
      </w:r>
    </w:p>
    <w:p w14:paraId="661950D1" w14:textId="77777777" w:rsidR="004813F9" w:rsidRPr="004813F9" w:rsidRDefault="004813F9" w:rsidP="004813F9">
      <w:pPr>
        <w:rPr>
          <w:rFonts w:ascii="Courier New" w:hAnsi="Courier New" w:cs="Courier New"/>
          <w:sz w:val="14"/>
          <w:szCs w:val="12"/>
        </w:rPr>
      </w:pPr>
      <w:r w:rsidRPr="004813F9">
        <w:rPr>
          <w:rFonts w:ascii="Courier New" w:hAnsi="Courier New" w:cs="Courier New"/>
          <w:sz w:val="14"/>
          <w:szCs w:val="12"/>
        </w:rPr>
        <w:t>The United States leads overall unit sales with 9,330, making up over 18% of total quantity. Germany ranks second with 9,213 units sold and Brazil third with 4,247 units.</w:t>
      </w:r>
    </w:p>
    <w:p w14:paraId="743E5457" w14:textId="77777777" w:rsidR="004813F9" w:rsidRPr="004813F9" w:rsidRDefault="004813F9" w:rsidP="004813F9">
      <w:pPr>
        <w:rPr>
          <w:rFonts w:ascii="Courier New" w:hAnsi="Courier New" w:cs="Courier New"/>
          <w:sz w:val="14"/>
          <w:szCs w:val="12"/>
        </w:rPr>
      </w:pPr>
      <w:r w:rsidRPr="004813F9">
        <w:rPr>
          <w:rFonts w:ascii="Courier New" w:hAnsi="Courier New" w:cs="Courier New"/>
          <w:sz w:val="14"/>
          <w:szCs w:val="12"/>
        </w:rPr>
        <w:t>On average, 23.8 units were purchased per country transaction. The US topped the average order per transaction at 26.5 units. Switzerland had the second highest order average at 24.5 units and Ireland third at 30.6 units.</w:t>
      </w:r>
    </w:p>
    <w:p w14:paraId="16367575" w14:textId="77777777" w:rsidR="004813F9" w:rsidRPr="004813F9" w:rsidRDefault="004813F9" w:rsidP="004813F9">
      <w:pPr>
        <w:rPr>
          <w:rFonts w:ascii="Courier New" w:hAnsi="Courier New" w:cs="Courier New"/>
          <w:sz w:val="14"/>
          <w:szCs w:val="12"/>
        </w:rPr>
      </w:pPr>
      <w:r w:rsidRPr="004813F9">
        <w:rPr>
          <w:rFonts w:ascii="Courier New" w:hAnsi="Courier New" w:cs="Courier New"/>
          <w:sz w:val="14"/>
          <w:szCs w:val="12"/>
        </w:rPr>
        <w:t>In terms of order variability, larger fluctuations appear present in the US, Germany and Brazil data indicating less consistent purchase quantities. Switzerland, Austria and France show lower variance pointing to more stable order volumes.</w:t>
      </w:r>
    </w:p>
    <w:p w14:paraId="4244DA0D" w14:textId="77777777" w:rsidR="004813F9" w:rsidRPr="004813F9" w:rsidRDefault="004813F9" w:rsidP="004813F9">
      <w:pPr>
        <w:rPr>
          <w:rFonts w:ascii="Courier New" w:hAnsi="Courier New" w:cs="Courier New"/>
          <w:sz w:val="14"/>
          <w:szCs w:val="12"/>
        </w:rPr>
      </w:pPr>
      <w:r w:rsidRPr="004813F9">
        <w:rPr>
          <w:rFonts w:ascii="Courier New" w:hAnsi="Courier New" w:cs="Courier New"/>
          <w:sz w:val="14"/>
          <w:szCs w:val="12"/>
        </w:rPr>
        <w:t>Across the 21 countries, five nations accounted for over 63% of total global product unit purchases:</w:t>
      </w:r>
    </w:p>
    <w:p w14:paraId="666E08AD" w14:textId="77777777" w:rsidR="004813F9" w:rsidRPr="004813F9" w:rsidRDefault="004813F9" w:rsidP="004813F9">
      <w:pPr>
        <w:rPr>
          <w:rFonts w:ascii="Courier New" w:hAnsi="Courier New" w:cs="Courier New"/>
          <w:sz w:val="14"/>
          <w:szCs w:val="12"/>
        </w:rPr>
      </w:pPr>
      <w:r w:rsidRPr="004813F9">
        <w:rPr>
          <w:rFonts w:ascii="Courier New" w:hAnsi="Courier New" w:cs="Courier New"/>
          <w:sz w:val="14"/>
          <w:szCs w:val="12"/>
        </w:rPr>
        <w:t>1) USA</w:t>
      </w:r>
    </w:p>
    <w:p w14:paraId="264FBA87" w14:textId="77777777" w:rsidR="004813F9" w:rsidRPr="004813F9" w:rsidRDefault="004813F9" w:rsidP="004813F9">
      <w:pPr>
        <w:rPr>
          <w:rFonts w:ascii="Courier New" w:hAnsi="Courier New" w:cs="Courier New"/>
          <w:sz w:val="14"/>
          <w:szCs w:val="12"/>
        </w:rPr>
      </w:pPr>
      <w:r w:rsidRPr="004813F9">
        <w:rPr>
          <w:rFonts w:ascii="Courier New" w:hAnsi="Courier New" w:cs="Courier New"/>
          <w:sz w:val="14"/>
          <w:szCs w:val="12"/>
        </w:rPr>
        <w:t>2) Germany</w:t>
      </w:r>
    </w:p>
    <w:p w14:paraId="5BB3932D" w14:textId="77777777" w:rsidR="004813F9" w:rsidRPr="004813F9" w:rsidRDefault="004813F9" w:rsidP="004813F9">
      <w:pPr>
        <w:rPr>
          <w:rFonts w:ascii="Courier New" w:hAnsi="Courier New" w:cs="Courier New"/>
          <w:sz w:val="14"/>
          <w:szCs w:val="12"/>
        </w:rPr>
      </w:pPr>
      <w:r w:rsidRPr="004813F9">
        <w:rPr>
          <w:rFonts w:ascii="Courier New" w:hAnsi="Courier New" w:cs="Courier New"/>
          <w:sz w:val="14"/>
          <w:szCs w:val="12"/>
        </w:rPr>
        <w:t>3) Brazil</w:t>
      </w:r>
    </w:p>
    <w:p w14:paraId="1321FFCA" w14:textId="77777777" w:rsidR="004813F9" w:rsidRPr="004813F9" w:rsidRDefault="004813F9" w:rsidP="004813F9">
      <w:pPr>
        <w:rPr>
          <w:rFonts w:ascii="Courier New" w:hAnsi="Courier New" w:cs="Courier New"/>
          <w:sz w:val="14"/>
          <w:szCs w:val="12"/>
        </w:rPr>
      </w:pPr>
      <w:r w:rsidRPr="004813F9">
        <w:rPr>
          <w:rFonts w:ascii="Courier New" w:hAnsi="Courier New" w:cs="Courier New"/>
          <w:sz w:val="14"/>
          <w:szCs w:val="12"/>
        </w:rPr>
        <w:t>4) France</w:t>
      </w:r>
    </w:p>
    <w:p w14:paraId="1A5EA514" w14:textId="77777777" w:rsidR="004813F9" w:rsidRPr="004813F9" w:rsidRDefault="004813F9" w:rsidP="004813F9">
      <w:pPr>
        <w:rPr>
          <w:rFonts w:ascii="Courier New" w:hAnsi="Courier New" w:cs="Courier New"/>
          <w:sz w:val="14"/>
          <w:szCs w:val="12"/>
        </w:rPr>
      </w:pPr>
      <w:r w:rsidRPr="004813F9">
        <w:rPr>
          <w:rFonts w:ascii="Courier New" w:hAnsi="Courier New" w:cs="Courier New"/>
          <w:sz w:val="14"/>
          <w:szCs w:val="12"/>
        </w:rPr>
        <w:t>5) Austria</w:t>
      </w:r>
    </w:p>
    <w:p w14:paraId="3BEFA8B0" w14:textId="77777777" w:rsidR="00254B37" w:rsidRDefault="004813F9" w:rsidP="004813F9">
      <w:pPr>
        <w:rPr>
          <w:rFonts w:ascii="Courier New" w:hAnsi="Courier New" w:cs="Courier New"/>
          <w:sz w:val="14"/>
          <w:szCs w:val="12"/>
        </w:rPr>
      </w:pPr>
      <w:r w:rsidRPr="004813F9">
        <w:rPr>
          <w:rFonts w:ascii="Courier New" w:hAnsi="Courier New" w:cs="Courier New"/>
          <w:sz w:val="14"/>
          <w:szCs w:val="12"/>
        </w:rPr>
        <w:t>To sustain long-term growth, both continuing strong performance in these top markets will be important along with unlocking potential in other countries through customized regional strategies to drive increased product sales worldwide.</w:t>
      </w:r>
    </w:p>
    <w:p w14:paraId="74273928" w14:textId="77777777" w:rsidR="005C71CA" w:rsidRPr="00EB5FEA" w:rsidRDefault="000D6D51" w:rsidP="00241AEC">
      <w:pPr>
        <w:spacing w:before="100" w:beforeAutospacing="1" w:after="0"/>
        <w:rPr>
          <w:rFonts w:ascii="Courier New" w:hAnsi="Courier New" w:cs="Courier New"/>
          <w:sz w:val="14"/>
          <w:szCs w:val="12"/>
        </w:rPr>
      </w:pPr>
      <w:r>
        <w:rPr>
          <w:rFonts w:ascii="Courier New" w:hAnsi="Courier New" w:cs="Courier New"/>
          <w:sz w:val="14"/>
          <w:szCs w:val="12"/>
        </w:rPr>
        <w:br w:type="column"/>
      </w:r>
      <w:r w:rsidR="005C71CA" w:rsidRPr="008F6805">
        <w:rPr>
          <w:rFonts w:ascii="Courier New" w:hAnsi="Courier New" w:cs="Courier New"/>
          <w:b/>
          <w:bCs/>
          <w:color w:val="D73A2C" w:themeColor="accent1"/>
          <w:sz w:val="16"/>
          <w:szCs w:val="10"/>
          <w:lang w:val="fr-FR"/>
        </w:rPr>
        <w:t>SQL QUERY USED</w:t>
      </w:r>
      <w:r w:rsidR="005C71CA">
        <w:rPr>
          <w:rFonts w:ascii="Courier New" w:hAnsi="Courier New" w:cs="Courier New"/>
          <w:b/>
          <w:bCs/>
          <w:color w:val="D73A2C" w:themeColor="accent1"/>
          <w:sz w:val="16"/>
          <w:szCs w:val="10"/>
          <w:lang w:val="fr-FR"/>
        </w:rPr>
        <w:t xml:space="preserve"> FOR ABOVE CHART</w:t>
      </w:r>
    </w:p>
    <w:p w14:paraId="1FC8AFD7" w14:textId="77777777" w:rsidR="005C71CA" w:rsidRPr="005C71CA" w:rsidRDefault="005C71CA" w:rsidP="005C71CA">
      <w:pPr>
        <w:spacing w:after="0"/>
        <w:jc w:val="left"/>
        <w:rPr>
          <w:b/>
          <w:bCs/>
          <w:sz w:val="18"/>
          <w:szCs w:val="16"/>
        </w:rPr>
      </w:pPr>
      <w:r w:rsidRPr="005C71CA">
        <w:rPr>
          <w:b/>
          <w:bCs/>
          <w:sz w:val="18"/>
          <w:szCs w:val="16"/>
        </w:rPr>
        <w:t>create view Q5_CustomerCountryValueQuantity_view as</w:t>
      </w:r>
    </w:p>
    <w:p w14:paraId="710E8BC4" w14:textId="77777777" w:rsidR="005C71CA" w:rsidRPr="005C71CA" w:rsidRDefault="005C71CA" w:rsidP="005C71CA">
      <w:pPr>
        <w:spacing w:after="0"/>
        <w:jc w:val="left"/>
        <w:rPr>
          <w:b/>
          <w:bCs/>
          <w:sz w:val="18"/>
          <w:szCs w:val="16"/>
        </w:rPr>
      </w:pPr>
      <w:r w:rsidRPr="005C71CA">
        <w:rPr>
          <w:b/>
          <w:bCs/>
          <w:sz w:val="18"/>
          <w:szCs w:val="16"/>
        </w:rPr>
        <w:t>select c.Country `Customer's Country`, cm.CountryValue `Country Value`, od.Quantity</w:t>
      </w:r>
    </w:p>
    <w:p w14:paraId="5614D50A" w14:textId="77777777" w:rsidR="005C71CA" w:rsidRPr="005C71CA" w:rsidRDefault="005C71CA" w:rsidP="005C71CA">
      <w:pPr>
        <w:spacing w:after="0"/>
        <w:jc w:val="left"/>
        <w:rPr>
          <w:b/>
          <w:bCs/>
          <w:sz w:val="18"/>
          <w:szCs w:val="16"/>
        </w:rPr>
      </w:pPr>
      <w:r w:rsidRPr="005C71CA">
        <w:rPr>
          <w:b/>
          <w:bCs/>
          <w:sz w:val="18"/>
          <w:szCs w:val="16"/>
        </w:rPr>
        <w:t>from orders o</w:t>
      </w:r>
    </w:p>
    <w:p w14:paraId="783DBDC4" w14:textId="77777777" w:rsidR="005C71CA" w:rsidRPr="005C71CA" w:rsidRDefault="005C71CA" w:rsidP="005C71CA">
      <w:pPr>
        <w:spacing w:after="0"/>
        <w:jc w:val="left"/>
        <w:rPr>
          <w:b/>
          <w:bCs/>
          <w:sz w:val="18"/>
          <w:szCs w:val="16"/>
        </w:rPr>
      </w:pPr>
      <w:r w:rsidRPr="005C71CA">
        <w:rPr>
          <w:b/>
          <w:bCs/>
          <w:sz w:val="18"/>
          <w:szCs w:val="16"/>
        </w:rPr>
        <w:t xml:space="preserve">left join `order details` od on o.OrderID = od.OrderID </w:t>
      </w:r>
    </w:p>
    <w:p w14:paraId="73A5FFF0" w14:textId="77777777" w:rsidR="005C71CA" w:rsidRPr="005C71CA" w:rsidRDefault="005C71CA" w:rsidP="005C71CA">
      <w:pPr>
        <w:spacing w:after="0"/>
        <w:jc w:val="left"/>
        <w:rPr>
          <w:b/>
          <w:bCs/>
          <w:sz w:val="18"/>
          <w:szCs w:val="16"/>
        </w:rPr>
      </w:pPr>
      <w:r w:rsidRPr="005C71CA">
        <w:rPr>
          <w:b/>
          <w:bCs/>
          <w:sz w:val="18"/>
          <w:szCs w:val="16"/>
        </w:rPr>
        <w:t>right join customers c on c.CustomerID = o.CustomerID</w:t>
      </w:r>
    </w:p>
    <w:p w14:paraId="42587E38" w14:textId="77777777" w:rsidR="005C71CA" w:rsidRDefault="005C71CA" w:rsidP="005C71CA">
      <w:pPr>
        <w:spacing w:after="0"/>
        <w:jc w:val="left"/>
        <w:rPr>
          <w:rFonts w:ascii="Courier New" w:hAnsi="Courier New" w:cs="Courier New"/>
          <w:sz w:val="14"/>
          <w:szCs w:val="12"/>
        </w:rPr>
      </w:pPr>
      <w:r w:rsidRPr="005C71CA">
        <w:rPr>
          <w:b/>
          <w:bCs/>
          <w:sz w:val="18"/>
          <w:szCs w:val="16"/>
        </w:rPr>
        <w:t>join customersmarket cm on c.Country = cm.Country;</w:t>
      </w:r>
    </w:p>
    <w:p w14:paraId="57EEF0B3" w14:textId="77777777" w:rsidR="00731574" w:rsidRDefault="00731574" w:rsidP="00A163B8">
      <w:pPr>
        <w:rPr>
          <w:rFonts w:ascii="Courier New" w:hAnsi="Courier New" w:cs="Courier New"/>
          <w:sz w:val="14"/>
          <w:szCs w:val="12"/>
        </w:rPr>
      </w:pPr>
    </w:p>
    <w:p w14:paraId="0494F260" w14:textId="77777777" w:rsidR="00463BDE" w:rsidRPr="00FC75F7" w:rsidRDefault="00463BDE" w:rsidP="00463BDE">
      <w:pPr>
        <w:spacing w:after="0"/>
        <w:rPr>
          <w:rFonts w:ascii="Courier New" w:hAnsi="Courier New" w:cs="Courier New"/>
          <w:sz w:val="14"/>
          <w:szCs w:val="12"/>
        </w:rPr>
      </w:pPr>
      <w:r>
        <w:rPr>
          <w:rFonts w:ascii="Courier New" w:hAnsi="Courier New" w:cs="Courier New"/>
          <w:b/>
          <w:bCs/>
          <w:color w:val="D73A2C" w:themeColor="accent1"/>
          <w:sz w:val="16"/>
          <w:szCs w:val="10"/>
          <w:lang w:val="fr-FR"/>
        </w:rPr>
        <w:t>CORRELATION QUERY</w:t>
      </w:r>
    </w:p>
    <w:p w14:paraId="6122FD34" w14:textId="77777777" w:rsidR="00463BDE" w:rsidRPr="00463BDE" w:rsidRDefault="00463BDE" w:rsidP="00463BDE">
      <w:pPr>
        <w:spacing w:after="0"/>
        <w:rPr>
          <w:b/>
          <w:bCs/>
          <w:sz w:val="18"/>
          <w:szCs w:val="16"/>
        </w:rPr>
      </w:pPr>
      <w:r w:rsidRPr="00463BDE">
        <w:rPr>
          <w:b/>
          <w:bCs/>
          <w:sz w:val="18"/>
          <w:szCs w:val="16"/>
        </w:rPr>
        <w:t xml:space="preserve">with varchange as(select </w:t>
      </w:r>
    </w:p>
    <w:p w14:paraId="165893CD" w14:textId="77777777" w:rsidR="00463BDE" w:rsidRPr="00463BDE" w:rsidRDefault="00463BDE" w:rsidP="00463BDE">
      <w:pPr>
        <w:spacing w:after="0"/>
        <w:rPr>
          <w:b/>
          <w:bCs/>
          <w:sz w:val="18"/>
          <w:szCs w:val="16"/>
        </w:rPr>
      </w:pPr>
      <w:r w:rsidRPr="00463BDE">
        <w:rPr>
          <w:b/>
          <w:bCs/>
          <w:sz w:val="18"/>
          <w:szCs w:val="16"/>
        </w:rPr>
        <w:t>`Country Value` x1,   -- Variable 1</w:t>
      </w:r>
    </w:p>
    <w:p w14:paraId="5F2AE621" w14:textId="77777777" w:rsidR="00463BDE" w:rsidRPr="00463BDE" w:rsidRDefault="00463BDE" w:rsidP="00463BDE">
      <w:pPr>
        <w:spacing w:after="0"/>
        <w:rPr>
          <w:b/>
          <w:bCs/>
          <w:sz w:val="18"/>
          <w:szCs w:val="16"/>
        </w:rPr>
      </w:pPr>
      <w:r w:rsidRPr="00463BDE">
        <w:rPr>
          <w:b/>
          <w:bCs/>
          <w:sz w:val="18"/>
          <w:szCs w:val="16"/>
        </w:rPr>
        <w:t>`Quantity` x2   -- Variable 2</w:t>
      </w:r>
    </w:p>
    <w:p w14:paraId="0BCB64D8" w14:textId="77777777" w:rsidR="00463BDE" w:rsidRPr="00463BDE" w:rsidRDefault="00463BDE" w:rsidP="00463BDE">
      <w:pPr>
        <w:spacing w:after="0"/>
        <w:rPr>
          <w:b/>
          <w:bCs/>
          <w:sz w:val="18"/>
          <w:szCs w:val="16"/>
        </w:rPr>
      </w:pPr>
      <w:r w:rsidRPr="00463BDE">
        <w:rPr>
          <w:b/>
          <w:bCs/>
          <w:sz w:val="18"/>
          <w:szCs w:val="16"/>
        </w:rPr>
        <w:t xml:space="preserve">from </w:t>
      </w:r>
    </w:p>
    <w:p w14:paraId="14E878AE" w14:textId="77777777" w:rsidR="00463BDE" w:rsidRPr="00463BDE" w:rsidRDefault="00463BDE" w:rsidP="00463BDE">
      <w:pPr>
        <w:spacing w:after="0"/>
        <w:rPr>
          <w:b/>
          <w:bCs/>
          <w:sz w:val="18"/>
          <w:szCs w:val="16"/>
        </w:rPr>
      </w:pPr>
      <w:r w:rsidRPr="00463BDE">
        <w:rPr>
          <w:b/>
          <w:bCs/>
          <w:sz w:val="18"/>
          <w:szCs w:val="16"/>
        </w:rPr>
        <w:t>q5_customercountryvaluequantity_view -- Table Name</w:t>
      </w:r>
    </w:p>
    <w:p w14:paraId="356A6641" w14:textId="77777777" w:rsidR="00463BDE" w:rsidRPr="00463BDE" w:rsidRDefault="00463BDE" w:rsidP="00463BDE">
      <w:pPr>
        <w:spacing w:after="0"/>
        <w:rPr>
          <w:b/>
          <w:bCs/>
          <w:sz w:val="18"/>
          <w:szCs w:val="16"/>
        </w:rPr>
      </w:pPr>
      <w:r w:rsidRPr="00463BDE">
        <w:rPr>
          <w:b/>
          <w:bCs/>
          <w:sz w:val="18"/>
          <w:szCs w:val="16"/>
        </w:rPr>
        <w:t>),</w:t>
      </w:r>
    </w:p>
    <w:p w14:paraId="4DE1AA8C" w14:textId="77777777" w:rsidR="00463BDE" w:rsidRPr="00463BDE" w:rsidRDefault="00463BDE" w:rsidP="00463BDE">
      <w:pPr>
        <w:spacing w:after="0"/>
        <w:rPr>
          <w:b/>
          <w:bCs/>
          <w:sz w:val="18"/>
          <w:szCs w:val="16"/>
        </w:rPr>
      </w:pPr>
      <w:r w:rsidRPr="00463BDE">
        <w:rPr>
          <w:b/>
          <w:bCs/>
          <w:sz w:val="18"/>
          <w:szCs w:val="16"/>
        </w:rPr>
        <w:t>mean as(select avg(x1) x1_bar, avg(x2) x2_bar from varchange),</w:t>
      </w:r>
    </w:p>
    <w:p w14:paraId="65589C04" w14:textId="77777777" w:rsidR="00463BDE" w:rsidRPr="00463BDE" w:rsidRDefault="00463BDE" w:rsidP="00463BDE">
      <w:pPr>
        <w:spacing w:after="0"/>
        <w:rPr>
          <w:b/>
          <w:bCs/>
          <w:sz w:val="18"/>
          <w:szCs w:val="16"/>
        </w:rPr>
      </w:pPr>
      <w:r w:rsidRPr="00463BDE">
        <w:rPr>
          <w:b/>
          <w:bCs/>
          <w:sz w:val="18"/>
          <w:szCs w:val="16"/>
        </w:rPr>
        <w:t xml:space="preserve">deviation as(select (x1 - (select x1_bar from mean)) x1_dev, </w:t>
      </w:r>
    </w:p>
    <w:p w14:paraId="13663985" w14:textId="77777777" w:rsidR="00463BDE" w:rsidRPr="00463BDE" w:rsidRDefault="00463BDE" w:rsidP="00463BDE">
      <w:pPr>
        <w:spacing w:after="0"/>
        <w:rPr>
          <w:b/>
          <w:bCs/>
          <w:sz w:val="18"/>
          <w:szCs w:val="16"/>
        </w:rPr>
      </w:pPr>
      <w:r w:rsidRPr="00463BDE">
        <w:rPr>
          <w:b/>
          <w:bCs/>
          <w:sz w:val="18"/>
          <w:szCs w:val="16"/>
        </w:rPr>
        <w:t>(x2 - (select x2_bar from mean)) x2_dev from varchange)</w:t>
      </w:r>
    </w:p>
    <w:p w14:paraId="53B964A7" w14:textId="77777777" w:rsidR="00463BDE" w:rsidRPr="00463BDE" w:rsidRDefault="00463BDE" w:rsidP="00463BDE">
      <w:pPr>
        <w:spacing w:after="0"/>
        <w:rPr>
          <w:b/>
          <w:bCs/>
          <w:sz w:val="18"/>
          <w:szCs w:val="16"/>
        </w:rPr>
      </w:pPr>
      <w:r w:rsidRPr="00463BDE">
        <w:rPr>
          <w:b/>
          <w:bCs/>
          <w:sz w:val="18"/>
          <w:szCs w:val="16"/>
        </w:rPr>
        <w:t>select sum(x1_dev * x2_dev)/sqrt(sum(pow(x1_dev,2))*sum(pow(x2_dev,2))) CORRELATION</w:t>
      </w:r>
    </w:p>
    <w:p w14:paraId="0A57437F" w14:textId="77777777" w:rsidR="00463BDE" w:rsidRPr="007A24CF" w:rsidRDefault="00463BDE" w:rsidP="00463BDE">
      <w:pPr>
        <w:spacing w:after="0"/>
        <w:rPr>
          <w:b/>
          <w:bCs/>
          <w:sz w:val="18"/>
          <w:szCs w:val="16"/>
        </w:rPr>
      </w:pPr>
      <w:r w:rsidRPr="00463BDE">
        <w:rPr>
          <w:b/>
          <w:bCs/>
          <w:sz w:val="18"/>
          <w:szCs w:val="16"/>
        </w:rPr>
        <w:t>from deviation;</w:t>
      </w:r>
    </w:p>
    <w:p w14:paraId="50C51708" w14:textId="77777777" w:rsidR="00463BDE" w:rsidRDefault="00463BDE" w:rsidP="00A163B8">
      <w:pPr>
        <w:rPr>
          <w:rFonts w:ascii="Courier New" w:hAnsi="Courier New" w:cs="Courier New"/>
          <w:sz w:val="14"/>
          <w:szCs w:val="12"/>
        </w:rPr>
      </w:pPr>
    </w:p>
    <w:p w14:paraId="34117B14" w14:textId="77777777" w:rsidR="00760010" w:rsidRDefault="00760010" w:rsidP="00A163B8">
      <w:pPr>
        <w:rPr>
          <w:rFonts w:ascii="Courier New" w:hAnsi="Courier New" w:cs="Courier New"/>
          <w:sz w:val="14"/>
          <w:szCs w:val="12"/>
        </w:rPr>
      </w:pPr>
      <w:r>
        <w:rPr>
          <w:rFonts w:ascii="Courier New" w:hAnsi="Courier New" w:cs="Courier New"/>
          <w:sz w:val="14"/>
          <w:szCs w:val="12"/>
        </w:rPr>
        <w:br w:type="page"/>
      </w:r>
    </w:p>
    <w:p w14:paraId="1DAB7AB2" w14:textId="77777777" w:rsidR="00760010" w:rsidRDefault="00760010" w:rsidP="00760010">
      <w:pPr>
        <w:jc w:val="left"/>
        <w:rPr>
          <w:rFonts w:asciiTheme="majorHAnsi" w:hAnsiTheme="majorHAnsi"/>
          <w:color w:val="D73A2C" w:themeColor="accent1"/>
          <w:sz w:val="40"/>
          <w:szCs w:val="36"/>
          <w:lang w:val="fr-FR"/>
        </w:rPr>
        <w:sectPr w:rsidR="00760010" w:rsidSect="00731574">
          <w:type w:val="continuous"/>
          <w:pgSz w:w="12240" w:h="15840"/>
          <w:pgMar w:top="720" w:right="720" w:bottom="720" w:left="720" w:header="720" w:footer="288" w:gutter="0"/>
          <w:cols w:num="2" w:space="720"/>
          <w:docGrid w:linePitch="360"/>
        </w:sectPr>
      </w:pPr>
    </w:p>
    <w:p w14:paraId="568EBCA1" w14:textId="77777777" w:rsidR="00760010" w:rsidRDefault="00760010" w:rsidP="00760010">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71904" behindDoc="1" locked="1" layoutInCell="1" allowOverlap="1" wp14:anchorId="1F4F1206" wp14:editId="37732E12">
                <wp:simplePos x="0" y="0"/>
                <wp:positionH relativeFrom="page">
                  <wp:posOffset>8255</wp:posOffset>
                </wp:positionH>
                <wp:positionV relativeFrom="paragraph">
                  <wp:posOffset>-527050</wp:posOffset>
                </wp:positionV>
                <wp:extent cx="7772400" cy="9641205"/>
                <wp:effectExtent l="0" t="0" r="0" b="0"/>
                <wp:wrapNone/>
                <wp:docPr id="618637263" name="Group 6186372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618637264"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65"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66"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67"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0D04B7" id="Group 618637263" o:spid="_x0000_s1026" alt="&quot;&quot;" style="position:absolute;margin-left:.65pt;margin-top:-41.5pt;width:612pt;height:759.15pt;z-index:-251544576;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3CE74EA5" w14:textId="77777777" w:rsidR="00760010" w:rsidRDefault="00760010" w:rsidP="005048B5">
      <w:pPr>
        <w:jc w:val="left"/>
        <w:rPr>
          <w:rFonts w:ascii="Courier New" w:hAnsi="Courier New" w:cs="Courier New"/>
          <w:sz w:val="14"/>
          <w:szCs w:val="12"/>
        </w:rPr>
        <w:sectPr w:rsidR="00760010" w:rsidSect="00760010">
          <w:type w:val="continuous"/>
          <w:pgSz w:w="12240" w:h="15840"/>
          <w:pgMar w:top="720" w:right="720" w:bottom="720" w:left="720" w:header="720" w:footer="288" w:gutter="0"/>
          <w:cols w:space="720"/>
          <w:docGrid w:linePitch="360"/>
        </w:sectPr>
      </w:pPr>
      <w:r w:rsidRPr="00760010">
        <w:rPr>
          <w:rFonts w:ascii="Bookman Old Style" w:hAnsi="Bookman Old Style" w:cs="Times New Roman (Body CS)"/>
          <w:caps/>
          <w:color w:val="auto"/>
          <w:spacing w:val="20"/>
          <w:szCs w:val="16"/>
          <w:lang w:val="fr-FR"/>
        </w:rPr>
        <w:t>6. How does order frequency vary across different customer segments? Can we visualize this using bar charts or treemaps?</w:t>
      </w:r>
    </w:p>
    <w:p w14:paraId="10C0E7D6" w14:textId="77777777" w:rsidR="00760010" w:rsidRPr="008F6805" w:rsidRDefault="00FC75F7" w:rsidP="00760010">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ORDER FREQUENCY BY MONTH, TREND</w:t>
      </w:r>
    </w:p>
    <w:p w14:paraId="538AB2B1" w14:textId="77777777" w:rsidR="00FC75F7" w:rsidRPr="00FC75F7" w:rsidRDefault="00FC75F7" w:rsidP="00FC75F7">
      <w:pPr>
        <w:rPr>
          <w:rFonts w:ascii="Courier New" w:hAnsi="Courier New" w:cs="Courier New"/>
          <w:sz w:val="14"/>
          <w:szCs w:val="12"/>
        </w:rPr>
      </w:pPr>
      <w:r>
        <w:rPr>
          <w:rFonts w:ascii="Courier New" w:hAnsi="Courier New" w:cs="Courier New"/>
          <w:sz w:val="14"/>
          <w:szCs w:val="12"/>
        </w:rPr>
        <w:t>B</w:t>
      </w:r>
      <w:r w:rsidRPr="00FC75F7">
        <w:rPr>
          <w:rFonts w:ascii="Courier New" w:hAnsi="Courier New" w:cs="Courier New"/>
          <w:sz w:val="14"/>
          <w:szCs w:val="12"/>
        </w:rPr>
        <w:t>reakdown of customer orders by their occupation, spanning from August 1994 to June 1996. Here's a more detailed summary:</w:t>
      </w:r>
    </w:p>
    <w:p w14:paraId="0AF601C0" w14:textId="77777777" w:rsidR="00FC75F7" w:rsidRPr="00FC75F7" w:rsidRDefault="00FC75F7" w:rsidP="00FC75F7">
      <w:pPr>
        <w:rPr>
          <w:rFonts w:ascii="Courier New" w:hAnsi="Courier New" w:cs="Courier New"/>
          <w:sz w:val="14"/>
          <w:szCs w:val="12"/>
        </w:rPr>
      </w:pPr>
      <w:r w:rsidRPr="00760010">
        <w:rPr>
          <w:rFonts w:ascii="Courier New" w:hAnsi="Courier New" w:cs="Courier New"/>
          <w:noProof/>
          <w:sz w:val="14"/>
          <w:szCs w:val="12"/>
        </w:rPr>
        <w:drawing>
          <wp:inline distT="0" distB="0" distL="0" distR="0" wp14:anchorId="58BB43BA" wp14:editId="23221296">
            <wp:extent cx="3200400" cy="980820"/>
            <wp:effectExtent l="0" t="0" r="0" b="0"/>
            <wp:docPr id="618637268" name="Picture 61863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980820"/>
                    </a:xfrm>
                    <a:prstGeom prst="rect">
                      <a:avLst/>
                    </a:prstGeom>
                  </pic:spPr>
                </pic:pic>
              </a:graphicData>
            </a:graphic>
          </wp:inline>
        </w:drawing>
      </w:r>
    </w:p>
    <w:p w14:paraId="1AADE73D" w14:textId="77777777" w:rsidR="00FC75F7" w:rsidRDefault="00FC75F7" w:rsidP="00FC75F7">
      <w:pPr>
        <w:rPr>
          <w:rFonts w:ascii="Courier New" w:hAnsi="Courier New" w:cs="Courier New"/>
          <w:sz w:val="14"/>
          <w:szCs w:val="12"/>
        </w:rPr>
      </w:pPr>
      <w:r w:rsidRPr="00FC75F7">
        <w:rPr>
          <w:rFonts w:ascii="Courier New" w:hAnsi="Courier New" w:cs="Courier New"/>
          <w:sz w:val="14"/>
          <w:szCs w:val="12"/>
        </w:rPr>
        <w:t>August 1994:</w:t>
      </w:r>
    </w:p>
    <w:p w14:paraId="1C8CC363" w14:textId="77777777" w:rsidR="00FC75F7" w:rsidRPr="00FC75F7" w:rsidRDefault="00FC75F7" w:rsidP="00FC75F7">
      <w:pPr>
        <w:spacing w:after="0"/>
        <w:rPr>
          <w:rFonts w:ascii="Courier New" w:hAnsi="Courier New" w:cs="Courier New"/>
          <w:sz w:val="14"/>
          <w:szCs w:val="12"/>
        </w:rPr>
      </w:pPr>
      <w:r w:rsidRPr="00FC75F7">
        <w:rPr>
          <w:rFonts w:ascii="Courier New" w:hAnsi="Courier New" w:cs="Courier New"/>
          <w:sz w:val="14"/>
          <w:szCs w:val="12"/>
        </w:rPr>
        <w:t>Most frequent occupations: Accounting Manager (6), Owner (5), Marketing Manager (4), Sales Manager (4).</w:t>
      </w:r>
    </w:p>
    <w:p w14:paraId="5F307798" w14:textId="77777777" w:rsidR="00FC75F7" w:rsidRPr="00FC75F7" w:rsidRDefault="00FC75F7" w:rsidP="00FC75F7">
      <w:pPr>
        <w:spacing w:after="0"/>
        <w:rPr>
          <w:rFonts w:ascii="Courier New" w:hAnsi="Courier New" w:cs="Courier New"/>
          <w:sz w:val="14"/>
          <w:szCs w:val="12"/>
        </w:rPr>
      </w:pPr>
      <w:r w:rsidRPr="00FC75F7">
        <w:rPr>
          <w:rFonts w:ascii="Courier New" w:hAnsi="Courier New" w:cs="Courier New"/>
          <w:sz w:val="14"/>
          <w:szCs w:val="12"/>
        </w:rPr>
        <w:t>Other occupations placing orders: Sales Representative (1), Assistant Sales Representative (1), Sales Agent (1).</w:t>
      </w:r>
    </w:p>
    <w:p w14:paraId="6168D8C2" w14:textId="77777777" w:rsidR="00FC75F7" w:rsidRDefault="00FC75F7" w:rsidP="00FC75F7">
      <w:pPr>
        <w:spacing w:after="0"/>
        <w:rPr>
          <w:rFonts w:ascii="Courier New" w:hAnsi="Courier New" w:cs="Courier New"/>
          <w:sz w:val="14"/>
          <w:szCs w:val="12"/>
        </w:rPr>
      </w:pPr>
    </w:p>
    <w:p w14:paraId="0E5082D1" w14:textId="77777777" w:rsidR="00FC75F7" w:rsidRPr="00FC75F7" w:rsidRDefault="00FC75F7" w:rsidP="00FC75F7">
      <w:pPr>
        <w:rPr>
          <w:rFonts w:ascii="Courier New" w:hAnsi="Courier New" w:cs="Courier New"/>
          <w:sz w:val="14"/>
          <w:szCs w:val="12"/>
        </w:rPr>
      </w:pPr>
      <w:r w:rsidRPr="00FC75F7">
        <w:rPr>
          <w:rFonts w:ascii="Courier New" w:hAnsi="Courier New" w:cs="Courier New"/>
          <w:sz w:val="14"/>
          <w:szCs w:val="12"/>
        </w:rPr>
        <w:t>September 1994:</w:t>
      </w:r>
    </w:p>
    <w:p w14:paraId="41B73476" w14:textId="77777777" w:rsidR="00FC75F7" w:rsidRPr="00FC75F7" w:rsidRDefault="00FC75F7" w:rsidP="00FC75F7">
      <w:pPr>
        <w:spacing w:after="0"/>
        <w:rPr>
          <w:rFonts w:ascii="Courier New" w:hAnsi="Courier New" w:cs="Courier New"/>
          <w:sz w:val="14"/>
          <w:szCs w:val="12"/>
        </w:rPr>
      </w:pPr>
      <w:r>
        <w:rPr>
          <w:rFonts w:ascii="Courier New" w:hAnsi="Courier New" w:cs="Courier New"/>
          <w:sz w:val="14"/>
          <w:szCs w:val="12"/>
        </w:rPr>
        <w:tab/>
      </w:r>
      <w:r w:rsidRPr="00FC75F7">
        <w:rPr>
          <w:rFonts w:ascii="Courier New" w:hAnsi="Courier New" w:cs="Courier New"/>
          <w:sz w:val="14"/>
          <w:szCs w:val="12"/>
        </w:rPr>
        <w:t>Most frequent occupations: Accounting Manager (9), Sales Representative (4), Order Administrator (2), Sales Associate (2).</w:t>
      </w:r>
    </w:p>
    <w:p w14:paraId="2C6476F9" w14:textId="77777777" w:rsidR="00FC75F7" w:rsidRPr="00FC75F7" w:rsidRDefault="00FC75F7" w:rsidP="00FC75F7">
      <w:pPr>
        <w:spacing w:after="0"/>
        <w:rPr>
          <w:rFonts w:ascii="Courier New" w:hAnsi="Courier New" w:cs="Courier New"/>
          <w:sz w:val="14"/>
          <w:szCs w:val="12"/>
        </w:rPr>
      </w:pPr>
      <w:r>
        <w:rPr>
          <w:rFonts w:ascii="Courier New" w:hAnsi="Courier New" w:cs="Courier New"/>
          <w:sz w:val="14"/>
          <w:szCs w:val="12"/>
        </w:rPr>
        <w:tab/>
      </w:r>
      <w:r w:rsidRPr="00FC75F7">
        <w:rPr>
          <w:rFonts w:ascii="Courier New" w:hAnsi="Courier New" w:cs="Courier New"/>
          <w:sz w:val="14"/>
          <w:szCs w:val="12"/>
        </w:rPr>
        <w:t>Other occupations placing orders: Assistant Sales Representative (2), Owner (2), Marketing Manager (1), Marketing Assistant (1), Assistant Sales Agent (1), Sales Manager (1).</w:t>
      </w:r>
    </w:p>
    <w:p w14:paraId="2534FBB6" w14:textId="77777777" w:rsidR="00FC75F7" w:rsidRDefault="00FC75F7" w:rsidP="00FC75F7">
      <w:pPr>
        <w:spacing w:after="0"/>
        <w:rPr>
          <w:rFonts w:ascii="Courier New" w:hAnsi="Courier New" w:cs="Courier New"/>
          <w:sz w:val="14"/>
          <w:szCs w:val="12"/>
        </w:rPr>
      </w:pPr>
    </w:p>
    <w:p w14:paraId="7CA93301" w14:textId="77777777" w:rsidR="00FC75F7" w:rsidRPr="00FC75F7" w:rsidRDefault="00FC75F7" w:rsidP="00FC75F7">
      <w:pPr>
        <w:rPr>
          <w:rFonts w:ascii="Courier New" w:hAnsi="Courier New" w:cs="Courier New"/>
          <w:sz w:val="14"/>
          <w:szCs w:val="12"/>
        </w:rPr>
      </w:pPr>
      <w:r w:rsidRPr="00FC75F7">
        <w:rPr>
          <w:rFonts w:ascii="Courier New" w:hAnsi="Courier New" w:cs="Courier New"/>
          <w:sz w:val="14"/>
          <w:szCs w:val="12"/>
        </w:rPr>
        <w:t>October 1994:</w:t>
      </w:r>
    </w:p>
    <w:p w14:paraId="0216AEEB" w14:textId="77777777" w:rsidR="00FC75F7" w:rsidRPr="00FC75F7" w:rsidRDefault="00FC75F7" w:rsidP="00FC75F7">
      <w:pPr>
        <w:spacing w:after="0"/>
        <w:rPr>
          <w:rFonts w:ascii="Courier New" w:hAnsi="Courier New" w:cs="Courier New"/>
          <w:sz w:val="14"/>
          <w:szCs w:val="12"/>
        </w:rPr>
      </w:pPr>
      <w:r>
        <w:rPr>
          <w:rFonts w:ascii="Courier New" w:hAnsi="Courier New" w:cs="Courier New"/>
          <w:sz w:val="14"/>
          <w:szCs w:val="12"/>
        </w:rPr>
        <w:tab/>
      </w:r>
      <w:r w:rsidRPr="00FC75F7">
        <w:rPr>
          <w:rFonts w:ascii="Courier New" w:hAnsi="Courier New" w:cs="Courier New"/>
          <w:sz w:val="14"/>
          <w:szCs w:val="12"/>
        </w:rPr>
        <w:t>Most frequent occupations: Accounting Manager (5), Marketing Manager (4), Owner (3), Sales Manager (3), Sales Representative (3).</w:t>
      </w:r>
    </w:p>
    <w:p w14:paraId="3B412318" w14:textId="77777777" w:rsidR="00FC75F7" w:rsidRPr="00FC75F7" w:rsidRDefault="00FC75F7" w:rsidP="00FC75F7">
      <w:pPr>
        <w:spacing w:after="0"/>
        <w:rPr>
          <w:rFonts w:ascii="Courier New" w:hAnsi="Courier New" w:cs="Courier New"/>
          <w:sz w:val="14"/>
          <w:szCs w:val="12"/>
        </w:rPr>
      </w:pPr>
      <w:r>
        <w:rPr>
          <w:rFonts w:ascii="Courier New" w:hAnsi="Courier New" w:cs="Courier New"/>
          <w:sz w:val="14"/>
          <w:szCs w:val="12"/>
        </w:rPr>
        <w:tab/>
      </w:r>
      <w:r w:rsidRPr="00FC75F7">
        <w:rPr>
          <w:rFonts w:ascii="Courier New" w:hAnsi="Courier New" w:cs="Courier New"/>
          <w:sz w:val="14"/>
          <w:szCs w:val="12"/>
        </w:rPr>
        <w:t>Other occupations placing orders: Sales Associate (2), Assistant Sales Representative (2), Assistant Sales Agent (1).</w:t>
      </w:r>
    </w:p>
    <w:p w14:paraId="4CEC32A0" w14:textId="77777777" w:rsidR="00FC75F7" w:rsidRDefault="00FC75F7" w:rsidP="00FC75F7">
      <w:pPr>
        <w:spacing w:after="0"/>
        <w:rPr>
          <w:rFonts w:ascii="Courier New" w:hAnsi="Courier New" w:cs="Courier New"/>
          <w:sz w:val="14"/>
          <w:szCs w:val="12"/>
        </w:rPr>
      </w:pPr>
    </w:p>
    <w:p w14:paraId="1C5F0BFA" w14:textId="77777777" w:rsidR="00FC75F7" w:rsidRPr="00FC75F7" w:rsidRDefault="00FC75F7" w:rsidP="00FC75F7">
      <w:pPr>
        <w:rPr>
          <w:rFonts w:ascii="Courier New" w:hAnsi="Courier New" w:cs="Courier New"/>
          <w:sz w:val="14"/>
          <w:szCs w:val="12"/>
        </w:rPr>
      </w:pPr>
      <w:r w:rsidRPr="00FC75F7">
        <w:rPr>
          <w:rFonts w:ascii="Courier New" w:hAnsi="Courier New" w:cs="Courier New"/>
          <w:sz w:val="14"/>
          <w:szCs w:val="12"/>
        </w:rPr>
        <w:t>November 1994:</w:t>
      </w:r>
    </w:p>
    <w:p w14:paraId="055B4639" w14:textId="77777777" w:rsidR="00FC75F7" w:rsidRPr="00FC75F7" w:rsidRDefault="00FC75F7" w:rsidP="00FC75F7">
      <w:pPr>
        <w:spacing w:after="0"/>
        <w:rPr>
          <w:rFonts w:ascii="Courier New" w:hAnsi="Courier New" w:cs="Courier New"/>
          <w:sz w:val="14"/>
          <w:szCs w:val="12"/>
        </w:rPr>
      </w:pPr>
      <w:r>
        <w:rPr>
          <w:rFonts w:ascii="Courier New" w:hAnsi="Courier New" w:cs="Courier New"/>
          <w:sz w:val="14"/>
          <w:szCs w:val="12"/>
        </w:rPr>
        <w:tab/>
      </w:r>
      <w:r w:rsidRPr="00FC75F7">
        <w:rPr>
          <w:rFonts w:ascii="Courier New" w:hAnsi="Courier New" w:cs="Courier New"/>
          <w:sz w:val="14"/>
          <w:szCs w:val="12"/>
        </w:rPr>
        <w:t xml:space="preserve">Most frequent occupations: Owner (6), Marketing Manager (4), Sales Representative (4), Sales Associate (3), </w:t>
      </w:r>
      <w:r>
        <w:rPr>
          <w:rFonts w:ascii="Courier New" w:hAnsi="Courier New" w:cs="Courier New"/>
          <w:sz w:val="14"/>
          <w:szCs w:val="12"/>
        </w:rPr>
        <w:tab/>
      </w:r>
      <w:r w:rsidRPr="00FC75F7">
        <w:rPr>
          <w:rFonts w:ascii="Courier New" w:hAnsi="Courier New" w:cs="Courier New"/>
          <w:sz w:val="14"/>
          <w:szCs w:val="12"/>
        </w:rPr>
        <w:t>Accounting Manager (3).</w:t>
      </w:r>
    </w:p>
    <w:p w14:paraId="19A1A85D" w14:textId="77777777" w:rsidR="00FC75F7" w:rsidRPr="00FC75F7" w:rsidRDefault="00FC75F7" w:rsidP="00FC75F7">
      <w:pPr>
        <w:spacing w:after="0"/>
        <w:rPr>
          <w:rFonts w:ascii="Courier New" w:hAnsi="Courier New" w:cs="Courier New"/>
          <w:sz w:val="14"/>
          <w:szCs w:val="12"/>
        </w:rPr>
      </w:pPr>
      <w:r w:rsidRPr="00FC75F7">
        <w:rPr>
          <w:rFonts w:ascii="Courier New" w:hAnsi="Courier New" w:cs="Courier New"/>
          <w:sz w:val="14"/>
          <w:szCs w:val="12"/>
        </w:rPr>
        <w:t>Other occupations placing orders: Sales Manager (2), Marketing Assistant (2), Sales Agent (1).</w:t>
      </w:r>
    </w:p>
    <w:p w14:paraId="69C4BF57" w14:textId="77777777" w:rsidR="00FC75F7" w:rsidRDefault="00FC75F7" w:rsidP="00FC75F7">
      <w:pPr>
        <w:spacing w:after="0"/>
        <w:rPr>
          <w:rFonts w:ascii="Courier New" w:hAnsi="Courier New" w:cs="Courier New"/>
          <w:sz w:val="14"/>
          <w:szCs w:val="12"/>
        </w:rPr>
      </w:pPr>
    </w:p>
    <w:p w14:paraId="3BED585A" w14:textId="77777777" w:rsidR="00FC75F7" w:rsidRPr="00FC75F7" w:rsidRDefault="00FC75F7" w:rsidP="00FC75F7">
      <w:pPr>
        <w:rPr>
          <w:rFonts w:ascii="Courier New" w:hAnsi="Courier New" w:cs="Courier New"/>
          <w:sz w:val="14"/>
          <w:szCs w:val="12"/>
        </w:rPr>
      </w:pPr>
      <w:r w:rsidRPr="00FC75F7">
        <w:rPr>
          <w:rFonts w:ascii="Courier New" w:hAnsi="Courier New" w:cs="Courier New"/>
          <w:sz w:val="14"/>
          <w:szCs w:val="12"/>
        </w:rPr>
        <w:t>December 1994:</w:t>
      </w:r>
    </w:p>
    <w:p w14:paraId="1B63562E" w14:textId="77777777" w:rsidR="00FC75F7" w:rsidRPr="00FC75F7" w:rsidRDefault="00FC75F7" w:rsidP="00FC75F7">
      <w:pPr>
        <w:spacing w:after="0"/>
        <w:rPr>
          <w:rFonts w:ascii="Courier New" w:hAnsi="Courier New" w:cs="Courier New"/>
          <w:sz w:val="14"/>
          <w:szCs w:val="12"/>
        </w:rPr>
      </w:pPr>
      <w:r>
        <w:rPr>
          <w:rFonts w:ascii="Courier New" w:hAnsi="Courier New" w:cs="Courier New"/>
          <w:sz w:val="14"/>
          <w:szCs w:val="12"/>
        </w:rPr>
        <w:tab/>
      </w:r>
      <w:r w:rsidRPr="00FC75F7">
        <w:rPr>
          <w:rFonts w:ascii="Courier New" w:hAnsi="Courier New" w:cs="Courier New"/>
          <w:sz w:val="14"/>
          <w:szCs w:val="12"/>
        </w:rPr>
        <w:t>Most frequent occupations: Sales Manager (9), Sales Representative (5), Owner (3), Accounting Manager (3), Marketing Manager (2).</w:t>
      </w:r>
    </w:p>
    <w:p w14:paraId="4CEDE240" w14:textId="77777777" w:rsidR="00FC75F7" w:rsidRPr="00FC75F7" w:rsidRDefault="00FC75F7" w:rsidP="00FC75F7">
      <w:pPr>
        <w:spacing w:after="0"/>
        <w:rPr>
          <w:rFonts w:ascii="Courier New" w:hAnsi="Courier New" w:cs="Courier New"/>
          <w:sz w:val="14"/>
          <w:szCs w:val="12"/>
        </w:rPr>
      </w:pPr>
      <w:r>
        <w:rPr>
          <w:rFonts w:ascii="Courier New" w:hAnsi="Courier New" w:cs="Courier New"/>
          <w:sz w:val="14"/>
          <w:szCs w:val="12"/>
        </w:rPr>
        <w:tab/>
      </w:r>
      <w:r w:rsidRPr="00FC75F7">
        <w:rPr>
          <w:rFonts w:ascii="Courier New" w:hAnsi="Courier New" w:cs="Courier New"/>
          <w:sz w:val="14"/>
          <w:szCs w:val="12"/>
        </w:rPr>
        <w:t>Other occupations placing orders: Order Administrator (1), Sales Agent (1), Marketing Assistant (1), Assistant Sales Representative (1).</w:t>
      </w:r>
    </w:p>
    <w:p w14:paraId="5D0D8C49" w14:textId="77777777" w:rsidR="00FC75F7" w:rsidRDefault="00FC75F7" w:rsidP="00FC75F7">
      <w:pPr>
        <w:rPr>
          <w:rFonts w:ascii="Courier New" w:hAnsi="Courier New" w:cs="Courier New"/>
          <w:sz w:val="14"/>
          <w:szCs w:val="12"/>
        </w:rPr>
      </w:pPr>
    </w:p>
    <w:p w14:paraId="6BCBC0F5" w14:textId="77777777" w:rsidR="00241AEC" w:rsidRDefault="00FC75F7" w:rsidP="00FC75F7">
      <w:pPr>
        <w:spacing w:after="0"/>
        <w:rPr>
          <w:rFonts w:ascii="Courier New" w:hAnsi="Courier New" w:cs="Courier New"/>
          <w:sz w:val="14"/>
          <w:szCs w:val="12"/>
        </w:rPr>
      </w:pPr>
      <w:r w:rsidRPr="00FC75F7">
        <w:rPr>
          <w:rFonts w:ascii="Courier New" w:hAnsi="Courier New" w:cs="Courier New"/>
          <w:sz w:val="14"/>
          <w:szCs w:val="12"/>
        </w:rPr>
        <w:t>The summary continues with detailed breakdowns for each month up to June 1996, providing insights into the changing patterns of customer orders across different occupations over time.</w:t>
      </w:r>
      <w:r>
        <w:rPr>
          <w:rFonts w:ascii="Courier New" w:hAnsi="Courier New" w:cs="Courier New"/>
          <w:sz w:val="14"/>
          <w:szCs w:val="12"/>
        </w:rPr>
        <w:br w:type="column"/>
      </w:r>
    </w:p>
    <w:p w14:paraId="02B65B30" w14:textId="77777777" w:rsidR="00FC75F7" w:rsidRPr="00FC75F7" w:rsidRDefault="00FC75F7" w:rsidP="00FC75F7">
      <w:pPr>
        <w:spacing w:after="0"/>
        <w:rPr>
          <w:rFonts w:ascii="Courier New" w:hAnsi="Courier New" w:cs="Courier New"/>
          <w:sz w:val="14"/>
          <w:szCs w:val="12"/>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28D4EE5F" w14:textId="77777777" w:rsidR="00FC75F7" w:rsidRPr="00FC75F7" w:rsidRDefault="00FC75F7" w:rsidP="00FC75F7">
      <w:pPr>
        <w:spacing w:after="0"/>
        <w:jc w:val="left"/>
        <w:rPr>
          <w:b/>
          <w:bCs/>
          <w:sz w:val="18"/>
          <w:szCs w:val="16"/>
        </w:rPr>
      </w:pPr>
      <w:r w:rsidRPr="00FC75F7">
        <w:rPr>
          <w:b/>
          <w:bCs/>
          <w:sz w:val="18"/>
          <w:szCs w:val="16"/>
        </w:rPr>
        <w:t>create view Q6_YearMonthCustomerOccupationOrderCounts_view as</w:t>
      </w:r>
    </w:p>
    <w:p w14:paraId="0BC97341" w14:textId="77777777" w:rsidR="00FC75F7" w:rsidRPr="00FC75F7" w:rsidRDefault="00FC75F7" w:rsidP="00FC75F7">
      <w:pPr>
        <w:spacing w:after="0"/>
        <w:jc w:val="left"/>
        <w:rPr>
          <w:b/>
          <w:bCs/>
          <w:sz w:val="18"/>
          <w:szCs w:val="16"/>
        </w:rPr>
      </w:pPr>
      <w:r w:rsidRPr="00FC75F7">
        <w:rPr>
          <w:b/>
          <w:bCs/>
          <w:sz w:val="18"/>
          <w:szCs w:val="16"/>
        </w:rPr>
        <w:t>select year(date(o.OrderDate)) `Year`,</w:t>
      </w:r>
    </w:p>
    <w:p w14:paraId="4A574CB2" w14:textId="77777777" w:rsidR="00FC75F7" w:rsidRPr="00FC75F7" w:rsidRDefault="00FC75F7" w:rsidP="00FC75F7">
      <w:pPr>
        <w:spacing w:after="0"/>
        <w:jc w:val="left"/>
        <w:rPr>
          <w:b/>
          <w:bCs/>
          <w:sz w:val="18"/>
          <w:szCs w:val="16"/>
        </w:rPr>
      </w:pPr>
      <w:r w:rsidRPr="00FC75F7">
        <w:rPr>
          <w:b/>
          <w:bCs/>
          <w:sz w:val="18"/>
          <w:szCs w:val="16"/>
        </w:rPr>
        <w:t xml:space="preserve">month(date(o.OrderDate)) `Month`, </w:t>
      </w:r>
    </w:p>
    <w:p w14:paraId="12261877" w14:textId="77777777" w:rsidR="00FC75F7" w:rsidRPr="00FC75F7" w:rsidRDefault="00FC75F7" w:rsidP="00FC75F7">
      <w:pPr>
        <w:spacing w:after="0"/>
        <w:jc w:val="left"/>
        <w:rPr>
          <w:b/>
          <w:bCs/>
          <w:sz w:val="18"/>
          <w:szCs w:val="16"/>
        </w:rPr>
      </w:pPr>
      <w:r w:rsidRPr="00FC75F7">
        <w:rPr>
          <w:b/>
          <w:bCs/>
          <w:sz w:val="18"/>
          <w:szCs w:val="16"/>
        </w:rPr>
        <w:t>c.ContactTitle `Customer's Occupation`, count(o.OrderID) `Order Counts`</w:t>
      </w:r>
    </w:p>
    <w:p w14:paraId="5A8551DD" w14:textId="77777777" w:rsidR="00FC75F7" w:rsidRPr="00FC75F7" w:rsidRDefault="00FC75F7" w:rsidP="00FC75F7">
      <w:pPr>
        <w:spacing w:after="0"/>
        <w:jc w:val="left"/>
        <w:rPr>
          <w:b/>
          <w:bCs/>
          <w:sz w:val="18"/>
          <w:szCs w:val="16"/>
        </w:rPr>
      </w:pPr>
      <w:r w:rsidRPr="00FC75F7">
        <w:rPr>
          <w:b/>
          <w:bCs/>
          <w:sz w:val="18"/>
          <w:szCs w:val="16"/>
        </w:rPr>
        <w:t>from orders o</w:t>
      </w:r>
    </w:p>
    <w:p w14:paraId="47A273CF" w14:textId="77777777" w:rsidR="00FC75F7" w:rsidRPr="00FC75F7" w:rsidRDefault="00FC75F7" w:rsidP="00FC75F7">
      <w:pPr>
        <w:spacing w:after="0"/>
        <w:jc w:val="left"/>
        <w:rPr>
          <w:b/>
          <w:bCs/>
          <w:sz w:val="18"/>
          <w:szCs w:val="16"/>
        </w:rPr>
      </w:pPr>
      <w:r w:rsidRPr="00FC75F7">
        <w:rPr>
          <w:b/>
          <w:bCs/>
          <w:sz w:val="18"/>
          <w:szCs w:val="16"/>
        </w:rPr>
        <w:t>join customers c on o.CustomerID = c.CustomerID</w:t>
      </w:r>
    </w:p>
    <w:p w14:paraId="3E41B4F3" w14:textId="77777777" w:rsidR="00FC75F7" w:rsidRPr="00FC75F7" w:rsidRDefault="00FC75F7" w:rsidP="00FC75F7">
      <w:pPr>
        <w:spacing w:after="0"/>
        <w:jc w:val="left"/>
        <w:rPr>
          <w:b/>
          <w:bCs/>
          <w:sz w:val="18"/>
          <w:szCs w:val="16"/>
        </w:rPr>
      </w:pPr>
      <w:r w:rsidRPr="00FC75F7">
        <w:rPr>
          <w:b/>
          <w:bCs/>
          <w:sz w:val="18"/>
          <w:szCs w:val="16"/>
        </w:rPr>
        <w:t>group by 1,2,3</w:t>
      </w:r>
    </w:p>
    <w:p w14:paraId="79C7A591" w14:textId="77777777" w:rsidR="00FC75F7" w:rsidRDefault="00FC75F7" w:rsidP="00FC75F7">
      <w:pPr>
        <w:spacing w:after="0"/>
        <w:jc w:val="left"/>
        <w:rPr>
          <w:rFonts w:ascii="Courier New" w:hAnsi="Courier New" w:cs="Courier New"/>
          <w:sz w:val="14"/>
          <w:szCs w:val="12"/>
        </w:rPr>
      </w:pPr>
      <w:r w:rsidRPr="00FC75F7">
        <w:rPr>
          <w:b/>
          <w:bCs/>
          <w:sz w:val="18"/>
          <w:szCs w:val="16"/>
        </w:rPr>
        <w:t>order by 1,2,4 desc;</w:t>
      </w:r>
    </w:p>
    <w:p w14:paraId="7B279CF7" w14:textId="77777777" w:rsidR="00760010" w:rsidRDefault="00760010" w:rsidP="00A163B8">
      <w:pPr>
        <w:rPr>
          <w:rFonts w:ascii="Courier New" w:hAnsi="Courier New" w:cs="Courier New"/>
          <w:sz w:val="14"/>
          <w:szCs w:val="12"/>
        </w:rPr>
      </w:pPr>
    </w:p>
    <w:p w14:paraId="39BDA226" w14:textId="77777777" w:rsidR="00FC75F7" w:rsidRPr="008F6805" w:rsidRDefault="00FC75F7" w:rsidP="00FC75F7">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AVERAGE MONTHLY ORDER COUNTS BY CUSTOMER’S OCCUPATION</w:t>
      </w:r>
    </w:p>
    <w:p w14:paraId="3B024D5E" w14:textId="77777777" w:rsidR="00FC75F7" w:rsidRDefault="00FC75F7" w:rsidP="00FC75F7">
      <w:pPr>
        <w:rPr>
          <w:rFonts w:ascii="Courier New" w:hAnsi="Courier New" w:cs="Courier New"/>
          <w:sz w:val="14"/>
          <w:szCs w:val="12"/>
        </w:rPr>
      </w:pPr>
      <w:r w:rsidRPr="00FC75F7">
        <w:rPr>
          <w:rFonts w:ascii="Courier New" w:hAnsi="Courier New" w:cs="Courier New"/>
          <w:sz w:val="14"/>
          <w:szCs w:val="12"/>
        </w:rPr>
        <w:t>Order Trends by Customer Occupation</w:t>
      </w:r>
    </w:p>
    <w:p w14:paraId="625EE683" w14:textId="77777777" w:rsidR="006873C8" w:rsidRPr="00FC75F7" w:rsidRDefault="006873C8" w:rsidP="00FC75F7">
      <w:pPr>
        <w:rPr>
          <w:rFonts w:ascii="Courier New" w:hAnsi="Courier New" w:cs="Courier New"/>
          <w:sz w:val="14"/>
          <w:szCs w:val="12"/>
        </w:rPr>
      </w:pPr>
      <w:r w:rsidRPr="00760010">
        <w:rPr>
          <w:rFonts w:ascii="Courier New" w:hAnsi="Courier New" w:cs="Courier New"/>
          <w:noProof/>
          <w:sz w:val="14"/>
          <w:szCs w:val="12"/>
        </w:rPr>
        <w:drawing>
          <wp:inline distT="0" distB="0" distL="0" distR="0" wp14:anchorId="6D2FBA10" wp14:editId="5B01F325">
            <wp:extent cx="1981200" cy="2574381"/>
            <wp:effectExtent l="0" t="0" r="0" b="0"/>
            <wp:docPr id="618637269" name="Picture 61863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6068" cy="2632682"/>
                    </a:xfrm>
                    <a:prstGeom prst="rect">
                      <a:avLst/>
                    </a:prstGeom>
                  </pic:spPr>
                </pic:pic>
              </a:graphicData>
            </a:graphic>
          </wp:inline>
        </w:drawing>
      </w:r>
    </w:p>
    <w:p w14:paraId="6DBE27D9" w14:textId="77777777" w:rsidR="00FC75F7" w:rsidRPr="00FC75F7" w:rsidRDefault="00FC75F7" w:rsidP="00FC75F7">
      <w:pPr>
        <w:rPr>
          <w:rFonts w:ascii="Courier New" w:hAnsi="Courier New" w:cs="Courier New"/>
          <w:sz w:val="14"/>
          <w:szCs w:val="12"/>
        </w:rPr>
      </w:pPr>
      <w:r w:rsidRPr="00FC75F7">
        <w:rPr>
          <w:rFonts w:ascii="Courier New" w:hAnsi="Courier New" w:cs="Courier New"/>
          <w:sz w:val="14"/>
          <w:szCs w:val="12"/>
        </w:rPr>
        <w:t>This data reveals interesting patterns in average monthly order counts across different customer occupations.</w:t>
      </w:r>
    </w:p>
    <w:p w14:paraId="330B9E21" w14:textId="77777777" w:rsidR="00FC75F7" w:rsidRPr="00FC75F7" w:rsidRDefault="00FC75F7" w:rsidP="006873C8">
      <w:pPr>
        <w:spacing w:after="0"/>
        <w:rPr>
          <w:rFonts w:ascii="Courier New" w:hAnsi="Courier New" w:cs="Courier New"/>
          <w:sz w:val="14"/>
          <w:szCs w:val="12"/>
        </w:rPr>
      </w:pPr>
      <w:r w:rsidRPr="00FC75F7">
        <w:rPr>
          <w:rFonts w:ascii="Courier New" w:hAnsi="Courier New" w:cs="Courier New"/>
          <w:sz w:val="14"/>
          <w:szCs w:val="12"/>
        </w:rPr>
        <w:t>High-Volume Orders:</w:t>
      </w:r>
    </w:p>
    <w:p w14:paraId="5FBE19D9" w14:textId="77777777" w:rsidR="00FC75F7" w:rsidRPr="00FC75F7" w:rsidRDefault="006873C8" w:rsidP="006873C8">
      <w:pPr>
        <w:spacing w:after="0"/>
        <w:rPr>
          <w:rFonts w:ascii="Courier New" w:hAnsi="Courier New" w:cs="Courier New"/>
          <w:sz w:val="14"/>
          <w:szCs w:val="12"/>
        </w:rPr>
      </w:pPr>
      <w:r>
        <w:rPr>
          <w:rFonts w:ascii="Courier New" w:hAnsi="Courier New" w:cs="Courier New"/>
          <w:sz w:val="14"/>
          <w:szCs w:val="12"/>
        </w:rPr>
        <w:tab/>
      </w:r>
      <w:r w:rsidR="00FC75F7" w:rsidRPr="00FC75F7">
        <w:rPr>
          <w:rFonts w:ascii="Courier New" w:hAnsi="Courier New" w:cs="Courier New"/>
          <w:sz w:val="14"/>
          <w:szCs w:val="12"/>
        </w:rPr>
        <w:t>Sales Representatives: Unsurprisingly, sales representatives hold the top spot with an average of 6.96 orders per month, making them the key drivers of sales.</w:t>
      </w:r>
    </w:p>
    <w:p w14:paraId="1AF28D13" w14:textId="77777777" w:rsidR="00FC75F7" w:rsidRPr="00FC75F7" w:rsidRDefault="006873C8" w:rsidP="006873C8">
      <w:pPr>
        <w:spacing w:after="0"/>
        <w:rPr>
          <w:rFonts w:ascii="Courier New" w:hAnsi="Courier New" w:cs="Courier New"/>
          <w:sz w:val="14"/>
          <w:szCs w:val="12"/>
        </w:rPr>
      </w:pPr>
      <w:r>
        <w:rPr>
          <w:rFonts w:ascii="Courier New" w:hAnsi="Courier New" w:cs="Courier New"/>
          <w:sz w:val="14"/>
          <w:szCs w:val="12"/>
        </w:rPr>
        <w:tab/>
      </w:r>
      <w:r w:rsidR="00FC75F7" w:rsidRPr="00FC75F7">
        <w:rPr>
          <w:rFonts w:ascii="Courier New" w:hAnsi="Courier New" w:cs="Courier New"/>
          <w:sz w:val="14"/>
          <w:szCs w:val="12"/>
        </w:rPr>
        <w:t>Owners: Following closely behind with 5.83 orders per month, owners play a significant role in generating sales volume.</w:t>
      </w:r>
    </w:p>
    <w:p w14:paraId="661AD350" w14:textId="77777777" w:rsidR="00FC75F7" w:rsidRPr="00FC75F7" w:rsidRDefault="006873C8" w:rsidP="006873C8">
      <w:pPr>
        <w:spacing w:after="0"/>
        <w:rPr>
          <w:rFonts w:ascii="Courier New" w:hAnsi="Courier New" w:cs="Courier New"/>
          <w:sz w:val="14"/>
          <w:szCs w:val="12"/>
        </w:rPr>
      </w:pPr>
      <w:r>
        <w:rPr>
          <w:rFonts w:ascii="Courier New" w:hAnsi="Courier New" w:cs="Courier New"/>
          <w:sz w:val="14"/>
          <w:szCs w:val="12"/>
        </w:rPr>
        <w:tab/>
      </w:r>
      <w:r w:rsidR="00FC75F7" w:rsidRPr="00FC75F7">
        <w:rPr>
          <w:rFonts w:ascii="Courier New" w:hAnsi="Courier New" w:cs="Courier New"/>
          <w:sz w:val="14"/>
          <w:szCs w:val="12"/>
        </w:rPr>
        <w:t>Sales Managers: Averaging 5.57 orders per month, sales managers likely contribute to sales generation through their teams.</w:t>
      </w:r>
    </w:p>
    <w:p w14:paraId="2E2993DB" w14:textId="77777777" w:rsidR="006873C8" w:rsidRDefault="006873C8" w:rsidP="006873C8">
      <w:pPr>
        <w:spacing w:after="0"/>
        <w:rPr>
          <w:rFonts w:ascii="Courier New" w:hAnsi="Courier New" w:cs="Courier New"/>
          <w:sz w:val="14"/>
          <w:szCs w:val="12"/>
        </w:rPr>
      </w:pPr>
    </w:p>
    <w:p w14:paraId="0C1A12B3" w14:textId="77777777" w:rsidR="00FC75F7" w:rsidRPr="00FC75F7" w:rsidRDefault="00FC75F7" w:rsidP="006873C8">
      <w:pPr>
        <w:spacing w:after="0"/>
        <w:rPr>
          <w:rFonts w:ascii="Courier New" w:hAnsi="Courier New" w:cs="Courier New"/>
          <w:sz w:val="14"/>
          <w:szCs w:val="12"/>
        </w:rPr>
      </w:pPr>
      <w:r w:rsidRPr="00FC75F7">
        <w:rPr>
          <w:rFonts w:ascii="Courier New" w:hAnsi="Courier New" w:cs="Courier New"/>
          <w:sz w:val="14"/>
          <w:szCs w:val="12"/>
        </w:rPr>
        <w:t>Moderate-Volume Orders:</w:t>
      </w:r>
    </w:p>
    <w:p w14:paraId="5F4C2435" w14:textId="77777777" w:rsidR="00FC75F7" w:rsidRPr="00FC75F7" w:rsidRDefault="006873C8" w:rsidP="006873C8">
      <w:pPr>
        <w:spacing w:after="0"/>
        <w:rPr>
          <w:rFonts w:ascii="Courier New" w:hAnsi="Courier New" w:cs="Courier New"/>
          <w:sz w:val="14"/>
          <w:szCs w:val="12"/>
        </w:rPr>
      </w:pPr>
      <w:r>
        <w:rPr>
          <w:rFonts w:ascii="Courier New" w:hAnsi="Courier New" w:cs="Courier New"/>
          <w:sz w:val="14"/>
          <w:szCs w:val="12"/>
        </w:rPr>
        <w:tab/>
      </w:r>
      <w:r w:rsidR="00FC75F7" w:rsidRPr="00FC75F7">
        <w:rPr>
          <w:rFonts w:ascii="Courier New" w:hAnsi="Courier New" w:cs="Courier New"/>
          <w:sz w:val="14"/>
          <w:szCs w:val="12"/>
        </w:rPr>
        <w:t>Accounting Managers: Responsible for financial aspects, accounting managers have a moderate average of 5.04 orders per month, suggesting potential involvement in procurement or related purchases.</w:t>
      </w:r>
    </w:p>
    <w:p w14:paraId="0715F487" w14:textId="77777777" w:rsidR="00FC75F7" w:rsidRPr="00FC75F7" w:rsidRDefault="006873C8" w:rsidP="006873C8">
      <w:pPr>
        <w:spacing w:after="0"/>
        <w:rPr>
          <w:rFonts w:ascii="Courier New" w:hAnsi="Courier New" w:cs="Courier New"/>
          <w:sz w:val="14"/>
          <w:szCs w:val="12"/>
        </w:rPr>
      </w:pPr>
      <w:r>
        <w:rPr>
          <w:rFonts w:ascii="Courier New" w:hAnsi="Courier New" w:cs="Courier New"/>
          <w:sz w:val="14"/>
          <w:szCs w:val="12"/>
        </w:rPr>
        <w:tab/>
      </w:r>
      <w:r w:rsidR="00FC75F7" w:rsidRPr="00FC75F7">
        <w:rPr>
          <w:rFonts w:ascii="Courier New" w:hAnsi="Courier New" w:cs="Courier New"/>
          <w:sz w:val="14"/>
          <w:szCs w:val="12"/>
        </w:rPr>
        <w:t>Marketing Managers: With an average of 3.9 orders per month, marketing managers might contribute to orders indirectly through promotional efforts.</w:t>
      </w:r>
    </w:p>
    <w:p w14:paraId="70528867" w14:textId="77777777" w:rsidR="00FC75F7" w:rsidRPr="00FC75F7" w:rsidRDefault="006873C8" w:rsidP="006873C8">
      <w:pPr>
        <w:spacing w:after="0"/>
        <w:rPr>
          <w:rFonts w:ascii="Courier New" w:hAnsi="Courier New" w:cs="Courier New"/>
          <w:sz w:val="14"/>
          <w:szCs w:val="12"/>
        </w:rPr>
      </w:pPr>
      <w:r>
        <w:rPr>
          <w:rFonts w:ascii="Courier New" w:hAnsi="Courier New" w:cs="Courier New"/>
          <w:sz w:val="14"/>
          <w:szCs w:val="12"/>
        </w:rPr>
        <w:br w:type="column"/>
      </w:r>
      <w:r w:rsidR="00B74E09" w:rsidRPr="00DB3B43">
        <w:rPr>
          <w:noProof/>
          <w:sz w:val="40"/>
          <w:szCs w:val="24"/>
        </w:rPr>
        <w:lastRenderedPageBreak/>
        <mc:AlternateContent>
          <mc:Choice Requires="wpg">
            <w:drawing>
              <wp:anchor distT="0" distB="0" distL="114300" distR="114300" simplePos="0" relativeHeight="251773952" behindDoc="1" locked="1" layoutInCell="1" allowOverlap="1" wp14:anchorId="74D9ABAE" wp14:editId="5D9C18DC">
                <wp:simplePos x="0" y="0"/>
                <wp:positionH relativeFrom="page">
                  <wp:posOffset>-6350</wp:posOffset>
                </wp:positionH>
                <wp:positionV relativeFrom="paragraph">
                  <wp:posOffset>-522605</wp:posOffset>
                </wp:positionV>
                <wp:extent cx="7772400" cy="9641205"/>
                <wp:effectExtent l="0" t="0" r="0" b="0"/>
                <wp:wrapNone/>
                <wp:docPr id="618637272" name="Group 6186372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618637273"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74"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75"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76"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15D3BA7" id="Group 618637272" o:spid="_x0000_s1026" alt="&quot;&quot;" style="position:absolute;margin-left:-.5pt;margin-top:-41.15pt;width:612pt;height:759.15pt;z-index:-251542528;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00FC75F7" w:rsidRPr="00FC75F7">
        <w:rPr>
          <w:rFonts w:ascii="Courier New" w:hAnsi="Courier New" w:cs="Courier New"/>
          <w:sz w:val="14"/>
          <w:szCs w:val="12"/>
        </w:rPr>
        <w:t>Low-Volume Orders:</w:t>
      </w:r>
    </w:p>
    <w:p w14:paraId="2947BB73" w14:textId="77777777" w:rsidR="00FC75F7" w:rsidRPr="00FC75F7" w:rsidRDefault="006873C8" w:rsidP="006873C8">
      <w:pPr>
        <w:spacing w:after="0"/>
        <w:rPr>
          <w:rFonts w:ascii="Courier New" w:hAnsi="Courier New" w:cs="Courier New"/>
          <w:sz w:val="14"/>
          <w:szCs w:val="12"/>
        </w:rPr>
      </w:pPr>
      <w:r>
        <w:rPr>
          <w:rFonts w:ascii="Courier New" w:hAnsi="Courier New" w:cs="Courier New"/>
          <w:sz w:val="14"/>
          <w:szCs w:val="12"/>
        </w:rPr>
        <w:tab/>
      </w:r>
      <w:r w:rsidR="00FC75F7" w:rsidRPr="00FC75F7">
        <w:rPr>
          <w:rFonts w:ascii="Courier New" w:hAnsi="Courier New" w:cs="Courier New"/>
          <w:sz w:val="14"/>
          <w:szCs w:val="12"/>
        </w:rPr>
        <w:t>Sales Associates: Averaging 3.25 orders per month, sales associates likely handle smaller or individual customer transactions.</w:t>
      </w:r>
    </w:p>
    <w:p w14:paraId="3FEEF123" w14:textId="77777777" w:rsidR="00FC75F7" w:rsidRPr="00FC75F7" w:rsidRDefault="006873C8" w:rsidP="006873C8">
      <w:pPr>
        <w:spacing w:after="0"/>
        <w:rPr>
          <w:rFonts w:ascii="Courier New" w:hAnsi="Courier New" w:cs="Courier New"/>
          <w:sz w:val="14"/>
          <w:szCs w:val="12"/>
        </w:rPr>
      </w:pPr>
      <w:r>
        <w:rPr>
          <w:rFonts w:ascii="Courier New" w:hAnsi="Courier New" w:cs="Courier New"/>
          <w:sz w:val="14"/>
          <w:szCs w:val="12"/>
        </w:rPr>
        <w:tab/>
      </w:r>
      <w:r w:rsidR="00FC75F7" w:rsidRPr="00FC75F7">
        <w:rPr>
          <w:rFonts w:ascii="Courier New" w:hAnsi="Courier New" w:cs="Courier New"/>
          <w:sz w:val="14"/>
          <w:szCs w:val="12"/>
        </w:rPr>
        <w:t>Marketing Assistants: Their 2.2 average orders per month might indicate involvement in smaller promotional orders or resource requests.</w:t>
      </w:r>
    </w:p>
    <w:p w14:paraId="4CA594B2" w14:textId="77777777" w:rsidR="00FC75F7" w:rsidRPr="00FC75F7" w:rsidRDefault="006873C8" w:rsidP="006873C8">
      <w:pPr>
        <w:spacing w:after="0"/>
        <w:rPr>
          <w:rFonts w:ascii="Courier New" w:hAnsi="Courier New" w:cs="Courier New"/>
          <w:sz w:val="14"/>
          <w:szCs w:val="12"/>
        </w:rPr>
      </w:pPr>
      <w:r>
        <w:rPr>
          <w:rFonts w:ascii="Courier New" w:hAnsi="Courier New" w:cs="Courier New"/>
          <w:sz w:val="14"/>
          <w:szCs w:val="12"/>
        </w:rPr>
        <w:tab/>
      </w:r>
      <w:r w:rsidR="00FC75F7" w:rsidRPr="00FC75F7">
        <w:rPr>
          <w:rFonts w:ascii="Courier New" w:hAnsi="Courier New" w:cs="Courier New"/>
          <w:sz w:val="14"/>
          <w:szCs w:val="12"/>
        </w:rPr>
        <w:t>Support Staff: Roles like order administrators, assistant sales representatives, and assistant sales agents have even lower averages, suggesting they handle smaller or infrequent orders.</w:t>
      </w:r>
    </w:p>
    <w:p w14:paraId="0746475C" w14:textId="77777777" w:rsidR="006873C8" w:rsidRDefault="006873C8" w:rsidP="006873C8">
      <w:pPr>
        <w:spacing w:after="0"/>
        <w:rPr>
          <w:rFonts w:ascii="Courier New" w:hAnsi="Courier New" w:cs="Courier New"/>
          <w:sz w:val="14"/>
          <w:szCs w:val="12"/>
        </w:rPr>
      </w:pPr>
    </w:p>
    <w:p w14:paraId="2E2C4DF8" w14:textId="77777777" w:rsidR="00FC75F7" w:rsidRPr="00FC75F7" w:rsidRDefault="00FC75F7" w:rsidP="006873C8">
      <w:pPr>
        <w:spacing w:after="0"/>
        <w:rPr>
          <w:rFonts w:ascii="Courier New" w:hAnsi="Courier New" w:cs="Courier New"/>
          <w:sz w:val="14"/>
          <w:szCs w:val="12"/>
        </w:rPr>
      </w:pPr>
      <w:r w:rsidRPr="00FC75F7">
        <w:rPr>
          <w:rFonts w:ascii="Courier New" w:hAnsi="Courier New" w:cs="Courier New"/>
          <w:sz w:val="14"/>
          <w:szCs w:val="12"/>
        </w:rPr>
        <w:t>Additional Insights:</w:t>
      </w:r>
    </w:p>
    <w:p w14:paraId="74B7E9C0" w14:textId="77777777" w:rsidR="00FC75F7" w:rsidRPr="00FC75F7" w:rsidRDefault="006873C8" w:rsidP="006873C8">
      <w:pPr>
        <w:spacing w:after="0"/>
        <w:rPr>
          <w:rFonts w:ascii="Courier New" w:hAnsi="Courier New" w:cs="Courier New"/>
          <w:sz w:val="14"/>
          <w:szCs w:val="12"/>
        </w:rPr>
      </w:pPr>
      <w:r>
        <w:rPr>
          <w:rFonts w:ascii="Courier New" w:hAnsi="Courier New" w:cs="Courier New"/>
          <w:sz w:val="14"/>
          <w:szCs w:val="12"/>
        </w:rPr>
        <w:tab/>
      </w:r>
      <w:r w:rsidR="00FC75F7" w:rsidRPr="00FC75F7">
        <w:rPr>
          <w:rFonts w:ascii="Courier New" w:hAnsi="Courier New" w:cs="Courier New"/>
          <w:sz w:val="14"/>
          <w:szCs w:val="12"/>
        </w:rPr>
        <w:t>The gap between sales representatives and other roles highlights their crucial contribution to order generation.</w:t>
      </w:r>
    </w:p>
    <w:p w14:paraId="4E8F4F9A" w14:textId="77777777" w:rsidR="00FC75F7" w:rsidRPr="00FC75F7" w:rsidRDefault="006873C8" w:rsidP="006873C8">
      <w:pPr>
        <w:spacing w:after="0"/>
        <w:rPr>
          <w:rFonts w:ascii="Courier New" w:hAnsi="Courier New" w:cs="Courier New"/>
          <w:sz w:val="14"/>
          <w:szCs w:val="12"/>
        </w:rPr>
      </w:pPr>
      <w:r>
        <w:rPr>
          <w:rFonts w:ascii="Courier New" w:hAnsi="Courier New" w:cs="Courier New"/>
          <w:sz w:val="14"/>
          <w:szCs w:val="12"/>
        </w:rPr>
        <w:tab/>
      </w:r>
      <w:r w:rsidR="00FC75F7" w:rsidRPr="00FC75F7">
        <w:rPr>
          <w:rFonts w:ascii="Courier New" w:hAnsi="Courier New" w:cs="Courier New"/>
          <w:sz w:val="14"/>
          <w:szCs w:val="12"/>
        </w:rPr>
        <w:t>The presence of owners and sales managers in the top order brackets suggests their active involvement in sales efforts.</w:t>
      </w:r>
    </w:p>
    <w:p w14:paraId="6AEDB3AA" w14:textId="77777777" w:rsidR="00760010" w:rsidRDefault="006873C8" w:rsidP="006873C8">
      <w:pPr>
        <w:spacing w:after="0"/>
        <w:rPr>
          <w:rFonts w:ascii="Courier New" w:hAnsi="Courier New" w:cs="Courier New"/>
          <w:sz w:val="14"/>
          <w:szCs w:val="12"/>
        </w:rPr>
      </w:pPr>
      <w:r>
        <w:rPr>
          <w:rFonts w:ascii="Courier New" w:hAnsi="Courier New" w:cs="Courier New"/>
          <w:sz w:val="14"/>
          <w:szCs w:val="12"/>
        </w:rPr>
        <w:tab/>
      </w:r>
      <w:r w:rsidR="00FC75F7" w:rsidRPr="00FC75F7">
        <w:rPr>
          <w:rFonts w:ascii="Courier New" w:hAnsi="Courier New" w:cs="Courier New"/>
          <w:sz w:val="14"/>
          <w:szCs w:val="12"/>
        </w:rPr>
        <w:t>Marketing and support staff contribute through lower-volume orders, possibly indicating their focus on specific tasks or customer interactions.</w:t>
      </w:r>
    </w:p>
    <w:p w14:paraId="3C12701A" w14:textId="77777777" w:rsidR="006873C8" w:rsidRPr="008F6805" w:rsidRDefault="006873C8" w:rsidP="00B74E09">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AVERAGE MONTHLY ORDER COUNTS BY MARKET &amp; COUNTRY</w:t>
      </w:r>
    </w:p>
    <w:p w14:paraId="2A636C4A" w14:textId="77777777" w:rsidR="006873C8" w:rsidRPr="006873C8" w:rsidRDefault="006873C8" w:rsidP="006873C8">
      <w:pPr>
        <w:rPr>
          <w:rFonts w:ascii="Courier New" w:hAnsi="Courier New" w:cs="Courier New"/>
          <w:sz w:val="14"/>
          <w:szCs w:val="12"/>
        </w:rPr>
      </w:pPr>
      <w:r>
        <w:rPr>
          <w:rFonts w:ascii="Courier New" w:hAnsi="Courier New" w:cs="Courier New"/>
          <w:sz w:val="14"/>
          <w:szCs w:val="12"/>
        </w:rPr>
        <w:t>D</w:t>
      </w:r>
      <w:r w:rsidRPr="006873C8">
        <w:rPr>
          <w:rFonts w:ascii="Courier New" w:hAnsi="Courier New" w:cs="Courier New"/>
          <w:sz w:val="14"/>
          <w:szCs w:val="12"/>
        </w:rPr>
        <w:t>ata reveals interesting variations in average order counts across different customer markets and countries.</w:t>
      </w:r>
    </w:p>
    <w:p w14:paraId="433E1A5D" w14:textId="77777777" w:rsidR="006873C8" w:rsidRPr="006873C8" w:rsidRDefault="006873C8" w:rsidP="006873C8">
      <w:pPr>
        <w:rPr>
          <w:rFonts w:ascii="Courier New" w:hAnsi="Courier New" w:cs="Courier New"/>
          <w:sz w:val="14"/>
          <w:szCs w:val="12"/>
        </w:rPr>
      </w:pPr>
      <w:r>
        <w:rPr>
          <w:noProof/>
        </w:rPr>
        <w:drawing>
          <wp:inline distT="0" distB="0" distL="0" distR="0" wp14:anchorId="4872AA6E" wp14:editId="7201171F">
            <wp:extent cx="3393623" cy="1323109"/>
            <wp:effectExtent l="0" t="0" r="0" b="0"/>
            <wp:docPr id="618637271" name="Picture 61863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6976" cy="1332214"/>
                    </a:xfrm>
                    <a:prstGeom prst="rect">
                      <a:avLst/>
                    </a:prstGeom>
                  </pic:spPr>
                </pic:pic>
              </a:graphicData>
            </a:graphic>
          </wp:inline>
        </w:drawing>
      </w:r>
    </w:p>
    <w:p w14:paraId="40864690" w14:textId="77777777" w:rsidR="006873C8" w:rsidRPr="006873C8" w:rsidRDefault="006873C8" w:rsidP="00B74E09">
      <w:pPr>
        <w:spacing w:after="0"/>
        <w:rPr>
          <w:rFonts w:ascii="Courier New" w:hAnsi="Courier New" w:cs="Courier New"/>
          <w:sz w:val="14"/>
          <w:szCs w:val="12"/>
        </w:rPr>
      </w:pPr>
      <w:r w:rsidRPr="006873C8">
        <w:rPr>
          <w:rFonts w:ascii="Courier New" w:hAnsi="Courier New" w:cs="Courier New"/>
          <w:sz w:val="14"/>
          <w:szCs w:val="12"/>
        </w:rPr>
        <w:t>High-Volume Orders:</w:t>
      </w:r>
    </w:p>
    <w:p w14:paraId="7A4DE7E9" w14:textId="77777777" w:rsidR="006873C8" w:rsidRPr="006873C8" w:rsidRDefault="006873C8" w:rsidP="00B74E09">
      <w:pPr>
        <w:spacing w:after="0"/>
        <w:rPr>
          <w:rFonts w:ascii="Courier New" w:hAnsi="Courier New" w:cs="Courier New"/>
          <w:sz w:val="14"/>
          <w:szCs w:val="12"/>
        </w:rPr>
      </w:pPr>
      <w:r>
        <w:rPr>
          <w:rFonts w:ascii="Courier New" w:hAnsi="Courier New" w:cs="Courier New"/>
          <w:sz w:val="14"/>
          <w:szCs w:val="12"/>
        </w:rPr>
        <w:tab/>
      </w:r>
      <w:r w:rsidRPr="006873C8">
        <w:rPr>
          <w:rFonts w:ascii="Courier New" w:hAnsi="Courier New" w:cs="Courier New"/>
          <w:sz w:val="14"/>
          <w:szCs w:val="12"/>
        </w:rPr>
        <w:t>North America (NA): Both USA and Canada boast the highest average order counts, exceeding 5 orders per customer. This suggests strong customer engagement and potentially larger order sizes in these markets.</w:t>
      </w:r>
    </w:p>
    <w:p w14:paraId="19C6E18A" w14:textId="77777777" w:rsidR="006873C8" w:rsidRPr="006873C8" w:rsidRDefault="006873C8" w:rsidP="00B74E09">
      <w:pPr>
        <w:spacing w:after="0"/>
        <w:rPr>
          <w:rFonts w:ascii="Courier New" w:hAnsi="Courier New" w:cs="Courier New"/>
          <w:sz w:val="14"/>
          <w:szCs w:val="12"/>
        </w:rPr>
      </w:pPr>
      <w:r>
        <w:rPr>
          <w:rFonts w:ascii="Courier New" w:hAnsi="Courier New" w:cs="Courier New"/>
          <w:sz w:val="14"/>
          <w:szCs w:val="12"/>
        </w:rPr>
        <w:tab/>
      </w:r>
      <w:r w:rsidRPr="006873C8">
        <w:rPr>
          <w:rFonts w:ascii="Courier New" w:hAnsi="Courier New" w:cs="Courier New"/>
          <w:sz w:val="14"/>
          <w:szCs w:val="12"/>
        </w:rPr>
        <w:t>EMEA: Germany stands out with an impressive average of 5.3 orders per customer, indicating potentially higher individual spending or larger business purchases.</w:t>
      </w:r>
    </w:p>
    <w:p w14:paraId="7DC72367" w14:textId="77777777" w:rsidR="006873C8" w:rsidRDefault="006873C8" w:rsidP="00B74E09">
      <w:pPr>
        <w:spacing w:after="0"/>
        <w:rPr>
          <w:rFonts w:ascii="Courier New" w:hAnsi="Courier New" w:cs="Courier New"/>
          <w:sz w:val="14"/>
          <w:szCs w:val="12"/>
        </w:rPr>
      </w:pPr>
    </w:p>
    <w:p w14:paraId="5BA61011" w14:textId="77777777" w:rsidR="006873C8" w:rsidRPr="006873C8" w:rsidRDefault="006873C8" w:rsidP="00B74E09">
      <w:pPr>
        <w:spacing w:after="0"/>
        <w:rPr>
          <w:rFonts w:ascii="Courier New" w:hAnsi="Courier New" w:cs="Courier New"/>
          <w:sz w:val="14"/>
          <w:szCs w:val="12"/>
        </w:rPr>
      </w:pPr>
      <w:r w:rsidRPr="006873C8">
        <w:rPr>
          <w:rFonts w:ascii="Courier New" w:hAnsi="Courier New" w:cs="Courier New"/>
          <w:sz w:val="14"/>
          <w:szCs w:val="12"/>
        </w:rPr>
        <w:t>Moderate-Volume Orders:</w:t>
      </w:r>
    </w:p>
    <w:p w14:paraId="0CC33A84" w14:textId="77777777" w:rsidR="006873C8" w:rsidRPr="006873C8" w:rsidRDefault="006873C8" w:rsidP="00B74E09">
      <w:pPr>
        <w:spacing w:after="0"/>
        <w:rPr>
          <w:rFonts w:ascii="Courier New" w:hAnsi="Courier New" w:cs="Courier New"/>
          <w:sz w:val="14"/>
          <w:szCs w:val="12"/>
        </w:rPr>
      </w:pPr>
    </w:p>
    <w:p w14:paraId="38A8815E" w14:textId="77777777" w:rsidR="006873C8" w:rsidRPr="006873C8" w:rsidRDefault="006873C8" w:rsidP="00B74E09">
      <w:pPr>
        <w:spacing w:after="0"/>
        <w:rPr>
          <w:rFonts w:ascii="Courier New" w:hAnsi="Courier New" w:cs="Courier New"/>
          <w:sz w:val="14"/>
          <w:szCs w:val="12"/>
        </w:rPr>
      </w:pPr>
      <w:r>
        <w:rPr>
          <w:rFonts w:ascii="Courier New" w:hAnsi="Courier New" w:cs="Courier New"/>
          <w:sz w:val="14"/>
          <w:szCs w:val="12"/>
        </w:rPr>
        <w:tab/>
      </w:r>
      <w:r w:rsidRPr="006873C8">
        <w:rPr>
          <w:rFonts w:ascii="Courier New" w:hAnsi="Courier New" w:cs="Courier New"/>
          <w:sz w:val="14"/>
          <w:szCs w:val="12"/>
        </w:rPr>
        <w:t>EMEA: Several European countries fall within this range, including France, Sweden, Austria, and Belgium, with averages between 1.4 and 3.3 orders per customer. This suggests diverse customer behavior and potentially smaller order sizes compared to leaders.</w:t>
      </w:r>
    </w:p>
    <w:p w14:paraId="3377BB75" w14:textId="77777777" w:rsidR="006873C8" w:rsidRPr="006873C8" w:rsidRDefault="00B74E09" w:rsidP="00B74E09">
      <w:pPr>
        <w:spacing w:after="0"/>
        <w:rPr>
          <w:rFonts w:ascii="Courier New" w:hAnsi="Courier New" w:cs="Courier New"/>
          <w:sz w:val="14"/>
          <w:szCs w:val="12"/>
        </w:rPr>
      </w:pPr>
      <w:r>
        <w:rPr>
          <w:rFonts w:ascii="Courier New" w:hAnsi="Courier New" w:cs="Courier New"/>
          <w:sz w:val="14"/>
          <w:szCs w:val="12"/>
        </w:rPr>
        <w:tab/>
      </w:r>
      <w:r w:rsidR="006873C8" w:rsidRPr="006873C8">
        <w:rPr>
          <w:rFonts w:ascii="Courier New" w:hAnsi="Courier New" w:cs="Courier New"/>
          <w:sz w:val="14"/>
          <w:szCs w:val="12"/>
        </w:rPr>
        <w:t>LATAM: Mexico and Venezuela fall into this category, with averages between 1.6 and 2.2 orders per customer, hinting at moderate customer engagement or smaller purchase sizes in these markets.</w:t>
      </w:r>
    </w:p>
    <w:p w14:paraId="135F35D9" w14:textId="77777777" w:rsidR="00B74E09" w:rsidRDefault="00B74E09" w:rsidP="00B74E09">
      <w:pPr>
        <w:spacing w:after="0"/>
        <w:rPr>
          <w:rFonts w:ascii="Courier New" w:hAnsi="Courier New" w:cs="Courier New"/>
          <w:sz w:val="14"/>
          <w:szCs w:val="12"/>
        </w:rPr>
      </w:pPr>
    </w:p>
    <w:p w14:paraId="46A17E1A" w14:textId="77777777" w:rsidR="006873C8" w:rsidRPr="006873C8" w:rsidRDefault="006873C8" w:rsidP="00B74E09">
      <w:pPr>
        <w:spacing w:after="0"/>
        <w:rPr>
          <w:rFonts w:ascii="Courier New" w:hAnsi="Courier New" w:cs="Courier New"/>
          <w:sz w:val="14"/>
          <w:szCs w:val="12"/>
        </w:rPr>
      </w:pPr>
      <w:r w:rsidRPr="006873C8">
        <w:rPr>
          <w:rFonts w:ascii="Courier New" w:hAnsi="Courier New" w:cs="Courier New"/>
          <w:sz w:val="14"/>
          <w:szCs w:val="12"/>
        </w:rPr>
        <w:t>Low-Volume Orders:</w:t>
      </w:r>
    </w:p>
    <w:p w14:paraId="3C6F9518" w14:textId="77777777" w:rsidR="006873C8" w:rsidRPr="006873C8" w:rsidRDefault="006873C8" w:rsidP="00B74E09">
      <w:pPr>
        <w:spacing w:after="0"/>
        <w:rPr>
          <w:rFonts w:ascii="Courier New" w:hAnsi="Courier New" w:cs="Courier New"/>
          <w:sz w:val="14"/>
          <w:szCs w:val="12"/>
        </w:rPr>
      </w:pPr>
    </w:p>
    <w:p w14:paraId="1FB797E8" w14:textId="77777777" w:rsidR="006873C8" w:rsidRPr="006873C8" w:rsidRDefault="00B74E09" w:rsidP="00B74E09">
      <w:pPr>
        <w:spacing w:after="0"/>
        <w:rPr>
          <w:rFonts w:ascii="Courier New" w:hAnsi="Courier New" w:cs="Courier New"/>
          <w:sz w:val="14"/>
          <w:szCs w:val="12"/>
        </w:rPr>
      </w:pPr>
      <w:r>
        <w:rPr>
          <w:rFonts w:ascii="Courier New" w:hAnsi="Courier New" w:cs="Courier New"/>
          <w:sz w:val="14"/>
          <w:szCs w:val="12"/>
        </w:rPr>
        <w:tab/>
      </w:r>
      <w:r w:rsidR="006873C8" w:rsidRPr="006873C8">
        <w:rPr>
          <w:rFonts w:ascii="Courier New" w:hAnsi="Courier New" w:cs="Courier New"/>
          <w:sz w:val="14"/>
          <w:szCs w:val="12"/>
        </w:rPr>
        <w:t>EMEA: Several European countries including Switzerland, Finland, Italy, Spain, UK, Ireland, Portugal, Denmark, Norway, and Poland have averages below 2 orders per customer. This could indicate lower customer activity, smaller order sizes, or specific market dynamics in these regions.</w:t>
      </w:r>
    </w:p>
    <w:p w14:paraId="614B5F1E" w14:textId="77777777" w:rsidR="00B74E09" w:rsidRDefault="00B74E09" w:rsidP="00B74E09">
      <w:pPr>
        <w:spacing w:after="0"/>
        <w:rPr>
          <w:rFonts w:ascii="Courier New" w:hAnsi="Courier New" w:cs="Courier New"/>
          <w:sz w:val="14"/>
          <w:szCs w:val="12"/>
        </w:rPr>
      </w:pPr>
      <w:r>
        <w:rPr>
          <w:rFonts w:ascii="Courier New" w:hAnsi="Courier New" w:cs="Courier New"/>
          <w:sz w:val="14"/>
          <w:szCs w:val="12"/>
        </w:rPr>
        <w:tab/>
      </w:r>
      <w:r w:rsidR="006873C8" w:rsidRPr="006873C8">
        <w:rPr>
          <w:rFonts w:ascii="Courier New" w:hAnsi="Courier New" w:cs="Courier New"/>
          <w:sz w:val="14"/>
          <w:szCs w:val="12"/>
        </w:rPr>
        <w:t>LATAM: Argentina joins this group with an average of 1.6 orders per customer, suggesting similar trends in customer behavior or order patterns compared to some European counterparts.</w:t>
      </w:r>
    </w:p>
    <w:p w14:paraId="238CF8D0" w14:textId="77777777" w:rsidR="006873C8" w:rsidRPr="006873C8" w:rsidRDefault="00B74E09" w:rsidP="00B74E09">
      <w:pPr>
        <w:spacing w:after="0"/>
        <w:rPr>
          <w:rFonts w:ascii="Courier New" w:hAnsi="Courier New" w:cs="Courier New"/>
          <w:sz w:val="14"/>
          <w:szCs w:val="12"/>
        </w:rPr>
      </w:pPr>
      <w:r>
        <w:rPr>
          <w:rFonts w:ascii="Courier New" w:hAnsi="Courier New" w:cs="Courier New"/>
          <w:sz w:val="14"/>
          <w:szCs w:val="12"/>
        </w:rPr>
        <w:br w:type="column"/>
      </w:r>
      <w:r w:rsidR="006873C8" w:rsidRPr="006873C8">
        <w:rPr>
          <w:rFonts w:ascii="Courier New" w:hAnsi="Courier New" w:cs="Courier New"/>
          <w:sz w:val="14"/>
          <w:szCs w:val="12"/>
        </w:rPr>
        <w:t>Additional Insights:</w:t>
      </w:r>
    </w:p>
    <w:p w14:paraId="72320127" w14:textId="77777777" w:rsidR="006873C8" w:rsidRPr="006873C8" w:rsidRDefault="006873C8" w:rsidP="00B74E09">
      <w:pPr>
        <w:spacing w:after="0"/>
        <w:rPr>
          <w:rFonts w:ascii="Courier New" w:hAnsi="Courier New" w:cs="Courier New"/>
          <w:sz w:val="14"/>
          <w:szCs w:val="12"/>
        </w:rPr>
      </w:pPr>
    </w:p>
    <w:p w14:paraId="03631ADA" w14:textId="77777777" w:rsidR="006873C8" w:rsidRPr="006873C8" w:rsidRDefault="00B74E09" w:rsidP="00B74E09">
      <w:pPr>
        <w:spacing w:after="0"/>
        <w:rPr>
          <w:rFonts w:ascii="Courier New" w:hAnsi="Courier New" w:cs="Courier New"/>
          <w:sz w:val="14"/>
          <w:szCs w:val="12"/>
        </w:rPr>
      </w:pPr>
      <w:r>
        <w:rPr>
          <w:rFonts w:ascii="Courier New" w:hAnsi="Courier New" w:cs="Courier New"/>
          <w:sz w:val="14"/>
          <w:szCs w:val="12"/>
        </w:rPr>
        <w:tab/>
      </w:r>
      <w:r w:rsidR="006873C8" w:rsidRPr="006873C8">
        <w:rPr>
          <w:rFonts w:ascii="Courier New" w:hAnsi="Courier New" w:cs="Courier New"/>
          <w:sz w:val="14"/>
          <w:szCs w:val="12"/>
        </w:rPr>
        <w:t>The significant difference between North America and other regions suggests potential market-specific factors influencing order behavior.</w:t>
      </w:r>
    </w:p>
    <w:p w14:paraId="0C09BD0B" w14:textId="77777777" w:rsidR="006873C8" w:rsidRPr="006873C8" w:rsidRDefault="00B74E09" w:rsidP="00B74E09">
      <w:pPr>
        <w:spacing w:after="0"/>
        <w:rPr>
          <w:rFonts w:ascii="Courier New" w:hAnsi="Courier New" w:cs="Courier New"/>
          <w:sz w:val="14"/>
          <w:szCs w:val="12"/>
        </w:rPr>
      </w:pPr>
      <w:r>
        <w:rPr>
          <w:rFonts w:ascii="Courier New" w:hAnsi="Courier New" w:cs="Courier New"/>
          <w:sz w:val="14"/>
          <w:szCs w:val="12"/>
        </w:rPr>
        <w:tab/>
      </w:r>
      <w:r w:rsidR="006873C8" w:rsidRPr="006873C8">
        <w:rPr>
          <w:rFonts w:ascii="Courier New" w:hAnsi="Courier New" w:cs="Courier New"/>
          <w:sz w:val="14"/>
          <w:szCs w:val="12"/>
        </w:rPr>
        <w:t>The spread within EMEA highlights diverse customer characteristics and buying habits across different European countries.</w:t>
      </w:r>
    </w:p>
    <w:p w14:paraId="6CA60A0A" w14:textId="77777777" w:rsidR="006873C8" w:rsidRDefault="006873C8" w:rsidP="00B74E09">
      <w:pPr>
        <w:spacing w:after="0"/>
        <w:rPr>
          <w:rFonts w:ascii="Courier New" w:hAnsi="Courier New" w:cs="Courier New"/>
          <w:sz w:val="14"/>
          <w:szCs w:val="12"/>
        </w:rPr>
      </w:pPr>
      <w:r w:rsidRPr="006873C8">
        <w:rPr>
          <w:rFonts w:ascii="Courier New" w:hAnsi="Courier New" w:cs="Courier New"/>
          <w:sz w:val="14"/>
          <w:szCs w:val="12"/>
        </w:rPr>
        <w:t>Further analysis could involve segmenting data by product category or customer type for more granular insights.</w:t>
      </w:r>
    </w:p>
    <w:p w14:paraId="38DC0091" w14:textId="77777777" w:rsidR="006873C8" w:rsidRDefault="006873C8" w:rsidP="00B74E09">
      <w:pPr>
        <w:spacing w:after="0"/>
        <w:rPr>
          <w:rFonts w:ascii="Courier New" w:hAnsi="Courier New" w:cs="Courier New"/>
          <w:sz w:val="14"/>
          <w:szCs w:val="12"/>
        </w:rPr>
      </w:pPr>
    </w:p>
    <w:p w14:paraId="6B0E99E8" w14:textId="77777777" w:rsidR="006873C8" w:rsidRPr="00FC75F7" w:rsidRDefault="006873C8" w:rsidP="006873C8">
      <w:pPr>
        <w:spacing w:after="0"/>
        <w:rPr>
          <w:rFonts w:ascii="Courier New" w:hAnsi="Courier New" w:cs="Courier New"/>
          <w:sz w:val="14"/>
          <w:szCs w:val="12"/>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2A335451" w14:textId="77777777" w:rsidR="006873C8" w:rsidRPr="006873C8" w:rsidRDefault="006873C8" w:rsidP="006873C8">
      <w:pPr>
        <w:spacing w:after="0"/>
        <w:jc w:val="left"/>
        <w:rPr>
          <w:b/>
          <w:bCs/>
          <w:sz w:val="18"/>
          <w:szCs w:val="16"/>
        </w:rPr>
      </w:pPr>
      <w:r w:rsidRPr="006873C8">
        <w:rPr>
          <w:b/>
          <w:bCs/>
          <w:sz w:val="18"/>
          <w:szCs w:val="16"/>
        </w:rPr>
        <w:t>create view Q6_YearMonthMarketCountryOrderCounts_view as</w:t>
      </w:r>
    </w:p>
    <w:p w14:paraId="0E3664CC" w14:textId="77777777" w:rsidR="006873C8" w:rsidRPr="006873C8" w:rsidRDefault="006873C8" w:rsidP="006873C8">
      <w:pPr>
        <w:spacing w:after="0"/>
        <w:jc w:val="left"/>
        <w:rPr>
          <w:b/>
          <w:bCs/>
          <w:sz w:val="18"/>
          <w:szCs w:val="16"/>
        </w:rPr>
      </w:pPr>
      <w:r w:rsidRPr="006873C8">
        <w:rPr>
          <w:b/>
          <w:bCs/>
          <w:sz w:val="18"/>
          <w:szCs w:val="16"/>
        </w:rPr>
        <w:t>with cte as(</w:t>
      </w:r>
    </w:p>
    <w:p w14:paraId="57C59085" w14:textId="77777777" w:rsidR="006873C8" w:rsidRPr="006873C8" w:rsidRDefault="006873C8" w:rsidP="006873C8">
      <w:pPr>
        <w:spacing w:after="0"/>
        <w:jc w:val="left"/>
        <w:rPr>
          <w:b/>
          <w:bCs/>
          <w:sz w:val="18"/>
          <w:szCs w:val="16"/>
        </w:rPr>
      </w:pPr>
      <w:r w:rsidRPr="006873C8">
        <w:rPr>
          <w:b/>
          <w:bCs/>
          <w:sz w:val="18"/>
          <w:szCs w:val="16"/>
        </w:rPr>
        <w:t>select year(date(o.OrderDate)) `Year`,</w:t>
      </w:r>
    </w:p>
    <w:p w14:paraId="514610D0" w14:textId="77777777" w:rsidR="006873C8" w:rsidRPr="006873C8" w:rsidRDefault="006873C8" w:rsidP="006873C8">
      <w:pPr>
        <w:spacing w:after="0"/>
        <w:jc w:val="left"/>
        <w:rPr>
          <w:b/>
          <w:bCs/>
          <w:sz w:val="18"/>
          <w:szCs w:val="16"/>
        </w:rPr>
      </w:pPr>
      <w:r w:rsidRPr="006873C8">
        <w:rPr>
          <w:b/>
          <w:bCs/>
          <w:sz w:val="18"/>
          <w:szCs w:val="16"/>
        </w:rPr>
        <w:t>month(date(o.OrderDate)) `Month`,</w:t>
      </w:r>
    </w:p>
    <w:p w14:paraId="07FFD4E1" w14:textId="77777777" w:rsidR="006873C8" w:rsidRPr="006873C8" w:rsidRDefault="006873C8" w:rsidP="006873C8">
      <w:pPr>
        <w:spacing w:after="0"/>
        <w:jc w:val="left"/>
        <w:rPr>
          <w:b/>
          <w:bCs/>
          <w:sz w:val="18"/>
          <w:szCs w:val="16"/>
        </w:rPr>
      </w:pPr>
      <w:r w:rsidRPr="006873C8">
        <w:rPr>
          <w:b/>
          <w:bCs/>
          <w:sz w:val="18"/>
          <w:szCs w:val="16"/>
        </w:rPr>
        <w:t xml:space="preserve">cm.Market `Customer's Market`, </w:t>
      </w:r>
    </w:p>
    <w:p w14:paraId="7C9682FE" w14:textId="77777777" w:rsidR="006873C8" w:rsidRPr="006873C8" w:rsidRDefault="006873C8" w:rsidP="006873C8">
      <w:pPr>
        <w:spacing w:after="0"/>
        <w:jc w:val="left"/>
        <w:rPr>
          <w:b/>
          <w:bCs/>
          <w:sz w:val="18"/>
          <w:szCs w:val="16"/>
        </w:rPr>
      </w:pPr>
      <w:r w:rsidRPr="006873C8">
        <w:rPr>
          <w:b/>
          <w:bCs/>
          <w:sz w:val="18"/>
          <w:szCs w:val="16"/>
        </w:rPr>
        <w:t>c.Country `Customer's Country`, count(o.OrderID) `Order Counts`</w:t>
      </w:r>
    </w:p>
    <w:p w14:paraId="352C4083" w14:textId="77777777" w:rsidR="006873C8" w:rsidRPr="006873C8" w:rsidRDefault="006873C8" w:rsidP="006873C8">
      <w:pPr>
        <w:spacing w:after="0"/>
        <w:jc w:val="left"/>
        <w:rPr>
          <w:b/>
          <w:bCs/>
          <w:sz w:val="18"/>
          <w:szCs w:val="16"/>
        </w:rPr>
      </w:pPr>
      <w:r w:rsidRPr="006873C8">
        <w:rPr>
          <w:b/>
          <w:bCs/>
          <w:sz w:val="18"/>
          <w:szCs w:val="16"/>
        </w:rPr>
        <w:t>from orders o</w:t>
      </w:r>
    </w:p>
    <w:p w14:paraId="7DB3AD57" w14:textId="77777777" w:rsidR="006873C8" w:rsidRPr="006873C8" w:rsidRDefault="006873C8" w:rsidP="006873C8">
      <w:pPr>
        <w:spacing w:after="0"/>
        <w:jc w:val="left"/>
        <w:rPr>
          <w:b/>
          <w:bCs/>
          <w:sz w:val="18"/>
          <w:szCs w:val="16"/>
        </w:rPr>
      </w:pPr>
      <w:r w:rsidRPr="006873C8">
        <w:rPr>
          <w:b/>
          <w:bCs/>
          <w:sz w:val="18"/>
          <w:szCs w:val="16"/>
        </w:rPr>
        <w:t>join customers c on o.CustomerID = c.CustomerID</w:t>
      </w:r>
    </w:p>
    <w:p w14:paraId="710DD4F2" w14:textId="77777777" w:rsidR="006873C8" w:rsidRPr="006873C8" w:rsidRDefault="006873C8" w:rsidP="006873C8">
      <w:pPr>
        <w:spacing w:after="0"/>
        <w:jc w:val="left"/>
        <w:rPr>
          <w:b/>
          <w:bCs/>
          <w:sz w:val="18"/>
          <w:szCs w:val="16"/>
        </w:rPr>
      </w:pPr>
      <w:r w:rsidRPr="006873C8">
        <w:rPr>
          <w:b/>
          <w:bCs/>
          <w:sz w:val="18"/>
          <w:szCs w:val="16"/>
        </w:rPr>
        <w:t>join customersmarket cm on c.Country = cm.Country</w:t>
      </w:r>
    </w:p>
    <w:p w14:paraId="3AAF28F2" w14:textId="77777777" w:rsidR="006873C8" w:rsidRPr="006873C8" w:rsidRDefault="006873C8" w:rsidP="006873C8">
      <w:pPr>
        <w:spacing w:after="0"/>
        <w:jc w:val="left"/>
        <w:rPr>
          <w:b/>
          <w:bCs/>
          <w:sz w:val="18"/>
          <w:szCs w:val="16"/>
        </w:rPr>
      </w:pPr>
      <w:r w:rsidRPr="006873C8">
        <w:rPr>
          <w:b/>
          <w:bCs/>
          <w:sz w:val="18"/>
          <w:szCs w:val="16"/>
        </w:rPr>
        <w:t>group by 1,2,3,4</w:t>
      </w:r>
    </w:p>
    <w:p w14:paraId="6CC2AE71" w14:textId="77777777" w:rsidR="006873C8" w:rsidRPr="006873C8" w:rsidRDefault="006873C8" w:rsidP="006873C8">
      <w:pPr>
        <w:spacing w:after="0"/>
        <w:jc w:val="left"/>
        <w:rPr>
          <w:b/>
          <w:bCs/>
          <w:sz w:val="18"/>
          <w:szCs w:val="16"/>
        </w:rPr>
      </w:pPr>
      <w:r w:rsidRPr="006873C8">
        <w:rPr>
          <w:b/>
          <w:bCs/>
          <w:sz w:val="18"/>
          <w:szCs w:val="16"/>
        </w:rPr>
        <w:t>order by 1,2,5 desc)</w:t>
      </w:r>
    </w:p>
    <w:p w14:paraId="03AB1FCA" w14:textId="77777777" w:rsidR="006873C8" w:rsidRPr="006873C8" w:rsidRDefault="006873C8" w:rsidP="006873C8">
      <w:pPr>
        <w:spacing w:after="0"/>
        <w:jc w:val="left"/>
        <w:rPr>
          <w:b/>
          <w:bCs/>
          <w:sz w:val="18"/>
          <w:szCs w:val="16"/>
        </w:rPr>
      </w:pPr>
      <w:r w:rsidRPr="006873C8">
        <w:rPr>
          <w:b/>
          <w:bCs/>
          <w:sz w:val="18"/>
          <w:szCs w:val="16"/>
        </w:rPr>
        <w:t>select `Customer's Market`, `Customer's Country`, avg(`Order Counts`) `Average Orders Count`</w:t>
      </w:r>
    </w:p>
    <w:p w14:paraId="56EF29E0" w14:textId="77777777" w:rsidR="006873C8" w:rsidRPr="006873C8" w:rsidRDefault="006873C8" w:rsidP="006873C8">
      <w:pPr>
        <w:spacing w:after="0"/>
        <w:jc w:val="left"/>
        <w:rPr>
          <w:b/>
          <w:bCs/>
          <w:sz w:val="18"/>
          <w:szCs w:val="16"/>
        </w:rPr>
      </w:pPr>
      <w:r w:rsidRPr="006873C8">
        <w:rPr>
          <w:b/>
          <w:bCs/>
          <w:sz w:val="18"/>
          <w:szCs w:val="16"/>
        </w:rPr>
        <w:t>from cte</w:t>
      </w:r>
    </w:p>
    <w:p w14:paraId="302657A2" w14:textId="77777777" w:rsidR="006873C8" w:rsidRDefault="006873C8" w:rsidP="006873C8">
      <w:pPr>
        <w:spacing w:after="0"/>
        <w:jc w:val="left"/>
        <w:rPr>
          <w:rFonts w:ascii="Courier New" w:hAnsi="Courier New" w:cs="Courier New"/>
          <w:sz w:val="14"/>
          <w:szCs w:val="12"/>
        </w:rPr>
      </w:pPr>
      <w:r w:rsidRPr="006873C8">
        <w:rPr>
          <w:b/>
          <w:bCs/>
          <w:sz w:val="18"/>
          <w:szCs w:val="16"/>
        </w:rPr>
        <w:t>group by 1,2</w:t>
      </w:r>
      <w:r w:rsidRPr="00FC75F7">
        <w:rPr>
          <w:b/>
          <w:bCs/>
          <w:sz w:val="18"/>
          <w:szCs w:val="16"/>
        </w:rPr>
        <w:t>;</w:t>
      </w:r>
    </w:p>
    <w:p w14:paraId="49FCB2D9" w14:textId="77777777" w:rsidR="00B74E09" w:rsidRDefault="00B74E09" w:rsidP="00A163B8">
      <w:pPr>
        <w:rPr>
          <w:rFonts w:ascii="Courier New" w:hAnsi="Courier New" w:cs="Courier New"/>
          <w:sz w:val="14"/>
          <w:szCs w:val="12"/>
        </w:rPr>
      </w:pPr>
      <w:r>
        <w:rPr>
          <w:rFonts w:ascii="Courier New" w:hAnsi="Courier New" w:cs="Courier New"/>
          <w:sz w:val="14"/>
          <w:szCs w:val="12"/>
        </w:rPr>
        <w:br w:type="page"/>
      </w:r>
    </w:p>
    <w:p w14:paraId="7E66163B" w14:textId="77777777" w:rsidR="00243B8C" w:rsidRDefault="00243B8C" w:rsidP="00243B8C">
      <w:pPr>
        <w:jc w:val="left"/>
        <w:rPr>
          <w:rFonts w:asciiTheme="majorHAnsi" w:hAnsiTheme="majorHAnsi"/>
          <w:color w:val="D73A2C" w:themeColor="accent1"/>
          <w:sz w:val="40"/>
          <w:szCs w:val="36"/>
          <w:lang w:val="fr-FR"/>
        </w:rPr>
        <w:sectPr w:rsidR="00243B8C" w:rsidSect="00760010">
          <w:type w:val="continuous"/>
          <w:pgSz w:w="12240" w:h="15840"/>
          <w:pgMar w:top="720" w:right="720" w:bottom="720" w:left="720" w:header="720" w:footer="288" w:gutter="0"/>
          <w:cols w:num="2" w:space="720"/>
          <w:docGrid w:linePitch="360"/>
        </w:sectPr>
      </w:pPr>
    </w:p>
    <w:p w14:paraId="2D6FC8C0" w14:textId="77777777" w:rsidR="00243B8C" w:rsidRDefault="00243B8C" w:rsidP="00243B8C">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76000" behindDoc="1" locked="1" layoutInCell="1" allowOverlap="1" wp14:anchorId="2EE1064F" wp14:editId="09BBDCE5">
                <wp:simplePos x="0" y="0"/>
                <wp:positionH relativeFrom="page">
                  <wp:posOffset>8255</wp:posOffset>
                </wp:positionH>
                <wp:positionV relativeFrom="paragraph">
                  <wp:posOffset>-527050</wp:posOffset>
                </wp:positionV>
                <wp:extent cx="7772400" cy="9641205"/>
                <wp:effectExtent l="0" t="0" r="0" b="0"/>
                <wp:wrapNone/>
                <wp:docPr id="618637277" name="Group 61863727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618637278"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79"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80"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81"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A55554D" id="Group 618637277" o:spid="_x0000_s1026" alt="&quot;&quot;" style="position:absolute;margin-left:.65pt;margin-top:-41.5pt;width:612pt;height:759.15pt;z-index:-251540480;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34753635" w14:textId="77777777" w:rsidR="00243B8C" w:rsidRDefault="00243B8C" w:rsidP="005048B5">
      <w:pPr>
        <w:jc w:val="left"/>
        <w:rPr>
          <w:rFonts w:ascii="Courier New" w:hAnsi="Courier New" w:cs="Courier New"/>
          <w:sz w:val="14"/>
          <w:szCs w:val="12"/>
        </w:rPr>
        <w:sectPr w:rsidR="00243B8C" w:rsidSect="00243B8C">
          <w:type w:val="continuous"/>
          <w:pgSz w:w="12240" w:h="15840"/>
          <w:pgMar w:top="720" w:right="720" w:bottom="720" w:left="720" w:header="720" w:footer="288" w:gutter="0"/>
          <w:cols w:space="720"/>
          <w:docGrid w:linePitch="360"/>
        </w:sectPr>
      </w:pPr>
      <w:r w:rsidRPr="00243B8C">
        <w:rPr>
          <w:rFonts w:ascii="Bookman Old Style" w:hAnsi="Bookman Old Style" w:cs="Times New Roman (Body CS)"/>
          <w:caps/>
          <w:color w:val="auto"/>
          <w:spacing w:val="20"/>
          <w:szCs w:val="16"/>
          <w:lang w:val="fr-FR"/>
        </w:rPr>
        <w:t>7. Are there any correlations between employee satisfaction levels and key performance indicators? Can we explore this visually through scatter plots or line charts?</w:t>
      </w:r>
    </w:p>
    <w:p w14:paraId="0FAD5B89" w14:textId="77777777" w:rsidR="00243B8C" w:rsidRPr="008F6805" w:rsidRDefault="00243B8C" w:rsidP="00000A91">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RELATION BETWEEN EMPLOYEE SATISFACTION LEVELS &amp; SALES</w:t>
      </w:r>
    </w:p>
    <w:p w14:paraId="089D46CD" w14:textId="77777777" w:rsidR="00243B8C" w:rsidRDefault="007A24CF" w:rsidP="00243B8C">
      <w:pPr>
        <w:rPr>
          <w:rFonts w:ascii="Courier New" w:hAnsi="Courier New" w:cs="Courier New"/>
          <w:sz w:val="14"/>
          <w:szCs w:val="12"/>
        </w:rPr>
      </w:pPr>
      <w:r>
        <w:rPr>
          <w:rFonts w:ascii="Courier New" w:hAnsi="Courier New" w:cs="Courier New"/>
          <w:sz w:val="14"/>
          <w:szCs w:val="12"/>
        </w:rPr>
        <w:t xml:space="preserve">Scatter chart shown as follows: </w:t>
      </w:r>
    </w:p>
    <w:p w14:paraId="14B1EA83" w14:textId="77777777" w:rsidR="006873C8" w:rsidRDefault="00243B8C" w:rsidP="00A163B8">
      <w:pPr>
        <w:rPr>
          <w:rFonts w:ascii="Courier New" w:hAnsi="Courier New" w:cs="Courier New"/>
          <w:sz w:val="14"/>
          <w:szCs w:val="12"/>
        </w:rPr>
      </w:pPr>
      <w:r w:rsidRPr="00243B8C">
        <w:rPr>
          <w:rFonts w:ascii="Courier New" w:hAnsi="Courier New" w:cs="Courier New"/>
          <w:noProof/>
          <w:sz w:val="14"/>
          <w:szCs w:val="12"/>
        </w:rPr>
        <w:drawing>
          <wp:inline distT="0" distB="0" distL="0" distR="0" wp14:anchorId="0715E8A7" wp14:editId="6E8B0FA1">
            <wp:extent cx="3370875" cy="2548890"/>
            <wp:effectExtent l="0" t="0" r="1270" b="3810"/>
            <wp:docPr id="618637282" name="Picture 61863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7738" cy="2584326"/>
                    </a:xfrm>
                    <a:prstGeom prst="rect">
                      <a:avLst/>
                    </a:prstGeom>
                  </pic:spPr>
                </pic:pic>
              </a:graphicData>
            </a:graphic>
          </wp:inline>
        </w:drawing>
      </w:r>
    </w:p>
    <w:p w14:paraId="087E545F" w14:textId="77777777" w:rsidR="00243B8C" w:rsidRDefault="00243B8C" w:rsidP="00A163B8">
      <w:pPr>
        <w:rPr>
          <w:rFonts w:ascii="Courier New" w:hAnsi="Courier New" w:cs="Courier New"/>
          <w:sz w:val="14"/>
          <w:szCs w:val="12"/>
        </w:rPr>
      </w:pPr>
    </w:p>
    <w:p w14:paraId="71777D80" w14:textId="77777777" w:rsidR="007A24CF" w:rsidRPr="00FC75F7" w:rsidRDefault="007A24CF" w:rsidP="007A24CF">
      <w:pPr>
        <w:spacing w:after="0"/>
        <w:rPr>
          <w:rFonts w:ascii="Courier New" w:hAnsi="Courier New" w:cs="Courier New"/>
          <w:sz w:val="14"/>
          <w:szCs w:val="12"/>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10169229" w14:textId="77777777" w:rsidR="007A24CF" w:rsidRPr="007A24CF" w:rsidRDefault="007A24CF" w:rsidP="007A24CF">
      <w:pPr>
        <w:spacing w:after="0"/>
        <w:rPr>
          <w:b/>
          <w:bCs/>
          <w:sz w:val="18"/>
          <w:szCs w:val="16"/>
        </w:rPr>
      </w:pPr>
      <w:r w:rsidRPr="007A24CF">
        <w:rPr>
          <w:b/>
          <w:bCs/>
          <w:sz w:val="18"/>
          <w:szCs w:val="16"/>
        </w:rPr>
        <w:t>create view Q7_SatisfactionSales_view as</w:t>
      </w:r>
    </w:p>
    <w:p w14:paraId="4CF1EFB5" w14:textId="77777777" w:rsidR="007A24CF" w:rsidRPr="007A24CF" w:rsidRDefault="007A24CF" w:rsidP="007A24CF">
      <w:pPr>
        <w:spacing w:after="0"/>
        <w:rPr>
          <w:b/>
          <w:bCs/>
          <w:sz w:val="18"/>
          <w:szCs w:val="16"/>
        </w:rPr>
      </w:pPr>
      <w:r w:rsidRPr="007A24CF">
        <w:rPr>
          <w:b/>
          <w:bCs/>
          <w:sz w:val="18"/>
          <w:szCs w:val="16"/>
        </w:rPr>
        <w:t xml:space="preserve">select case </w:t>
      </w:r>
    </w:p>
    <w:p w14:paraId="7885D129" w14:textId="77777777" w:rsidR="007A24CF" w:rsidRPr="007A24CF" w:rsidRDefault="007A24CF" w:rsidP="007A24CF">
      <w:pPr>
        <w:spacing w:after="0"/>
        <w:rPr>
          <w:b/>
          <w:bCs/>
          <w:sz w:val="18"/>
          <w:szCs w:val="16"/>
        </w:rPr>
      </w:pPr>
      <w:r w:rsidRPr="007A24CF">
        <w:rPr>
          <w:b/>
          <w:bCs/>
          <w:sz w:val="18"/>
          <w:szCs w:val="16"/>
        </w:rPr>
        <w:t>when eg.Satisfaction = "High" then 3</w:t>
      </w:r>
    </w:p>
    <w:p w14:paraId="40B60D01" w14:textId="77777777" w:rsidR="007A24CF" w:rsidRPr="007A24CF" w:rsidRDefault="007A24CF" w:rsidP="007A24CF">
      <w:pPr>
        <w:spacing w:after="0"/>
        <w:rPr>
          <w:b/>
          <w:bCs/>
          <w:sz w:val="18"/>
          <w:szCs w:val="16"/>
        </w:rPr>
      </w:pPr>
      <w:r w:rsidRPr="007A24CF">
        <w:rPr>
          <w:b/>
          <w:bCs/>
          <w:sz w:val="18"/>
          <w:szCs w:val="16"/>
        </w:rPr>
        <w:t>when eg.Satisfaction = "Normal" then 2</w:t>
      </w:r>
    </w:p>
    <w:p w14:paraId="231DA3A0" w14:textId="77777777" w:rsidR="007A24CF" w:rsidRPr="007A24CF" w:rsidRDefault="007A24CF" w:rsidP="007A24CF">
      <w:pPr>
        <w:spacing w:after="0"/>
        <w:rPr>
          <w:b/>
          <w:bCs/>
          <w:sz w:val="18"/>
          <w:szCs w:val="16"/>
        </w:rPr>
      </w:pPr>
      <w:r w:rsidRPr="007A24CF">
        <w:rPr>
          <w:b/>
          <w:bCs/>
          <w:sz w:val="18"/>
          <w:szCs w:val="16"/>
        </w:rPr>
        <w:t>when eg.Satisfaction = "Low" then 1</w:t>
      </w:r>
    </w:p>
    <w:p w14:paraId="431AF6CF" w14:textId="77777777" w:rsidR="007A24CF" w:rsidRPr="007A24CF" w:rsidRDefault="007A24CF" w:rsidP="007A24CF">
      <w:pPr>
        <w:spacing w:after="0"/>
        <w:rPr>
          <w:b/>
          <w:bCs/>
          <w:sz w:val="18"/>
          <w:szCs w:val="16"/>
        </w:rPr>
      </w:pPr>
      <w:r w:rsidRPr="007A24CF">
        <w:rPr>
          <w:b/>
          <w:bCs/>
          <w:sz w:val="18"/>
          <w:szCs w:val="16"/>
        </w:rPr>
        <w:t>else null</w:t>
      </w:r>
    </w:p>
    <w:p w14:paraId="7C7B3A30" w14:textId="77777777" w:rsidR="007A24CF" w:rsidRPr="007A24CF" w:rsidRDefault="007A24CF" w:rsidP="007A24CF">
      <w:pPr>
        <w:spacing w:after="0"/>
        <w:rPr>
          <w:b/>
          <w:bCs/>
          <w:sz w:val="18"/>
          <w:szCs w:val="16"/>
        </w:rPr>
      </w:pPr>
      <w:r w:rsidRPr="007A24CF">
        <w:rPr>
          <w:b/>
          <w:bCs/>
          <w:sz w:val="18"/>
          <w:szCs w:val="16"/>
        </w:rPr>
        <w:t>end `Satisfaction Value`,</w:t>
      </w:r>
    </w:p>
    <w:p w14:paraId="1E743F39" w14:textId="77777777" w:rsidR="007A24CF" w:rsidRPr="007A24CF" w:rsidRDefault="007A24CF" w:rsidP="007A24CF">
      <w:pPr>
        <w:spacing w:after="0"/>
        <w:rPr>
          <w:b/>
          <w:bCs/>
          <w:sz w:val="18"/>
          <w:szCs w:val="16"/>
        </w:rPr>
      </w:pPr>
      <w:r w:rsidRPr="007A24CF">
        <w:rPr>
          <w:b/>
          <w:bCs/>
          <w:sz w:val="18"/>
          <w:szCs w:val="16"/>
        </w:rPr>
        <w:t>odv.Sales</w:t>
      </w:r>
    </w:p>
    <w:p w14:paraId="6CAA23E1" w14:textId="77777777" w:rsidR="007A24CF" w:rsidRPr="007A24CF" w:rsidRDefault="007A24CF" w:rsidP="007A24CF">
      <w:pPr>
        <w:spacing w:after="0"/>
        <w:rPr>
          <w:b/>
          <w:bCs/>
          <w:sz w:val="18"/>
          <w:szCs w:val="16"/>
        </w:rPr>
      </w:pPr>
      <w:r w:rsidRPr="007A24CF">
        <w:rPr>
          <w:b/>
          <w:bCs/>
          <w:sz w:val="18"/>
          <w:szCs w:val="16"/>
        </w:rPr>
        <w:t>from orders o</w:t>
      </w:r>
    </w:p>
    <w:p w14:paraId="562F5517" w14:textId="77777777" w:rsidR="007A24CF" w:rsidRPr="007A24CF" w:rsidRDefault="007A24CF" w:rsidP="007A24CF">
      <w:pPr>
        <w:spacing w:after="0"/>
        <w:rPr>
          <w:b/>
          <w:bCs/>
          <w:sz w:val="18"/>
          <w:szCs w:val="16"/>
        </w:rPr>
      </w:pPr>
      <w:r w:rsidRPr="007A24CF">
        <w:rPr>
          <w:b/>
          <w:bCs/>
          <w:sz w:val="18"/>
          <w:szCs w:val="16"/>
        </w:rPr>
        <w:t>join order_details_view odv on o.OrderID = odv.OrderID</w:t>
      </w:r>
    </w:p>
    <w:p w14:paraId="70E031FD" w14:textId="77777777" w:rsidR="007A24CF" w:rsidRPr="007A24CF" w:rsidRDefault="007A24CF" w:rsidP="007A24CF">
      <w:pPr>
        <w:spacing w:after="0"/>
        <w:rPr>
          <w:b/>
          <w:bCs/>
          <w:sz w:val="18"/>
          <w:szCs w:val="16"/>
        </w:rPr>
      </w:pPr>
      <w:r w:rsidRPr="007A24CF">
        <w:rPr>
          <w:b/>
          <w:bCs/>
          <w:sz w:val="18"/>
          <w:szCs w:val="16"/>
        </w:rPr>
        <w:t>join employees e on o.EmployeeID = e.EmployeeID</w:t>
      </w:r>
    </w:p>
    <w:p w14:paraId="63EAA08F" w14:textId="77777777" w:rsidR="00243B8C" w:rsidRDefault="007A24CF" w:rsidP="007A24CF">
      <w:pPr>
        <w:spacing w:after="0"/>
        <w:rPr>
          <w:rFonts w:ascii="Courier New" w:hAnsi="Courier New" w:cs="Courier New"/>
          <w:sz w:val="14"/>
          <w:szCs w:val="12"/>
        </w:rPr>
      </w:pPr>
      <w:r w:rsidRPr="007A24CF">
        <w:rPr>
          <w:b/>
          <w:bCs/>
          <w:sz w:val="18"/>
          <w:szCs w:val="16"/>
        </w:rPr>
        <w:t>join employeesgender eg on e.EmployeeID = eg.EmployeeID;</w:t>
      </w:r>
    </w:p>
    <w:p w14:paraId="3B1E6C49" w14:textId="77777777" w:rsidR="00243B8C" w:rsidRDefault="00243B8C" w:rsidP="00A163B8">
      <w:pPr>
        <w:rPr>
          <w:rFonts w:ascii="Courier New" w:hAnsi="Courier New" w:cs="Courier New"/>
          <w:sz w:val="14"/>
          <w:szCs w:val="12"/>
        </w:rPr>
      </w:pPr>
    </w:p>
    <w:p w14:paraId="192CFA4C" w14:textId="77777777" w:rsidR="007A24CF" w:rsidRPr="00FC75F7" w:rsidRDefault="007A24CF" w:rsidP="007A24CF">
      <w:pPr>
        <w:spacing w:after="0"/>
        <w:rPr>
          <w:rFonts w:ascii="Courier New" w:hAnsi="Courier New" w:cs="Courier New"/>
          <w:sz w:val="14"/>
          <w:szCs w:val="12"/>
        </w:rPr>
      </w:pPr>
      <w:r>
        <w:rPr>
          <w:rFonts w:ascii="Courier New" w:hAnsi="Courier New" w:cs="Courier New"/>
          <w:b/>
          <w:bCs/>
          <w:color w:val="D73A2C" w:themeColor="accent1"/>
          <w:sz w:val="16"/>
          <w:szCs w:val="10"/>
          <w:lang w:val="fr-FR"/>
        </w:rPr>
        <w:t>CORRELATION QUERY</w:t>
      </w:r>
    </w:p>
    <w:p w14:paraId="6D8AFDEA" w14:textId="77777777" w:rsidR="007A24CF" w:rsidRPr="007A24CF" w:rsidRDefault="007A24CF" w:rsidP="007A24CF">
      <w:pPr>
        <w:spacing w:after="0"/>
        <w:rPr>
          <w:b/>
          <w:bCs/>
          <w:sz w:val="18"/>
          <w:szCs w:val="16"/>
        </w:rPr>
      </w:pPr>
      <w:r w:rsidRPr="007A24CF">
        <w:rPr>
          <w:b/>
          <w:bCs/>
          <w:sz w:val="18"/>
          <w:szCs w:val="16"/>
        </w:rPr>
        <w:t xml:space="preserve">with varchange as(select </w:t>
      </w:r>
    </w:p>
    <w:p w14:paraId="083BDEB7" w14:textId="77777777" w:rsidR="007A24CF" w:rsidRPr="007A24CF" w:rsidRDefault="007A24CF" w:rsidP="007A24CF">
      <w:pPr>
        <w:spacing w:after="0"/>
        <w:rPr>
          <w:b/>
          <w:bCs/>
          <w:sz w:val="18"/>
          <w:szCs w:val="16"/>
        </w:rPr>
      </w:pPr>
      <w:r w:rsidRPr="007A24CF">
        <w:rPr>
          <w:b/>
          <w:bCs/>
          <w:sz w:val="18"/>
          <w:szCs w:val="16"/>
        </w:rPr>
        <w:t>`Satisfaction Value` x1,   -- Variable 1</w:t>
      </w:r>
    </w:p>
    <w:p w14:paraId="7BDBCAC0" w14:textId="77777777" w:rsidR="007A24CF" w:rsidRPr="007A24CF" w:rsidRDefault="007A24CF" w:rsidP="007A24CF">
      <w:pPr>
        <w:spacing w:after="0"/>
        <w:rPr>
          <w:b/>
          <w:bCs/>
          <w:sz w:val="18"/>
          <w:szCs w:val="16"/>
        </w:rPr>
      </w:pPr>
      <w:r w:rsidRPr="007A24CF">
        <w:rPr>
          <w:b/>
          <w:bCs/>
          <w:sz w:val="18"/>
          <w:szCs w:val="16"/>
        </w:rPr>
        <w:t>`Sales` x2   -- Variable 2</w:t>
      </w:r>
    </w:p>
    <w:p w14:paraId="39FE1166" w14:textId="77777777" w:rsidR="007A24CF" w:rsidRPr="007A24CF" w:rsidRDefault="007A24CF" w:rsidP="007A24CF">
      <w:pPr>
        <w:spacing w:after="0"/>
        <w:rPr>
          <w:b/>
          <w:bCs/>
          <w:sz w:val="18"/>
          <w:szCs w:val="16"/>
        </w:rPr>
      </w:pPr>
      <w:r w:rsidRPr="007A24CF">
        <w:rPr>
          <w:b/>
          <w:bCs/>
          <w:sz w:val="18"/>
          <w:szCs w:val="16"/>
        </w:rPr>
        <w:t xml:space="preserve">from </w:t>
      </w:r>
    </w:p>
    <w:p w14:paraId="62EE5463" w14:textId="77777777" w:rsidR="007A24CF" w:rsidRPr="007A24CF" w:rsidRDefault="007A24CF" w:rsidP="007A24CF">
      <w:pPr>
        <w:spacing w:after="0"/>
        <w:rPr>
          <w:b/>
          <w:bCs/>
          <w:sz w:val="18"/>
          <w:szCs w:val="16"/>
        </w:rPr>
      </w:pPr>
      <w:r w:rsidRPr="007A24CF">
        <w:rPr>
          <w:b/>
          <w:bCs/>
          <w:sz w:val="18"/>
          <w:szCs w:val="16"/>
        </w:rPr>
        <w:t>Q7_SatisfactionSales_view -- Table Name</w:t>
      </w:r>
    </w:p>
    <w:p w14:paraId="6C284E1A" w14:textId="77777777" w:rsidR="007A24CF" w:rsidRPr="007A24CF" w:rsidRDefault="007A24CF" w:rsidP="007A24CF">
      <w:pPr>
        <w:spacing w:after="0"/>
        <w:rPr>
          <w:b/>
          <w:bCs/>
          <w:sz w:val="18"/>
          <w:szCs w:val="16"/>
        </w:rPr>
      </w:pPr>
      <w:r w:rsidRPr="007A24CF">
        <w:rPr>
          <w:b/>
          <w:bCs/>
          <w:sz w:val="18"/>
          <w:szCs w:val="16"/>
        </w:rPr>
        <w:t>),</w:t>
      </w:r>
    </w:p>
    <w:p w14:paraId="61492A1D" w14:textId="77777777" w:rsidR="007A24CF" w:rsidRPr="007A24CF" w:rsidRDefault="007A24CF" w:rsidP="007A24CF">
      <w:pPr>
        <w:spacing w:after="0"/>
        <w:rPr>
          <w:b/>
          <w:bCs/>
          <w:sz w:val="18"/>
          <w:szCs w:val="16"/>
        </w:rPr>
      </w:pPr>
      <w:r w:rsidRPr="007A24CF">
        <w:rPr>
          <w:b/>
          <w:bCs/>
          <w:sz w:val="18"/>
          <w:szCs w:val="16"/>
        </w:rPr>
        <w:t>mean as(select avg(x1) x1_bar, avg(x2) x2_bar from varchange),</w:t>
      </w:r>
    </w:p>
    <w:p w14:paraId="4EE17F50" w14:textId="77777777" w:rsidR="007A24CF" w:rsidRPr="007A24CF" w:rsidRDefault="007A24CF" w:rsidP="007A24CF">
      <w:pPr>
        <w:spacing w:after="0"/>
        <w:rPr>
          <w:b/>
          <w:bCs/>
          <w:sz w:val="18"/>
          <w:szCs w:val="16"/>
        </w:rPr>
      </w:pPr>
      <w:r w:rsidRPr="007A24CF">
        <w:rPr>
          <w:b/>
          <w:bCs/>
          <w:sz w:val="18"/>
          <w:szCs w:val="16"/>
        </w:rPr>
        <w:t xml:space="preserve">deviation as(select (x1 - (select x1_bar from mean)) x1_dev, </w:t>
      </w:r>
    </w:p>
    <w:p w14:paraId="3BDE05AA" w14:textId="77777777" w:rsidR="007A24CF" w:rsidRPr="007A24CF" w:rsidRDefault="007A24CF" w:rsidP="007A24CF">
      <w:pPr>
        <w:spacing w:after="0"/>
        <w:rPr>
          <w:b/>
          <w:bCs/>
          <w:sz w:val="18"/>
          <w:szCs w:val="16"/>
        </w:rPr>
      </w:pPr>
      <w:r w:rsidRPr="007A24CF">
        <w:rPr>
          <w:b/>
          <w:bCs/>
          <w:sz w:val="18"/>
          <w:szCs w:val="16"/>
        </w:rPr>
        <w:t>(x2 - (select x2_bar from mean)) x2_dev from varchange)</w:t>
      </w:r>
    </w:p>
    <w:p w14:paraId="4F8C3049" w14:textId="77777777" w:rsidR="007A24CF" w:rsidRPr="007A24CF" w:rsidRDefault="007A24CF" w:rsidP="007A24CF">
      <w:pPr>
        <w:spacing w:after="0"/>
        <w:rPr>
          <w:b/>
          <w:bCs/>
          <w:sz w:val="18"/>
          <w:szCs w:val="16"/>
        </w:rPr>
      </w:pPr>
      <w:r w:rsidRPr="007A24CF">
        <w:rPr>
          <w:b/>
          <w:bCs/>
          <w:sz w:val="18"/>
          <w:szCs w:val="16"/>
        </w:rPr>
        <w:t>select sum(x1_dev * x2_dev)/sqrt(sum(pow(x1_dev,2))*sum(pow(x2_dev,2))) CORRELATION</w:t>
      </w:r>
    </w:p>
    <w:p w14:paraId="50253F14" w14:textId="77777777" w:rsidR="007A24CF" w:rsidRPr="007A24CF" w:rsidRDefault="007A24CF" w:rsidP="007A24CF">
      <w:pPr>
        <w:spacing w:after="0"/>
        <w:rPr>
          <w:b/>
          <w:bCs/>
          <w:sz w:val="18"/>
          <w:szCs w:val="16"/>
        </w:rPr>
      </w:pPr>
      <w:r w:rsidRPr="007A24CF">
        <w:rPr>
          <w:b/>
          <w:bCs/>
          <w:sz w:val="18"/>
          <w:szCs w:val="16"/>
        </w:rPr>
        <w:t>from deviation;</w:t>
      </w:r>
    </w:p>
    <w:p w14:paraId="3FF1C4F2" w14:textId="77777777" w:rsidR="00000A91" w:rsidRDefault="00000A91" w:rsidP="00A163B8">
      <w:pPr>
        <w:rPr>
          <w:rFonts w:ascii="Courier New" w:hAnsi="Courier New" w:cs="Courier New"/>
          <w:sz w:val="14"/>
          <w:szCs w:val="12"/>
        </w:rPr>
      </w:pPr>
      <w:r>
        <w:rPr>
          <w:rFonts w:ascii="Courier New" w:hAnsi="Courier New" w:cs="Courier New"/>
          <w:sz w:val="14"/>
          <w:szCs w:val="12"/>
        </w:rPr>
        <w:br w:type="column"/>
      </w:r>
    </w:p>
    <w:p w14:paraId="391D5A39" w14:textId="77777777" w:rsidR="00000A91" w:rsidRDefault="00000A91" w:rsidP="00A163B8">
      <w:pPr>
        <w:rPr>
          <w:rFonts w:ascii="Courier New" w:hAnsi="Courier New" w:cs="Courier New"/>
          <w:sz w:val="14"/>
          <w:szCs w:val="12"/>
        </w:rPr>
      </w:pPr>
      <w:r>
        <w:rPr>
          <w:rFonts w:ascii="Courier New" w:hAnsi="Courier New" w:cs="Courier New"/>
          <w:sz w:val="14"/>
          <w:szCs w:val="12"/>
        </w:rPr>
        <w:br w:type="page"/>
      </w:r>
    </w:p>
    <w:p w14:paraId="361AFC2C" w14:textId="77777777" w:rsidR="00000A91" w:rsidRDefault="00000A91" w:rsidP="00000A91">
      <w:pPr>
        <w:jc w:val="left"/>
        <w:rPr>
          <w:rFonts w:asciiTheme="majorHAnsi" w:hAnsiTheme="majorHAnsi"/>
          <w:color w:val="D73A2C" w:themeColor="accent1"/>
          <w:sz w:val="40"/>
          <w:szCs w:val="36"/>
          <w:lang w:val="fr-FR"/>
        </w:rPr>
        <w:sectPr w:rsidR="00000A91" w:rsidSect="00243B8C">
          <w:type w:val="continuous"/>
          <w:pgSz w:w="12240" w:h="15840"/>
          <w:pgMar w:top="720" w:right="720" w:bottom="720" w:left="720" w:header="720" w:footer="288" w:gutter="0"/>
          <w:cols w:num="2" w:space="720"/>
          <w:docGrid w:linePitch="360"/>
        </w:sectPr>
      </w:pPr>
    </w:p>
    <w:p w14:paraId="4448F80E" w14:textId="77777777" w:rsidR="00000A91" w:rsidRDefault="00000A91" w:rsidP="00000A91">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78048" behindDoc="1" locked="1" layoutInCell="1" allowOverlap="1" wp14:anchorId="67E37FD5" wp14:editId="1DAC0165">
                <wp:simplePos x="0" y="0"/>
                <wp:positionH relativeFrom="page">
                  <wp:posOffset>8255</wp:posOffset>
                </wp:positionH>
                <wp:positionV relativeFrom="paragraph">
                  <wp:posOffset>-527050</wp:posOffset>
                </wp:positionV>
                <wp:extent cx="7772400" cy="9641205"/>
                <wp:effectExtent l="0" t="0" r="0" b="0"/>
                <wp:wrapNone/>
                <wp:docPr id="618637289" name="Group 61863728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618637290"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91"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92"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93"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458412F" id="Group 618637289" o:spid="_x0000_s1026" alt="&quot;&quot;" style="position:absolute;margin-left:.65pt;margin-top:-41.5pt;width:612pt;height:759.15pt;z-index:-251538432;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3E610348" w14:textId="77777777" w:rsidR="00000A91" w:rsidRDefault="00000A91" w:rsidP="005048B5">
      <w:pPr>
        <w:spacing w:before="100" w:beforeAutospacing="1" w:after="0"/>
        <w:jc w:val="left"/>
        <w:rPr>
          <w:rFonts w:ascii="Bookman Old Style" w:hAnsi="Bookman Old Style" w:cs="Times New Roman (Body CS)"/>
          <w:caps/>
          <w:color w:val="auto"/>
          <w:spacing w:val="20"/>
          <w:szCs w:val="16"/>
          <w:lang w:val="fr-FR"/>
        </w:rPr>
        <w:sectPr w:rsidR="00000A91" w:rsidSect="00000A91">
          <w:type w:val="continuous"/>
          <w:pgSz w:w="12240" w:h="15840"/>
          <w:pgMar w:top="720" w:right="720" w:bottom="720" w:left="720" w:header="720" w:footer="288" w:gutter="0"/>
          <w:cols w:space="720"/>
          <w:docGrid w:linePitch="360"/>
        </w:sectPr>
      </w:pPr>
      <w:r w:rsidRPr="00000A91">
        <w:rPr>
          <w:rFonts w:ascii="Bookman Old Style" w:hAnsi="Bookman Old Style" w:cs="Times New Roman (Body CS)"/>
          <w:caps/>
          <w:color w:val="auto"/>
          <w:spacing w:val="20"/>
          <w:szCs w:val="16"/>
          <w:lang w:val="fr-FR"/>
        </w:rPr>
        <w:t>8. How does employee turnover vary across different departments or job roles? Can we visualize this using bar charts or heatmaps?</w:t>
      </w:r>
    </w:p>
    <w:p w14:paraId="2AC7C4F6" w14:textId="77777777" w:rsidR="00000A91" w:rsidRPr="008F6805" w:rsidRDefault="00000A91" w:rsidP="00000A91">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EMPLOYEE’S TURNOVER BY OCCUPATION</w:t>
      </w:r>
    </w:p>
    <w:p w14:paraId="4CDBE91C" w14:textId="77777777" w:rsidR="00000A91" w:rsidRDefault="00000A91" w:rsidP="00000A91">
      <w:pPr>
        <w:rPr>
          <w:rFonts w:ascii="Courier New" w:hAnsi="Courier New" w:cs="Courier New"/>
          <w:sz w:val="14"/>
          <w:szCs w:val="12"/>
        </w:rPr>
      </w:pPr>
      <w:r w:rsidRPr="00000A91">
        <w:rPr>
          <w:rFonts w:ascii="Courier New" w:hAnsi="Courier New" w:cs="Courier New"/>
          <w:sz w:val="14"/>
          <w:szCs w:val="12"/>
        </w:rPr>
        <w:t>Employee's Arrival by Occupation:</w:t>
      </w:r>
    </w:p>
    <w:p w14:paraId="2B8AA58C" w14:textId="77777777" w:rsidR="00000A91" w:rsidRPr="00000A91" w:rsidRDefault="00000A91" w:rsidP="00000A91">
      <w:pPr>
        <w:rPr>
          <w:rFonts w:ascii="Courier New" w:hAnsi="Courier New" w:cs="Courier New"/>
          <w:sz w:val="14"/>
          <w:szCs w:val="12"/>
        </w:rPr>
      </w:pPr>
      <w:r w:rsidRPr="00F05AE5">
        <w:rPr>
          <w:rFonts w:ascii="Courier New" w:hAnsi="Courier New" w:cs="Courier New"/>
          <w:noProof/>
          <w:sz w:val="14"/>
          <w:szCs w:val="12"/>
        </w:rPr>
        <w:drawing>
          <wp:inline distT="0" distB="0" distL="0" distR="0" wp14:anchorId="6ABE528F" wp14:editId="2272341C">
            <wp:extent cx="3401228" cy="1620982"/>
            <wp:effectExtent l="0" t="0" r="0" b="0"/>
            <wp:docPr id="618637283" name="Picture 61863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015" cy="1634225"/>
                    </a:xfrm>
                    <a:prstGeom prst="rect">
                      <a:avLst/>
                    </a:prstGeom>
                  </pic:spPr>
                </pic:pic>
              </a:graphicData>
            </a:graphic>
          </wp:inline>
        </w:drawing>
      </w:r>
    </w:p>
    <w:p w14:paraId="00FDC58D" w14:textId="77777777" w:rsidR="00000A91" w:rsidRPr="00000A91" w:rsidRDefault="00000A91" w:rsidP="00000A91">
      <w:pPr>
        <w:spacing w:after="0"/>
        <w:rPr>
          <w:rFonts w:ascii="Courier New" w:hAnsi="Courier New" w:cs="Courier New"/>
          <w:sz w:val="14"/>
          <w:szCs w:val="12"/>
        </w:rPr>
      </w:pPr>
      <w:r w:rsidRPr="00000A91">
        <w:rPr>
          <w:rFonts w:ascii="Courier New" w:hAnsi="Courier New" w:cs="Courier New"/>
          <w:sz w:val="14"/>
          <w:szCs w:val="12"/>
        </w:rPr>
        <w:t>Sales Representative: 4</w:t>
      </w:r>
    </w:p>
    <w:p w14:paraId="229075F6" w14:textId="77777777" w:rsidR="00000A91" w:rsidRPr="00000A91" w:rsidRDefault="00000A91" w:rsidP="00000A91">
      <w:pPr>
        <w:spacing w:after="0"/>
        <w:rPr>
          <w:rFonts w:ascii="Courier New" w:hAnsi="Courier New" w:cs="Courier New"/>
          <w:sz w:val="14"/>
          <w:szCs w:val="12"/>
        </w:rPr>
      </w:pPr>
      <w:r w:rsidRPr="00000A91">
        <w:rPr>
          <w:rFonts w:ascii="Courier New" w:hAnsi="Courier New" w:cs="Courier New"/>
          <w:sz w:val="14"/>
          <w:szCs w:val="12"/>
        </w:rPr>
        <w:t>Vice President, Sales: 1</w:t>
      </w:r>
    </w:p>
    <w:p w14:paraId="1B0A19A4" w14:textId="77777777" w:rsidR="00000A91" w:rsidRPr="00000A91" w:rsidRDefault="00000A91" w:rsidP="00000A91">
      <w:pPr>
        <w:spacing w:after="0"/>
        <w:rPr>
          <w:rFonts w:ascii="Courier New" w:hAnsi="Courier New" w:cs="Courier New"/>
          <w:sz w:val="14"/>
          <w:szCs w:val="12"/>
        </w:rPr>
      </w:pPr>
      <w:r w:rsidRPr="00000A91">
        <w:rPr>
          <w:rFonts w:ascii="Courier New" w:hAnsi="Courier New" w:cs="Courier New"/>
          <w:sz w:val="14"/>
          <w:szCs w:val="12"/>
        </w:rPr>
        <w:t>Sales Manager: 2</w:t>
      </w:r>
    </w:p>
    <w:p w14:paraId="6D865B31" w14:textId="77777777" w:rsidR="00000A91" w:rsidRPr="00000A91" w:rsidRDefault="00000A91" w:rsidP="00000A91">
      <w:pPr>
        <w:spacing w:after="0"/>
        <w:rPr>
          <w:rFonts w:ascii="Courier New" w:hAnsi="Courier New" w:cs="Courier New"/>
          <w:sz w:val="14"/>
          <w:szCs w:val="12"/>
        </w:rPr>
      </w:pPr>
      <w:r w:rsidRPr="00000A91">
        <w:rPr>
          <w:rFonts w:ascii="Courier New" w:hAnsi="Courier New" w:cs="Courier New"/>
          <w:sz w:val="14"/>
          <w:szCs w:val="12"/>
        </w:rPr>
        <w:t>Inside Sales Coordinator: 1</w:t>
      </w:r>
    </w:p>
    <w:p w14:paraId="5665483E" w14:textId="77777777" w:rsidR="00000A91" w:rsidRPr="00000A91" w:rsidRDefault="00000A91" w:rsidP="00000A91">
      <w:pPr>
        <w:spacing w:after="0"/>
        <w:rPr>
          <w:rFonts w:ascii="Courier New" w:hAnsi="Courier New" w:cs="Courier New"/>
          <w:sz w:val="14"/>
          <w:szCs w:val="12"/>
        </w:rPr>
      </w:pPr>
      <w:r w:rsidRPr="00000A91">
        <w:rPr>
          <w:rFonts w:ascii="Courier New" w:hAnsi="Courier New" w:cs="Courier New"/>
          <w:sz w:val="14"/>
          <w:szCs w:val="12"/>
        </w:rPr>
        <w:t>Written Summary:</w:t>
      </w:r>
    </w:p>
    <w:p w14:paraId="0691683D" w14:textId="77777777" w:rsidR="00000A91" w:rsidRDefault="00000A91" w:rsidP="00000A91">
      <w:pPr>
        <w:rPr>
          <w:rFonts w:ascii="Courier New" w:hAnsi="Courier New" w:cs="Courier New"/>
          <w:sz w:val="14"/>
          <w:szCs w:val="12"/>
        </w:rPr>
      </w:pPr>
    </w:p>
    <w:p w14:paraId="1358AD5A" w14:textId="77777777" w:rsidR="00000A91" w:rsidRDefault="00000A91" w:rsidP="00000A91">
      <w:pPr>
        <w:rPr>
          <w:rFonts w:ascii="Courier New" w:hAnsi="Courier New" w:cs="Courier New"/>
          <w:sz w:val="14"/>
          <w:szCs w:val="12"/>
        </w:rPr>
      </w:pPr>
      <w:r w:rsidRPr="00000A91">
        <w:rPr>
          <w:rFonts w:ascii="Courier New" w:hAnsi="Courier New" w:cs="Courier New"/>
          <w:sz w:val="14"/>
          <w:szCs w:val="12"/>
        </w:rPr>
        <w:t>The analysis of employee arrivals by occupation reveals that the Sales Representative role had the highest number of arrivals, with four employees joining during the specified periods. Additionally, one employee each joined in the roles of Vice President, Sales, Sales Manager, and Inside Sales Coordinator. Understanding the influx of new employees across different roles provides insights into recruitment patterns and areas where the company may be focusing its hiring efforts.</w:t>
      </w:r>
    </w:p>
    <w:p w14:paraId="4BFF0A38" w14:textId="77777777" w:rsidR="005048B5" w:rsidRPr="00FC75F7" w:rsidRDefault="005048B5" w:rsidP="005048B5">
      <w:pPr>
        <w:spacing w:after="0"/>
        <w:rPr>
          <w:rFonts w:ascii="Courier New" w:hAnsi="Courier New" w:cs="Courier New"/>
          <w:sz w:val="14"/>
          <w:szCs w:val="12"/>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1237ECD9" w14:textId="77777777" w:rsidR="005048B5" w:rsidRPr="005048B5" w:rsidRDefault="005048B5" w:rsidP="005048B5">
      <w:pPr>
        <w:spacing w:after="0"/>
        <w:rPr>
          <w:b/>
          <w:bCs/>
          <w:sz w:val="18"/>
          <w:szCs w:val="16"/>
        </w:rPr>
      </w:pPr>
      <w:r w:rsidRPr="005048B5">
        <w:rPr>
          <w:b/>
          <w:bCs/>
          <w:sz w:val="18"/>
          <w:szCs w:val="16"/>
        </w:rPr>
        <w:t>create view Q8_YearMonthEmployeeOccupationCount_view as</w:t>
      </w:r>
    </w:p>
    <w:p w14:paraId="068606E5" w14:textId="77777777" w:rsidR="005048B5" w:rsidRPr="005048B5" w:rsidRDefault="005048B5" w:rsidP="005048B5">
      <w:pPr>
        <w:spacing w:after="0"/>
        <w:rPr>
          <w:b/>
          <w:bCs/>
          <w:sz w:val="18"/>
          <w:szCs w:val="16"/>
        </w:rPr>
      </w:pPr>
      <w:r w:rsidRPr="005048B5">
        <w:rPr>
          <w:b/>
          <w:bCs/>
          <w:sz w:val="18"/>
          <w:szCs w:val="16"/>
        </w:rPr>
        <w:t>select year(date(HireDate)) `Year`,</w:t>
      </w:r>
    </w:p>
    <w:p w14:paraId="5EC32C4C" w14:textId="77777777" w:rsidR="005048B5" w:rsidRPr="005048B5" w:rsidRDefault="005048B5" w:rsidP="005048B5">
      <w:pPr>
        <w:spacing w:after="0"/>
        <w:rPr>
          <w:b/>
          <w:bCs/>
          <w:sz w:val="18"/>
          <w:szCs w:val="16"/>
        </w:rPr>
      </w:pPr>
      <w:r w:rsidRPr="005048B5">
        <w:rPr>
          <w:b/>
          <w:bCs/>
          <w:sz w:val="18"/>
          <w:szCs w:val="16"/>
        </w:rPr>
        <w:t>month(date(HireDate)) `Month`,</w:t>
      </w:r>
    </w:p>
    <w:p w14:paraId="008746CA" w14:textId="77777777" w:rsidR="005048B5" w:rsidRPr="005048B5" w:rsidRDefault="005048B5" w:rsidP="005048B5">
      <w:pPr>
        <w:spacing w:after="0"/>
        <w:rPr>
          <w:b/>
          <w:bCs/>
          <w:sz w:val="18"/>
          <w:szCs w:val="16"/>
        </w:rPr>
      </w:pPr>
      <w:r w:rsidRPr="005048B5">
        <w:rPr>
          <w:b/>
          <w:bCs/>
          <w:sz w:val="18"/>
          <w:szCs w:val="16"/>
        </w:rPr>
        <w:t>Title `Employee's Occupation`,</w:t>
      </w:r>
    </w:p>
    <w:p w14:paraId="60B36B6D" w14:textId="77777777" w:rsidR="005048B5" w:rsidRPr="005048B5" w:rsidRDefault="005048B5" w:rsidP="005048B5">
      <w:pPr>
        <w:spacing w:after="0"/>
        <w:rPr>
          <w:b/>
          <w:bCs/>
          <w:sz w:val="18"/>
          <w:szCs w:val="16"/>
        </w:rPr>
      </w:pPr>
      <w:r w:rsidRPr="005048B5">
        <w:rPr>
          <w:b/>
          <w:bCs/>
          <w:sz w:val="18"/>
          <w:szCs w:val="16"/>
        </w:rPr>
        <w:t>count(*) `Count of Employee Joined`</w:t>
      </w:r>
    </w:p>
    <w:p w14:paraId="5E2D2FB4" w14:textId="77777777" w:rsidR="005048B5" w:rsidRPr="005048B5" w:rsidRDefault="005048B5" w:rsidP="005048B5">
      <w:pPr>
        <w:spacing w:after="0"/>
        <w:rPr>
          <w:b/>
          <w:bCs/>
          <w:sz w:val="18"/>
          <w:szCs w:val="16"/>
        </w:rPr>
      </w:pPr>
      <w:r w:rsidRPr="005048B5">
        <w:rPr>
          <w:b/>
          <w:bCs/>
          <w:sz w:val="18"/>
          <w:szCs w:val="16"/>
        </w:rPr>
        <w:t>from employees</w:t>
      </w:r>
    </w:p>
    <w:p w14:paraId="068C0268" w14:textId="77777777" w:rsidR="005048B5" w:rsidRPr="005048B5" w:rsidRDefault="005048B5" w:rsidP="005048B5">
      <w:pPr>
        <w:spacing w:after="0"/>
        <w:rPr>
          <w:b/>
          <w:bCs/>
          <w:sz w:val="18"/>
          <w:szCs w:val="16"/>
        </w:rPr>
      </w:pPr>
      <w:r w:rsidRPr="005048B5">
        <w:rPr>
          <w:b/>
          <w:bCs/>
          <w:sz w:val="18"/>
          <w:szCs w:val="16"/>
        </w:rPr>
        <w:t>group by 1,2,3</w:t>
      </w:r>
    </w:p>
    <w:p w14:paraId="4445067B" w14:textId="77777777" w:rsidR="005048B5" w:rsidRDefault="005048B5" w:rsidP="005048B5">
      <w:pPr>
        <w:spacing w:after="0"/>
        <w:rPr>
          <w:b/>
          <w:bCs/>
          <w:sz w:val="18"/>
          <w:szCs w:val="16"/>
        </w:rPr>
      </w:pPr>
      <w:r w:rsidRPr="005048B5">
        <w:rPr>
          <w:b/>
          <w:bCs/>
          <w:sz w:val="18"/>
          <w:szCs w:val="16"/>
        </w:rPr>
        <w:t>order by 1,2,4 desc;</w:t>
      </w:r>
    </w:p>
    <w:p w14:paraId="27166717" w14:textId="77777777" w:rsidR="005048B5" w:rsidRDefault="005048B5" w:rsidP="005048B5">
      <w:pPr>
        <w:spacing w:after="0"/>
        <w:rPr>
          <w:rFonts w:ascii="Courier New" w:hAnsi="Courier New" w:cs="Courier New"/>
          <w:sz w:val="14"/>
          <w:szCs w:val="12"/>
        </w:rPr>
      </w:pPr>
      <w:r>
        <w:rPr>
          <w:b/>
          <w:bCs/>
          <w:sz w:val="18"/>
          <w:szCs w:val="16"/>
        </w:rPr>
        <w:br w:type="column"/>
      </w:r>
    </w:p>
    <w:p w14:paraId="217D9EFF" w14:textId="77777777" w:rsidR="005048B5" w:rsidRDefault="005048B5" w:rsidP="00000A91">
      <w:pPr>
        <w:rPr>
          <w:rFonts w:ascii="Courier New" w:hAnsi="Courier New" w:cs="Courier New"/>
          <w:sz w:val="14"/>
          <w:szCs w:val="12"/>
        </w:rPr>
      </w:pPr>
      <w:r>
        <w:rPr>
          <w:rFonts w:ascii="Courier New" w:hAnsi="Courier New" w:cs="Courier New"/>
          <w:sz w:val="14"/>
          <w:szCs w:val="12"/>
        </w:rPr>
        <w:br w:type="page"/>
      </w:r>
    </w:p>
    <w:p w14:paraId="6B49549B" w14:textId="77777777" w:rsidR="005048B5" w:rsidRDefault="005048B5" w:rsidP="005048B5">
      <w:pPr>
        <w:jc w:val="left"/>
        <w:rPr>
          <w:rFonts w:asciiTheme="majorHAnsi" w:hAnsiTheme="majorHAnsi"/>
          <w:color w:val="D73A2C" w:themeColor="accent1"/>
          <w:sz w:val="40"/>
          <w:szCs w:val="36"/>
          <w:lang w:val="fr-FR"/>
        </w:rPr>
        <w:sectPr w:rsidR="005048B5" w:rsidSect="00000A91">
          <w:type w:val="continuous"/>
          <w:pgSz w:w="12240" w:h="15840"/>
          <w:pgMar w:top="720" w:right="720" w:bottom="720" w:left="720" w:header="720" w:footer="288" w:gutter="0"/>
          <w:cols w:num="2" w:space="720"/>
          <w:docGrid w:linePitch="360"/>
        </w:sectPr>
      </w:pPr>
    </w:p>
    <w:p w14:paraId="773FB272" w14:textId="77777777" w:rsidR="005048B5" w:rsidRDefault="005048B5" w:rsidP="005048B5">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80096" behindDoc="1" locked="1" layoutInCell="1" allowOverlap="1" wp14:anchorId="1245C8D4" wp14:editId="1A361867">
                <wp:simplePos x="0" y="0"/>
                <wp:positionH relativeFrom="page">
                  <wp:posOffset>8255</wp:posOffset>
                </wp:positionH>
                <wp:positionV relativeFrom="paragraph">
                  <wp:posOffset>-527050</wp:posOffset>
                </wp:positionV>
                <wp:extent cx="7772400" cy="9641205"/>
                <wp:effectExtent l="0" t="0" r="0" b="0"/>
                <wp:wrapNone/>
                <wp:docPr id="618637294" name="Group 6186372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618637295"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96"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97"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37298"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61637B1" id="Group 618637294" o:spid="_x0000_s1026" alt="&quot;&quot;" style="position:absolute;margin-left:.65pt;margin-top:-41.5pt;width:612pt;height:759.15pt;z-index:-251536384;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61ADAE3B" w14:textId="77777777" w:rsidR="00000A91" w:rsidRDefault="005048B5" w:rsidP="005048B5">
      <w:pPr>
        <w:jc w:val="left"/>
        <w:rPr>
          <w:rFonts w:ascii="Bookman Old Style" w:hAnsi="Bookman Old Style" w:cs="Times New Roman (Body CS)"/>
          <w:caps/>
          <w:color w:val="auto"/>
          <w:spacing w:val="20"/>
          <w:szCs w:val="16"/>
          <w:lang w:val="fr-FR"/>
        </w:rPr>
      </w:pPr>
      <w:r w:rsidRPr="005048B5">
        <w:rPr>
          <w:rFonts w:ascii="Bookman Old Style" w:hAnsi="Bookman Old Style" w:cs="Times New Roman (Body CS)"/>
          <w:caps/>
          <w:color w:val="auto"/>
          <w:spacing w:val="20"/>
          <w:szCs w:val="16"/>
          <w:lang w:val="fr-FR"/>
        </w:rPr>
        <w:t>9. Can we identify any patterns or clusters in employee skill sets or qualifications through visualizations? How can this information be used for talent management?</w:t>
      </w:r>
    </w:p>
    <w:p w14:paraId="5F020026" w14:textId="77777777" w:rsidR="005048B5" w:rsidRDefault="005048B5" w:rsidP="005048B5">
      <w:pPr>
        <w:rPr>
          <w:rFonts w:ascii="Courier New" w:hAnsi="Courier New" w:cs="Courier New"/>
          <w:sz w:val="14"/>
          <w:szCs w:val="12"/>
        </w:rPr>
        <w:sectPr w:rsidR="005048B5" w:rsidSect="005048B5">
          <w:type w:val="continuous"/>
          <w:pgSz w:w="12240" w:h="15840"/>
          <w:pgMar w:top="720" w:right="720" w:bottom="720" w:left="720" w:header="720" w:footer="288" w:gutter="0"/>
          <w:cols w:space="720"/>
          <w:docGrid w:linePitch="360"/>
        </w:sectPr>
      </w:pPr>
    </w:p>
    <w:p w14:paraId="6ACC8F2A" w14:textId="77777777" w:rsidR="005048B5" w:rsidRPr="008F6805" w:rsidRDefault="00377118" w:rsidP="005048B5">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TENURE YEARS, TASKS &amp; AVERAGE SALES FOR EMPLOYEES</w:t>
      </w:r>
    </w:p>
    <w:p w14:paraId="449D2489" w14:textId="77777777" w:rsidR="00377118" w:rsidRDefault="00377118" w:rsidP="00377118">
      <w:pPr>
        <w:rPr>
          <w:rFonts w:ascii="Courier New" w:hAnsi="Courier New" w:cs="Courier New"/>
          <w:sz w:val="14"/>
          <w:szCs w:val="12"/>
        </w:rPr>
      </w:pPr>
      <w:r w:rsidRPr="00377118">
        <w:rPr>
          <w:rFonts w:ascii="Courier New" w:hAnsi="Courier New" w:cs="Courier New"/>
          <w:sz w:val="14"/>
          <w:szCs w:val="12"/>
        </w:rPr>
        <w:t>The summary presents information about nine employees, including their names, tenure years, assigned tasks, and average net sales.</w:t>
      </w:r>
    </w:p>
    <w:p w14:paraId="5B8F735C" w14:textId="77777777" w:rsidR="00377118" w:rsidRPr="00377118" w:rsidRDefault="00377118" w:rsidP="00377118">
      <w:pPr>
        <w:rPr>
          <w:rFonts w:ascii="Courier New" w:hAnsi="Courier New" w:cs="Courier New"/>
          <w:sz w:val="14"/>
          <w:szCs w:val="12"/>
        </w:rPr>
      </w:pPr>
      <w:r w:rsidRPr="005048B5">
        <w:rPr>
          <w:rFonts w:ascii="Courier New" w:hAnsi="Courier New" w:cs="Courier New"/>
          <w:noProof/>
          <w:sz w:val="14"/>
          <w:szCs w:val="12"/>
        </w:rPr>
        <w:drawing>
          <wp:inline distT="0" distB="0" distL="0" distR="0" wp14:anchorId="2852E16A" wp14:editId="0E9E699E">
            <wp:extent cx="3374224" cy="2514600"/>
            <wp:effectExtent l="0" t="0" r="0" b="0"/>
            <wp:docPr id="618637300" name="Picture 61863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8384" cy="2525153"/>
                    </a:xfrm>
                    <a:prstGeom prst="rect">
                      <a:avLst/>
                    </a:prstGeom>
                  </pic:spPr>
                </pic:pic>
              </a:graphicData>
            </a:graphic>
          </wp:inline>
        </w:drawing>
      </w:r>
    </w:p>
    <w:p w14:paraId="2949773A" w14:textId="77777777" w:rsidR="00377118" w:rsidRPr="00377118" w:rsidRDefault="00377118" w:rsidP="00377118">
      <w:pPr>
        <w:rPr>
          <w:rFonts w:ascii="Courier New" w:hAnsi="Courier New" w:cs="Courier New"/>
          <w:sz w:val="14"/>
          <w:szCs w:val="12"/>
        </w:rPr>
      </w:pPr>
      <w:r w:rsidRPr="00377118">
        <w:rPr>
          <w:rFonts w:ascii="Courier New" w:hAnsi="Courier New" w:cs="Courier New"/>
          <w:sz w:val="14"/>
          <w:szCs w:val="12"/>
        </w:rPr>
        <w:t>Nancy Davolio, with a tenure of 4.1 years, handles 123 tasks on average with an average net sales figure of $556.83. Andrew Fuller, serving for 3.81 years, manages 96 tasks and achieves an average net sales of $691.03. Janet Leverling, with a tenure of 4.18 years, handles 127 tasks on average, achieving an average net sales figure of $631.82. Margaret Peacock, with a tenure of 3.09 years, manages 156 tasks on average with an average net sales of $554.5. Steven Buchanan, serving for 2.64 years, manages 42 tasks on average, achieving an average net sales of $587.97. Michael Suyama, also with a tenure of 2.64 years, handles 67 tasks on average, achieving an average net sales figure of $439.96. Robert King, with a tenure of 2.42 years, manages 72 tasks on average, with an average net sales figure of $707.77. Laura Callahan, with a tenure of 2.25 years, handles 104 tasks on average, achieving an average net sales of $487.93. Anne Dodsworth, with a tenure of 1.56 years, manages 43 tasks on average, achieving an average net sales figure of $722.51.</w:t>
      </w:r>
    </w:p>
    <w:p w14:paraId="026FA7A4" w14:textId="77777777" w:rsidR="005048B5" w:rsidRDefault="00377118" w:rsidP="00377118">
      <w:pPr>
        <w:rPr>
          <w:rFonts w:ascii="Courier New" w:hAnsi="Courier New" w:cs="Courier New"/>
          <w:sz w:val="14"/>
          <w:szCs w:val="12"/>
        </w:rPr>
      </w:pPr>
      <w:r w:rsidRPr="00377118">
        <w:rPr>
          <w:rFonts w:ascii="Courier New" w:hAnsi="Courier New" w:cs="Courier New"/>
          <w:sz w:val="14"/>
          <w:szCs w:val="12"/>
        </w:rPr>
        <w:t>This summary provides insights into the tenure lengths, task assignments, and sales performance of each employee.</w:t>
      </w:r>
    </w:p>
    <w:p w14:paraId="107F0191" w14:textId="77777777" w:rsidR="00241AEC" w:rsidRDefault="00377118" w:rsidP="00377118">
      <w:pPr>
        <w:spacing w:after="0"/>
        <w:rPr>
          <w:rFonts w:ascii="Courier New" w:hAnsi="Courier New" w:cs="Courier New"/>
          <w:sz w:val="14"/>
          <w:szCs w:val="12"/>
        </w:rPr>
      </w:pPr>
      <w:r>
        <w:rPr>
          <w:rFonts w:ascii="Courier New" w:hAnsi="Courier New" w:cs="Courier New"/>
          <w:sz w:val="14"/>
          <w:szCs w:val="12"/>
        </w:rPr>
        <w:br w:type="column"/>
      </w:r>
    </w:p>
    <w:p w14:paraId="736BD9FD" w14:textId="77777777" w:rsidR="00377118" w:rsidRDefault="00377118" w:rsidP="00377118">
      <w:pPr>
        <w:spacing w:after="0"/>
        <w:rPr>
          <w:rFonts w:ascii="Courier New" w:hAnsi="Courier New" w:cs="Courier New"/>
          <w:b/>
          <w:bCs/>
          <w:color w:val="D73A2C" w:themeColor="accent1"/>
          <w:sz w:val="16"/>
          <w:szCs w:val="10"/>
          <w:lang w:val="fr-FR"/>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0B96A63D" w14:textId="77777777" w:rsidR="00377118" w:rsidRPr="00377118" w:rsidRDefault="00377118" w:rsidP="00377118">
      <w:pPr>
        <w:spacing w:after="0"/>
        <w:jc w:val="left"/>
        <w:rPr>
          <w:rFonts w:ascii="Courier New" w:hAnsi="Courier New" w:cs="Courier New"/>
          <w:sz w:val="14"/>
          <w:szCs w:val="12"/>
        </w:rPr>
      </w:pPr>
      <w:r w:rsidRPr="00377118">
        <w:rPr>
          <w:b/>
          <w:bCs/>
          <w:sz w:val="18"/>
          <w:szCs w:val="16"/>
        </w:rPr>
        <w:t>create view Q9_EmployeeIDNameTitleTasksAvgSalesTenure_view as</w:t>
      </w:r>
    </w:p>
    <w:p w14:paraId="2D743838" w14:textId="77777777" w:rsidR="00377118" w:rsidRPr="00377118" w:rsidRDefault="00377118" w:rsidP="00377118">
      <w:pPr>
        <w:spacing w:after="0"/>
        <w:jc w:val="left"/>
        <w:rPr>
          <w:b/>
          <w:bCs/>
          <w:sz w:val="18"/>
          <w:szCs w:val="16"/>
        </w:rPr>
      </w:pPr>
      <w:r w:rsidRPr="00377118">
        <w:rPr>
          <w:b/>
          <w:bCs/>
          <w:sz w:val="18"/>
          <w:szCs w:val="16"/>
        </w:rPr>
        <w:t>with cte1 as(</w:t>
      </w:r>
    </w:p>
    <w:p w14:paraId="5E9D8FD0" w14:textId="77777777" w:rsidR="00377118" w:rsidRPr="00377118" w:rsidRDefault="00377118" w:rsidP="00377118">
      <w:pPr>
        <w:spacing w:after="0"/>
        <w:jc w:val="left"/>
        <w:rPr>
          <w:b/>
          <w:bCs/>
          <w:sz w:val="18"/>
          <w:szCs w:val="16"/>
        </w:rPr>
      </w:pPr>
      <w:r w:rsidRPr="00377118">
        <w:rPr>
          <w:b/>
          <w:bCs/>
          <w:sz w:val="18"/>
          <w:szCs w:val="16"/>
        </w:rPr>
        <w:t>select e.EmployeeID `Employee ID`,</w:t>
      </w:r>
    </w:p>
    <w:p w14:paraId="5DA305BD" w14:textId="77777777" w:rsidR="00377118" w:rsidRPr="00377118" w:rsidRDefault="00377118" w:rsidP="00377118">
      <w:pPr>
        <w:spacing w:after="0"/>
        <w:jc w:val="left"/>
        <w:rPr>
          <w:b/>
          <w:bCs/>
          <w:sz w:val="18"/>
          <w:szCs w:val="16"/>
        </w:rPr>
      </w:pPr>
      <w:r w:rsidRPr="00377118">
        <w:rPr>
          <w:b/>
          <w:bCs/>
          <w:sz w:val="18"/>
          <w:szCs w:val="16"/>
        </w:rPr>
        <w:t>concat(e.FirstName," ", e.LastName) `Employee Name`,</w:t>
      </w:r>
    </w:p>
    <w:p w14:paraId="52200212" w14:textId="77777777" w:rsidR="00377118" w:rsidRPr="00377118" w:rsidRDefault="00377118" w:rsidP="00377118">
      <w:pPr>
        <w:spacing w:after="0"/>
        <w:jc w:val="left"/>
        <w:rPr>
          <w:b/>
          <w:bCs/>
          <w:sz w:val="18"/>
          <w:szCs w:val="16"/>
        </w:rPr>
      </w:pPr>
      <w:r w:rsidRPr="00377118">
        <w:rPr>
          <w:b/>
          <w:bCs/>
          <w:sz w:val="18"/>
          <w:szCs w:val="16"/>
        </w:rPr>
        <w:t>e.Title,</w:t>
      </w:r>
    </w:p>
    <w:p w14:paraId="30FC4149" w14:textId="77777777" w:rsidR="00377118" w:rsidRPr="00377118" w:rsidRDefault="00377118" w:rsidP="00377118">
      <w:pPr>
        <w:spacing w:after="0"/>
        <w:jc w:val="left"/>
        <w:rPr>
          <w:b/>
          <w:bCs/>
          <w:sz w:val="18"/>
          <w:szCs w:val="16"/>
        </w:rPr>
      </w:pPr>
      <w:r w:rsidRPr="00377118">
        <w:rPr>
          <w:b/>
          <w:bCs/>
          <w:sz w:val="18"/>
          <w:szCs w:val="16"/>
        </w:rPr>
        <w:t>count(distinct o.OrderID) Tasks,</w:t>
      </w:r>
    </w:p>
    <w:p w14:paraId="586151B4" w14:textId="77777777" w:rsidR="00377118" w:rsidRPr="00377118" w:rsidRDefault="00377118" w:rsidP="00377118">
      <w:pPr>
        <w:spacing w:after="0"/>
        <w:jc w:val="left"/>
        <w:rPr>
          <w:b/>
          <w:bCs/>
          <w:sz w:val="18"/>
          <w:szCs w:val="16"/>
        </w:rPr>
      </w:pPr>
      <w:r w:rsidRPr="00377118">
        <w:rPr>
          <w:b/>
          <w:bCs/>
          <w:sz w:val="18"/>
          <w:szCs w:val="16"/>
        </w:rPr>
        <w:t>round(avg(NetSales),2) `Average Net Sales`</w:t>
      </w:r>
    </w:p>
    <w:p w14:paraId="28884B78" w14:textId="77777777" w:rsidR="00377118" w:rsidRPr="00377118" w:rsidRDefault="00377118" w:rsidP="00377118">
      <w:pPr>
        <w:spacing w:after="0"/>
        <w:jc w:val="left"/>
        <w:rPr>
          <w:b/>
          <w:bCs/>
          <w:sz w:val="18"/>
          <w:szCs w:val="16"/>
        </w:rPr>
      </w:pPr>
      <w:r w:rsidRPr="00377118">
        <w:rPr>
          <w:b/>
          <w:bCs/>
          <w:sz w:val="18"/>
          <w:szCs w:val="16"/>
        </w:rPr>
        <w:t>from employees e</w:t>
      </w:r>
    </w:p>
    <w:p w14:paraId="0FC415B6" w14:textId="77777777" w:rsidR="00377118" w:rsidRPr="00377118" w:rsidRDefault="00377118" w:rsidP="00377118">
      <w:pPr>
        <w:spacing w:after="0"/>
        <w:jc w:val="left"/>
        <w:rPr>
          <w:b/>
          <w:bCs/>
          <w:sz w:val="18"/>
          <w:szCs w:val="16"/>
        </w:rPr>
      </w:pPr>
      <w:r w:rsidRPr="00377118">
        <w:rPr>
          <w:b/>
          <w:bCs/>
          <w:sz w:val="18"/>
          <w:szCs w:val="16"/>
        </w:rPr>
        <w:t>join orders o on e.EmployeeID = o.EmployeeID</w:t>
      </w:r>
    </w:p>
    <w:p w14:paraId="708195CB" w14:textId="77777777" w:rsidR="00377118" w:rsidRPr="00377118" w:rsidRDefault="00377118" w:rsidP="00377118">
      <w:pPr>
        <w:spacing w:after="0"/>
        <w:jc w:val="left"/>
        <w:rPr>
          <w:b/>
          <w:bCs/>
          <w:sz w:val="18"/>
          <w:szCs w:val="16"/>
        </w:rPr>
      </w:pPr>
      <w:r w:rsidRPr="00377118">
        <w:rPr>
          <w:b/>
          <w:bCs/>
          <w:sz w:val="18"/>
          <w:szCs w:val="16"/>
        </w:rPr>
        <w:t>join order_details_view odv on odv.OrderID = o.OrderID</w:t>
      </w:r>
    </w:p>
    <w:p w14:paraId="365C932B" w14:textId="77777777" w:rsidR="00377118" w:rsidRPr="00377118" w:rsidRDefault="00377118" w:rsidP="00377118">
      <w:pPr>
        <w:spacing w:after="0"/>
        <w:jc w:val="left"/>
        <w:rPr>
          <w:b/>
          <w:bCs/>
          <w:sz w:val="18"/>
          <w:szCs w:val="16"/>
        </w:rPr>
      </w:pPr>
      <w:r w:rsidRPr="00377118">
        <w:rPr>
          <w:b/>
          <w:bCs/>
          <w:sz w:val="18"/>
          <w:szCs w:val="16"/>
        </w:rPr>
        <w:t>group by 1,2,3),</w:t>
      </w:r>
    </w:p>
    <w:p w14:paraId="1886AD5E" w14:textId="77777777" w:rsidR="00377118" w:rsidRPr="00377118" w:rsidRDefault="00377118" w:rsidP="00377118">
      <w:pPr>
        <w:spacing w:after="0"/>
        <w:jc w:val="left"/>
        <w:rPr>
          <w:b/>
          <w:bCs/>
          <w:sz w:val="18"/>
          <w:szCs w:val="16"/>
        </w:rPr>
      </w:pPr>
      <w:r w:rsidRPr="00377118">
        <w:rPr>
          <w:b/>
          <w:bCs/>
          <w:sz w:val="18"/>
          <w:szCs w:val="16"/>
        </w:rPr>
        <w:t>cte2 as(</w:t>
      </w:r>
    </w:p>
    <w:p w14:paraId="01B5B356" w14:textId="77777777" w:rsidR="00377118" w:rsidRPr="00377118" w:rsidRDefault="00377118" w:rsidP="00377118">
      <w:pPr>
        <w:spacing w:after="0"/>
        <w:jc w:val="left"/>
        <w:rPr>
          <w:b/>
          <w:bCs/>
          <w:sz w:val="18"/>
          <w:szCs w:val="16"/>
        </w:rPr>
      </w:pPr>
      <w:r w:rsidRPr="00377118">
        <w:rPr>
          <w:b/>
          <w:bCs/>
          <w:sz w:val="18"/>
          <w:szCs w:val="16"/>
        </w:rPr>
        <w:t>select concat(FirstName," ", LastName) `Employee Name`,</w:t>
      </w:r>
    </w:p>
    <w:p w14:paraId="32ADA8F5" w14:textId="77777777" w:rsidR="00377118" w:rsidRPr="00377118" w:rsidRDefault="00377118" w:rsidP="00377118">
      <w:pPr>
        <w:spacing w:after="0"/>
        <w:jc w:val="left"/>
        <w:rPr>
          <w:b/>
          <w:bCs/>
          <w:sz w:val="18"/>
          <w:szCs w:val="16"/>
        </w:rPr>
      </w:pPr>
      <w:r w:rsidRPr="00377118">
        <w:rPr>
          <w:b/>
          <w:bCs/>
          <w:sz w:val="18"/>
          <w:szCs w:val="16"/>
        </w:rPr>
        <w:t>round(datediff((select max(date(OrderDate)) from orders),HireDate)/365,2) `Tenure Years`</w:t>
      </w:r>
    </w:p>
    <w:p w14:paraId="4B379A1E" w14:textId="77777777" w:rsidR="00377118" w:rsidRPr="00377118" w:rsidRDefault="00377118" w:rsidP="00377118">
      <w:pPr>
        <w:spacing w:after="0"/>
        <w:jc w:val="left"/>
        <w:rPr>
          <w:b/>
          <w:bCs/>
          <w:sz w:val="18"/>
          <w:szCs w:val="16"/>
        </w:rPr>
      </w:pPr>
      <w:r w:rsidRPr="00377118">
        <w:rPr>
          <w:b/>
          <w:bCs/>
          <w:sz w:val="18"/>
          <w:szCs w:val="16"/>
        </w:rPr>
        <w:t>from employees)</w:t>
      </w:r>
    </w:p>
    <w:p w14:paraId="2F205CF2" w14:textId="77777777" w:rsidR="00377118" w:rsidRPr="00377118" w:rsidRDefault="00377118" w:rsidP="00377118">
      <w:pPr>
        <w:spacing w:after="0"/>
        <w:jc w:val="left"/>
        <w:rPr>
          <w:b/>
          <w:bCs/>
          <w:sz w:val="18"/>
          <w:szCs w:val="16"/>
        </w:rPr>
      </w:pPr>
      <w:r w:rsidRPr="00377118">
        <w:rPr>
          <w:b/>
          <w:bCs/>
          <w:sz w:val="18"/>
          <w:szCs w:val="16"/>
        </w:rPr>
        <w:t>select c1.*, c2.`Tenure Years`</w:t>
      </w:r>
    </w:p>
    <w:p w14:paraId="079A86E9" w14:textId="77777777" w:rsidR="00377118" w:rsidRPr="00377118" w:rsidRDefault="00377118" w:rsidP="00377118">
      <w:pPr>
        <w:spacing w:after="0"/>
        <w:jc w:val="left"/>
        <w:rPr>
          <w:b/>
          <w:bCs/>
          <w:sz w:val="18"/>
          <w:szCs w:val="16"/>
        </w:rPr>
      </w:pPr>
      <w:r w:rsidRPr="00377118">
        <w:rPr>
          <w:b/>
          <w:bCs/>
          <w:sz w:val="18"/>
          <w:szCs w:val="16"/>
        </w:rPr>
        <w:t>from cte1 c1</w:t>
      </w:r>
    </w:p>
    <w:p w14:paraId="4E3647B3" w14:textId="77777777" w:rsidR="00377118" w:rsidRPr="005048B5" w:rsidRDefault="00377118" w:rsidP="00377118">
      <w:pPr>
        <w:spacing w:after="0"/>
        <w:jc w:val="left"/>
        <w:rPr>
          <w:b/>
          <w:bCs/>
          <w:sz w:val="18"/>
          <w:szCs w:val="16"/>
        </w:rPr>
      </w:pPr>
      <w:r w:rsidRPr="00377118">
        <w:rPr>
          <w:b/>
          <w:bCs/>
          <w:sz w:val="18"/>
          <w:szCs w:val="16"/>
        </w:rPr>
        <w:t>join cte2 c2 on c1.`Employee Name` = c2.`Employee Name`;</w:t>
      </w:r>
    </w:p>
    <w:p w14:paraId="13697A91" w14:textId="77777777" w:rsidR="00377118" w:rsidRPr="00000A91" w:rsidRDefault="00377118" w:rsidP="00377118">
      <w:pPr>
        <w:jc w:val="left"/>
        <w:rPr>
          <w:rFonts w:ascii="Courier New" w:hAnsi="Courier New" w:cs="Courier New"/>
          <w:sz w:val="14"/>
          <w:szCs w:val="12"/>
        </w:rPr>
      </w:pPr>
    </w:p>
    <w:p w14:paraId="508FCCAA" w14:textId="77777777" w:rsidR="00377118" w:rsidRDefault="00377118" w:rsidP="005048B5">
      <w:pPr>
        <w:rPr>
          <w:rFonts w:ascii="Courier New" w:hAnsi="Courier New" w:cs="Courier New"/>
          <w:sz w:val="14"/>
          <w:szCs w:val="12"/>
        </w:rPr>
      </w:pPr>
      <w:r>
        <w:rPr>
          <w:rFonts w:ascii="Courier New" w:hAnsi="Courier New" w:cs="Courier New"/>
          <w:sz w:val="14"/>
          <w:szCs w:val="12"/>
        </w:rPr>
        <w:br w:type="page"/>
      </w:r>
    </w:p>
    <w:p w14:paraId="37AB743E" w14:textId="77777777" w:rsidR="00377118" w:rsidRDefault="00377118" w:rsidP="00377118">
      <w:pPr>
        <w:jc w:val="left"/>
        <w:rPr>
          <w:rFonts w:asciiTheme="majorHAnsi" w:hAnsiTheme="majorHAnsi"/>
          <w:color w:val="D73A2C" w:themeColor="accent1"/>
          <w:sz w:val="40"/>
          <w:szCs w:val="36"/>
          <w:lang w:val="fr-FR"/>
        </w:rPr>
        <w:sectPr w:rsidR="00377118" w:rsidSect="005048B5">
          <w:type w:val="continuous"/>
          <w:pgSz w:w="12240" w:h="15840"/>
          <w:pgMar w:top="720" w:right="720" w:bottom="720" w:left="720" w:header="720" w:footer="288" w:gutter="0"/>
          <w:cols w:num="2" w:space="720"/>
          <w:docGrid w:linePitch="360"/>
        </w:sectPr>
      </w:pPr>
    </w:p>
    <w:p w14:paraId="47974A3C" w14:textId="77777777" w:rsidR="00377118" w:rsidRDefault="00377118" w:rsidP="00377118">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82144" behindDoc="1" locked="1" layoutInCell="1" allowOverlap="1" wp14:anchorId="6E467829" wp14:editId="207CABB7">
                <wp:simplePos x="0" y="0"/>
                <wp:positionH relativeFrom="page">
                  <wp:posOffset>8255</wp:posOffset>
                </wp:positionH>
                <wp:positionV relativeFrom="paragraph">
                  <wp:posOffset>-527050</wp:posOffset>
                </wp:positionV>
                <wp:extent cx="7772400" cy="9641205"/>
                <wp:effectExtent l="0" t="0" r="0" b="0"/>
                <wp:wrapNone/>
                <wp:docPr id="1758952448" name="Group 17589524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758952449"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50"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51"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52"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644838" id="Group 1758952448" o:spid="_x0000_s1026" alt="&quot;&quot;" style="position:absolute;margin-left:.65pt;margin-top:-41.5pt;width:612pt;height:759.15pt;z-index:-251534336;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1207C63A" w14:textId="77777777" w:rsidR="00377118" w:rsidRDefault="00826D6F" w:rsidP="00826D6F">
      <w:pPr>
        <w:jc w:val="left"/>
        <w:rPr>
          <w:rFonts w:ascii="Courier New" w:hAnsi="Courier New" w:cs="Courier New"/>
          <w:sz w:val="14"/>
          <w:szCs w:val="12"/>
        </w:rPr>
        <w:sectPr w:rsidR="00377118" w:rsidSect="00377118">
          <w:type w:val="continuous"/>
          <w:pgSz w:w="12240" w:h="15840"/>
          <w:pgMar w:top="720" w:right="720" w:bottom="720" w:left="720" w:header="720" w:footer="288" w:gutter="0"/>
          <w:cols w:space="720"/>
          <w:docGrid w:linePitch="360"/>
        </w:sectPr>
      </w:pPr>
      <w:r w:rsidRPr="00826D6F">
        <w:rPr>
          <w:rFonts w:ascii="Bookman Old Style" w:hAnsi="Bookman Old Style" w:cs="Times New Roman (Body CS)"/>
          <w:caps/>
          <w:color w:val="auto"/>
          <w:spacing w:val="20"/>
          <w:szCs w:val="16"/>
          <w:lang w:val="fr-FR"/>
        </w:rPr>
        <w:t>10. Are there any correlations between product attributes (e.g., size, color, features) and sales performance? Can we explore this visually using scatter plots or heatmaps?</w:t>
      </w:r>
    </w:p>
    <w:p w14:paraId="4F4C5E29" w14:textId="77777777" w:rsidR="00377118" w:rsidRPr="008F6805" w:rsidRDefault="00377118" w:rsidP="00377118">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RELATION BETWEEN SIZE &amp; SALES OF PRODUCTS</w:t>
      </w:r>
    </w:p>
    <w:p w14:paraId="3FC5227C" w14:textId="77777777" w:rsidR="00377118" w:rsidRDefault="00377118" w:rsidP="00377118">
      <w:pPr>
        <w:rPr>
          <w:rFonts w:ascii="Courier New" w:hAnsi="Courier New" w:cs="Courier New"/>
          <w:sz w:val="14"/>
          <w:szCs w:val="12"/>
        </w:rPr>
      </w:pPr>
      <w:r>
        <w:rPr>
          <w:rFonts w:ascii="Courier New" w:hAnsi="Courier New" w:cs="Courier New"/>
          <w:sz w:val="14"/>
          <w:szCs w:val="12"/>
        </w:rPr>
        <w:t xml:space="preserve">Scatter chart shown as follows: </w:t>
      </w:r>
    </w:p>
    <w:p w14:paraId="08C8D5DA" w14:textId="77777777" w:rsidR="00377118" w:rsidRDefault="00377118" w:rsidP="005048B5">
      <w:pPr>
        <w:rPr>
          <w:rFonts w:ascii="Courier New" w:hAnsi="Courier New" w:cs="Courier New"/>
          <w:sz w:val="14"/>
          <w:szCs w:val="12"/>
        </w:rPr>
      </w:pPr>
      <w:r w:rsidRPr="00377118">
        <w:rPr>
          <w:rFonts w:ascii="Courier New" w:hAnsi="Courier New" w:cs="Courier New"/>
          <w:noProof/>
          <w:sz w:val="14"/>
          <w:szCs w:val="12"/>
        </w:rPr>
        <w:drawing>
          <wp:inline distT="0" distB="0" distL="0" distR="0" wp14:anchorId="69D457D5" wp14:editId="123A63BE">
            <wp:extent cx="3433130" cy="1593272"/>
            <wp:effectExtent l="0" t="0" r="0" b="6985"/>
            <wp:docPr id="1758952455" name="Picture 175895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49304" cy="1600778"/>
                    </a:xfrm>
                    <a:prstGeom prst="rect">
                      <a:avLst/>
                    </a:prstGeom>
                  </pic:spPr>
                </pic:pic>
              </a:graphicData>
            </a:graphic>
          </wp:inline>
        </w:drawing>
      </w:r>
    </w:p>
    <w:p w14:paraId="1BC0C7C4" w14:textId="77777777" w:rsidR="00377118" w:rsidRDefault="00377118" w:rsidP="005048B5">
      <w:pPr>
        <w:rPr>
          <w:rFonts w:ascii="Courier New" w:hAnsi="Courier New" w:cs="Courier New"/>
          <w:sz w:val="14"/>
          <w:szCs w:val="12"/>
        </w:rPr>
      </w:pPr>
    </w:p>
    <w:p w14:paraId="4DBC6D30" w14:textId="77777777" w:rsidR="00377118" w:rsidRPr="00FC75F7" w:rsidRDefault="00377118" w:rsidP="00377118">
      <w:pPr>
        <w:spacing w:after="0"/>
        <w:rPr>
          <w:rFonts w:ascii="Courier New" w:hAnsi="Courier New" w:cs="Courier New"/>
          <w:sz w:val="14"/>
          <w:szCs w:val="12"/>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50B5B31D" w14:textId="77777777" w:rsidR="00826D6F" w:rsidRPr="00826D6F" w:rsidRDefault="00826D6F" w:rsidP="00826D6F">
      <w:pPr>
        <w:spacing w:after="0"/>
        <w:rPr>
          <w:b/>
          <w:bCs/>
          <w:sz w:val="18"/>
          <w:szCs w:val="16"/>
        </w:rPr>
      </w:pPr>
      <w:r w:rsidRPr="00826D6F">
        <w:rPr>
          <w:b/>
          <w:bCs/>
          <w:sz w:val="18"/>
          <w:szCs w:val="16"/>
        </w:rPr>
        <w:t>create view Q10_SizeSales_view as</w:t>
      </w:r>
    </w:p>
    <w:p w14:paraId="65A52FDB" w14:textId="77777777" w:rsidR="00826D6F" w:rsidRPr="00826D6F" w:rsidRDefault="00826D6F" w:rsidP="00826D6F">
      <w:pPr>
        <w:spacing w:after="0"/>
        <w:rPr>
          <w:b/>
          <w:bCs/>
          <w:sz w:val="18"/>
          <w:szCs w:val="16"/>
        </w:rPr>
      </w:pPr>
      <w:r w:rsidRPr="00826D6F">
        <w:rPr>
          <w:b/>
          <w:bCs/>
          <w:sz w:val="18"/>
          <w:szCs w:val="16"/>
        </w:rPr>
        <w:t>with cte as(</w:t>
      </w:r>
    </w:p>
    <w:p w14:paraId="0D29D9FA" w14:textId="77777777" w:rsidR="00826D6F" w:rsidRPr="00826D6F" w:rsidRDefault="00826D6F" w:rsidP="00826D6F">
      <w:pPr>
        <w:spacing w:after="0"/>
        <w:rPr>
          <w:b/>
          <w:bCs/>
          <w:sz w:val="18"/>
          <w:szCs w:val="16"/>
        </w:rPr>
      </w:pPr>
      <w:r w:rsidRPr="00826D6F">
        <w:rPr>
          <w:b/>
          <w:bCs/>
          <w:sz w:val="18"/>
          <w:szCs w:val="16"/>
        </w:rPr>
        <w:t>select QuantityPerUnit, row_number() over() SizeValue</w:t>
      </w:r>
    </w:p>
    <w:p w14:paraId="199BF123" w14:textId="77777777" w:rsidR="00826D6F" w:rsidRPr="00826D6F" w:rsidRDefault="00826D6F" w:rsidP="00826D6F">
      <w:pPr>
        <w:spacing w:after="0"/>
        <w:rPr>
          <w:b/>
          <w:bCs/>
          <w:sz w:val="18"/>
          <w:szCs w:val="16"/>
        </w:rPr>
      </w:pPr>
      <w:r w:rsidRPr="00826D6F">
        <w:rPr>
          <w:b/>
          <w:bCs/>
          <w:sz w:val="18"/>
          <w:szCs w:val="16"/>
        </w:rPr>
        <w:t>from products</w:t>
      </w:r>
    </w:p>
    <w:p w14:paraId="0E7E90BA" w14:textId="77777777" w:rsidR="00826D6F" w:rsidRPr="00826D6F" w:rsidRDefault="00826D6F" w:rsidP="00826D6F">
      <w:pPr>
        <w:spacing w:after="0"/>
        <w:rPr>
          <w:b/>
          <w:bCs/>
          <w:sz w:val="18"/>
          <w:szCs w:val="16"/>
        </w:rPr>
      </w:pPr>
      <w:r w:rsidRPr="00826D6F">
        <w:rPr>
          <w:b/>
          <w:bCs/>
          <w:sz w:val="18"/>
          <w:szCs w:val="16"/>
        </w:rPr>
        <w:t>group by 1)</w:t>
      </w:r>
    </w:p>
    <w:p w14:paraId="2882EE36" w14:textId="77777777" w:rsidR="00826D6F" w:rsidRPr="00826D6F" w:rsidRDefault="00826D6F" w:rsidP="00826D6F">
      <w:pPr>
        <w:spacing w:after="0"/>
        <w:rPr>
          <w:b/>
          <w:bCs/>
          <w:sz w:val="18"/>
          <w:szCs w:val="16"/>
        </w:rPr>
      </w:pPr>
      <w:r w:rsidRPr="00826D6F">
        <w:rPr>
          <w:b/>
          <w:bCs/>
          <w:sz w:val="18"/>
          <w:szCs w:val="16"/>
        </w:rPr>
        <w:t>select p.QuantityPerUnit, c.SizeValue, odv.Sales</w:t>
      </w:r>
    </w:p>
    <w:p w14:paraId="41F961C3" w14:textId="77777777" w:rsidR="00826D6F" w:rsidRPr="00826D6F" w:rsidRDefault="00826D6F" w:rsidP="00826D6F">
      <w:pPr>
        <w:spacing w:after="0"/>
        <w:rPr>
          <w:b/>
          <w:bCs/>
          <w:sz w:val="18"/>
          <w:szCs w:val="16"/>
        </w:rPr>
      </w:pPr>
      <w:r w:rsidRPr="00826D6F">
        <w:rPr>
          <w:b/>
          <w:bCs/>
          <w:sz w:val="18"/>
          <w:szCs w:val="16"/>
        </w:rPr>
        <w:t xml:space="preserve">from products p </w:t>
      </w:r>
    </w:p>
    <w:p w14:paraId="17284F02" w14:textId="77777777" w:rsidR="00826D6F" w:rsidRPr="00826D6F" w:rsidRDefault="00826D6F" w:rsidP="00826D6F">
      <w:pPr>
        <w:spacing w:after="0"/>
        <w:rPr>
          <w:b/>
          <w:bCs/>
          <w:sz w:val="18"/>
          <w:szCs w:val="16"/>
        </w:rPr>
      </w:pPr>
      <w:r w:rsidRPr="00826D6F">
        <w:rPr>
          <w:b/>
          <w:bCs/>
          <w:sz w:val="18"/>
          <w:szCs w:val="16"/>
        </w:rPr>
        <w:t>join order_details_view odv on p.ProductID = odv.ProductID</w:t>
      </w:r>
    </w:p>
    <w:p w14:paraId="006BB90D" w14:textId="77777777" w:rsidR="00377118" w:rsidRDefault="00826D6F" w:rsidP="00826D6F">
      <w:pPr>
        <w:spacing w:after="0"/>
        <w:rPr>
          <w:rFonts w:ascii="Courier New" w:hAnsi="Courier New" w:cs="Courier New"/>
          <w:sz w:val="14"/>
          <w:szCs w:val="12"/>
        </w:rPr>
      </w:pPr>
      <w:r w:rsidRPr="00826D6F">
        <w:rPr>
          <w:b/>
          <w:bCs/>
          <w:sz w:val="18"/>
          <w:szCs w:val="16"/>
        </w:rPr>
        <w:t>join cte c on c.QuantityPerUnit = p.QuantityPerUnit;</w:t>
      </w:r>
    </w:p>
    <w:p w14:paraId="3FA6D97A" w14:textId="77777777" w:rsidR="00377118" w:rsidRDefault="00377118" w:rsidP="00377118">
      <w:pPr>
        <w:rPr>
          <w:rFonts w:ascii="Courier New" w:hAnsi="Courier New" w:cs="Courier New"/>
          <w:sz w:val="14"/>
          <w:szCs w:val="12"/>
        </w:rPr>
      </w:pPr>
    </w:p>
    <w:p w14:paraId="7EF1E82C" w14:textId="77777777" w:rsidR="00377118" w:rsidRPr="00FC75F7" w:rsidRDefault="00377118" w:rsidP="00377118">
      <w:pPr>
        <w:spacing w:after="0"/>
        <w:rPr>
          <w:rFonts w:ascii="Courier New" w:hAnsi="Courier New" w:cs="Courier New"/>
          <w:sz w:val="14"/>
          <w:szCs w:val="12"/>
        </w:rPr>
      </w:pPr>
      <w:r>
        <w:rPr>
          <w:rFonts w:ascii="Courier New" w:hAnsi="Courier New" w:cs="Courier New"/>
          <w:b/>
          <w:bCs/>
          <w:color w:val="D73A2C" w:themeColor="accent1"/>
          <w:sz w:val="16"/>
          <w:szCs w:val="10"/>
          <w:lang w:val="fr-FR"/>
        </w:rPr>
        <w:t>CORRELATION QUERY</w:t>
      </w:r>
    </w:p>
    <w:p w14:paraId="2164D6E6" w14:textId="77777777" w:rsidR="00826D6F" w:rsidRPr="00826D6F" w:rsidRDefault="00826D6F" w:rsidP="00826D6F">
      <w:pPr>
        <w:spacing w:after="0"/>
        <w:rPr>
          <w:b/>
          <w:bCs/>
          <w:sz w:val="18"/>
          <w:szCs w:val="16"/>
        </w:rPr>
      </w:pPr>
      <w:r w:rsidRPr="00826D6F">
        <w:rPr>
          <w:b/>
          <w:bCs/>
          <w:sz w:val="18"/>
          <w:szCs w:val="16"/>
        </w:rPr>
        <w:t xml:space="preserve">with varchange as(select </w:t>
      </w:r>
    </w:p>
    <w:p w14:paraId="3494F339" w14:textId="77777777" w:rsidR="00826D6F" w:rsidRPr="00826D6F" w:rsidRDefault="00826D6F" w:rsidP="00826D6F">
      <w:pPr>
        <w:spacing w:after="0"/>
        <w:rPr>
          <w:b/>
          <w:bCs/>
          <w:sz w:val="18"/>
          <w:szCs w:val="16"/>
        </w:rPr>
      </w:pPr>
      <w:r w:rsidRPr="00826D6F">
        <w:rPr>
          <w:b/>
          <w:bCs/>
          <w:sz w:val="18"/>
          <w:szCs w:val="16"/>
        </w:rPr>
        <w:t>`SizeValue` x1,   -- Variable 1</w:t>
      </w:r>
    </w:p>
    <w:p w14:paraId="514397FD" w14:textId="77777777" w:rsidR="00826D6F" w:rsidRPr="00826D6F" w:rsidRDefault="00826D6F" w:rsidP="00826D6F">
      <w:pPr>
        <w:spacing w:after="0"/>
        <w:rPr>
          <w:b/>
          <w:bCs/>
          <w:sz w:val="18"/>
          <w:szCs w:val="16"/>
        </w:rPr>
      </w:pPr>
      <w:r w:rsidRPr="00826D6F">
        <w:rPr>
          <w:b/>
          <w:bCs/>
          <w:sz w:val="18"/>
          <w:szCs w:val="16"/>
        </w:rPr>
        <w:t>`Sales` x2   -- Variable 2</w:t>
      </w:r>
    </w:p>
    <w:p w14:paraId="292AAD49" w14:textId="77777777" w:rsidR="00826D6F" w:rsidRPr="00826D6F" w:rsidRDefault="00826D6F" w:rsidP="00826D6F">
      <w:pPr>
        <w:spacing w:after="0"/>
        <w:rPr>
          <w:b/>
          <w:bCs/>
          <w:sz w:val="18"/>
          <w:szCs w:val="16"/>
        </w:rPr>
      </w:pPr>
      <w:r w:rsidRPr="00826D6F">
        <w:rPr>
          <w:b/>
          <w:bCs/>
          <w:sz w:val="18"/>
          <w:szCs w:val="16"/>
        </w:rPr>
        <w:t xml:space="preserve">from </w:t>
      </w:r>
    </w:p>
    <w:p w14:paraId="6546A455" w14:textId="77777777" w:rsidR="00826D6F" w:rsidRPr="00826D6F" w:rsidRDefault="00826D6F" w:rsidP="00826D6F">
      <w:pPr>
        <w:spacing w:after="0"/>
        <w:rPr>
          <w:b/>
          <w:bCs/>
          <w:sz w:val="18"/>
          <w:szCs w:val="16"/>
        </w:rPr>
      </w:pPr>
      <w:r w:rsidRPr="00826D6F">
        <w:rPr>
          <w:b/>
          <w:bCs/>
          <w:sz w:val="18"/>
          <w:szCs w:val="16"/>
        </w:rPr>
        <w:t>Q9_SizeSales_view -- Table Name</w:t>
      </w:r>
    </w:p>
    <w:p w14:paraId="621B3069" w14:textId="77777777" w:rsidR="00826D6F" w:rsidRPr="00826D6F" w:rsidRDefault="00826D6F" w:rsidP="00826D6F">
      <w:pPr>
        <w:spacing w:after="0"/>
        <w:rPr>
          <w:b/>
          <w:bCs/>
          <w:sz w:val="18"/>
          <w:szCs w:val="16"/>
        </w:rPr>
      </w:pPr>
      <w:r w:rsidRPr="00826D6F">
        <w:rPr>
          <w:b/>
          <w:bCs/>
          <w:sz w:val="18"/>
          <w:szCs w:val="16"/>
        </w:rPr>
        <w:t>),</w:t>
      </w:r>
    </w:p>
    <w:p w14:paraId="481D1CB0" w14:textId="77777777" w:rsidR="00826D6F" w:rsidRPr="00826D6F" w:rsidRDefault="00826D6F" w:rsidP="00826D6F">
      <w:pPr>
        <w:spacing w:after="0"/>
        <w:rPr>
          <w:b/>
          <w:bCs/>
          <w:sz w:val="18"/>
          <w:szCs w:val="16"/>
        </w:rPr>
      </w:pPr>
      <w:r w:rsidRPr="00826D6F">
        <w:rPr>
          <w:b/>
          <w:bCs/>
          <w:sz w:val="18"/>
          <w:szCs w:val="16"/>
        </w:rPr>
        <w:t>mean as(select avg(x1) x1_bar, avg(x2) x2_bar from varchange),</w:t>
      </w:r>
    </w:p>
    <w:p w14:paraId="1FE25F09" w14:textId="77777777" w:rsidR="00826D6F" w:rsidRPr="00826D6F" w:rsidRDefault="00826D6F" w:rsidP="00826D6F">
      <w:pPr>
        <w:spacing w:after="0"/>
        <w:rPr>
          <w:b/>
          <w:bCs/>
          <w:sz w:val="18"/>
          <w:szCs w:val="16"/>
        </w:rPr>
      </w:pPr>
      <w:r w:rsidRPr="00826D6F">
        <w:rPr>
          <w:b/>
          <w:bCs/>
          <w:sz w:val="18"/>
          <w:szCs w:val="16"/>
        </w:rPr>
        <w:t xml:space="preserve">deviation as(select (x1 - (select x1_bar from mean)) x1_dev, </w:t>
      </w:r>
    </w:p>
    <w:p w14:paraId="4A64A09B" w14:textId="77777777" w:rsidR="00826D6F" w:rsidRPr="00826D6F" w:rsidRDefault="00826D6F" w:rsidP="00826D6F">
      <w:pPr>
        <w:spacing w:after="0"/>
        <w:rPr>
          <w:b/>
          <w:bCs/>
          <w:sz w:val="18"/>
          <w:szCs w:val="16"/>
        </w:rPr>
      </w:pPr>
      <w:r w:rsidRPr="00826D6F">
        <w:rPr>
          <w:b/>
          <w:bCs/>
          <w:sz w:val="18"/>
          <w:szCs w:val="16"/>
        </w:rPr>
        <w:t>(x2 - (select x2_bar from mean)) x2_dev from varchange)</w:t>
      </w:r>
    </w:p>
    <w:p w14:paraId="117226F7" w14:textId="77777777" w:rsidR="00826D6F" w:rsidRPr="00826D6F" w:rsidRDefault="00826D6F" w:rsidP="00826D6F">
      <w:pPr>
        <w:spacing w:after="0"/>
        <w:rPr>
          <w:b/>
          <w:bCs/>
          <w:sz w:val="18"/>
          <w:szCs w:val="16"/>
        </w:rPr>
      </w:pPr>
      <w:r w:rsidRPr="00826D6F">
        <w:rPr>
          <w:b/>
          <w:bCs/>
          <w:sz w:val="18"/>
          <w:szCs w:val="16"/>
        </w:rPr>
        <w:t>select sum(x1_dev * x2_dev)/sqrt(sum(pow(x1_dev,2))*sum(pow(x2_dev,2))) CORRELATION</w:t>
      </w:r>
    </w:p>
    <w:p w14:paraId="634D7E3C" w14:textId="77777777" w:rsidR="00377118" w:rsidRPr="007A24CF" w:rsidRDefault="00826D6F" w:rsidP="00826D6F">
      <w:pPr>
        <w:spacing w:after="0"/>
        <w:rPr>
          <w:b/>
          <w:bCs/>
          <w:sz w:val="18"/>
          <w:szCs w:val="16"/>
        </w:rPr>
      </w:pPr>
      <w:r w:rsidRPr="00826D6F">
        <w:rPr>
          <w:b/>
          <w:bCs/>
          <w:sz w:val="18"/>
          <w:szCs w:val="16"/>
        </w:rPr>
        <w:t>from deviation;</w:t>
      </w:r>
    </w:p>
    <w:p w14:paraId="2EF0BFF4" w14:textId="77777777" w:rsidR="00826D6F" w:rsidRDefault="00826D6F" w:rsidP="005048B5">
      <w:pPr>
        <w:rPr>
          <w:rFonts w:ascii="Courier New" w:hAnsi="Courier New" w:cs="Courier New"/>
          <w:sz w:val="14"/>
          <w:szCs w:val="12"/>
        </w:rPr>
      </w:pPr>
      <w:r>
        <w:rPr>
          <w:rFonts w:ascii="Courier New" w:hAnsi="Courier New" w:cs="Courier New"/>
          <w:sz w:val="14"/>
          <w:szCs w:val="12"/>
        </w:rPr>
        <w:br w:type="column"/>
      </w:r>
    </w:p>
    <w:p w14:paraId="6500CCA7" w14:textId="77777777" w:rsidR="00826D6F" w:rsidRDefault="00826D6F" w:rsidP="005048B5">
      <w:pPr>
        <w:rPr>
          <w:rFonts w:ascii="Courier New" w:hAnsi="Courier New" w:cs="Courier New"/>
          <w:sz w:val="14"/>
          <w:szCs w:val="12"/>
        </w:rPr>
      </w:pPr>
      <w:r>
        <w:rPr>
          <w:rFonts w:ascii="Courier New" w:hAnsi="Courier New" w:cs="Courier New"/>
          <w:sz w:val="14"/>
          <w:szCs w:val="12"/>
        </w:rPr>
        <w:br w:type="page"/>
      </w:r>
    </w:p>
    <w:p w14:paraId="6AB81AC7" w14:textId="77777777" w:rsidR="00826D6F" w:rsidRDefault="00826D6F" w:rsidP="00826D6F">
      <w:pPr>
        <w:jc w:val="left"/>
        <w:rPr>
          <w:rFonts w:asciiTheme="majorHAnsi" w:hAnsiTheme="majorHAnsi"/>
          <w:color w:val="D73A2C" w:themeColor="accent1"/>
          <w:sz w:val="40"/>
          <w:szCs w:val="36"/>
          <w:lang w:val="fr-FR"/>
        </w:rPr>
        <w:sectPr w:rsidR="00826D6F" w:rsidSect="005048B5">
          <w:type w:val="continuous"/>
          <w:pgSz w:w="12240" w:h="15840"/>
          <w:pgMar w:top="720" w:right="720" w:bottom="720" w:left="720" w:header="720" w:footer="288" w:gutter="0"/>
          <w:cols w:num="2" w:space="720"/>
          <w:docGrid w:linePitch="360"/>
        </w:sectPr>
      </w:pPr>
    </w:p>
    <w:p w14:paraId="33E824A7" w14:textId="77777777" w:rsidR="00826D6F" w:rsidRDefault="00826D6F" w:rsidP="00826D6F">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84192" behindDoc="1" locked="1" layoutInCell="1" allowOverlap="1" wp14:anchorId="65112FEF" wp14:editId="5F68E1B4">
                <wp:simplePos x="0" y="0"/>
                <wp:positionH relativeFrom="page">
                  <wp:posOffset>8255</wp:posOffset>
                </wp:positionH>
                <wp:positionV relativeFrom="paragraph">
                  <wp:posOffset>-527050</wp:posOffset>
                </wp:positionV>
                <wp:extent cx="7772400" cy="9641205"/>
                <wp:effectExtent l="0" t="0" r="0" b="0"/>
                <wp:wrapNone/>
                <wp:docPr id="1758952457" name="Group 17589524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758952458"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59"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60"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61"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432C1C" id="Group 1758952457" o:spid="_x0000_s1026" alt="&quot;&quot;" style="position:absolute;margin-left:.65pt;margin-top:-41.5pt;width:612pt;height:759.15pt;z-index:-251532288;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6BD2E4C5" w14:textId="77777777" w:rsidR="00826D6F" w:rsidRDefault="00826D6F" w:rsidP="00826D6F">
      <w:pPr>
        <w:jc w:val="left"/>
        <w:rPr>
          <w:rFonts w:ascii="Bookman Old Style" w:hAnsi="Bookman Old Style" w:cs="Times New Roman (Body CS)"/>
          <w:caps/>
          <w:color w:val="auto"/>
          <w:spacing w:val="20"/>
          <w:szCs w:val="16"/>
          <w:lang w:val="fr-FR"/>
        </w:rPr>
      </w:pPr>
      <w:r w:rsidRPr="00826D6F">
        <w:rPr>
          <w:rFonts w:ascii="Bookman Old Style" w:hAnsi="Bookman Old Style" w:cs="Times New Roman (Body CS)"/>
          <w:caps/>
          <w:color w:val="auto"/>
          <w:spacing w:val="20"/>
          <w:szCs w:val="16"/>
          <w:lang w:val="fr-FR"/>
        </w:rPr>
        <w:t>11. How does product demand fluctuate over different seasons or months? Can we visualize this through line charts or area charts?</w:t>
      </w:r>
    </w:p>
    <w:p w14:paraId="149F4C0F" w14:textId="77777777" w:rsidR="00826D6F" w:rsidRDefault="00826D6F" w:rsidP="00826D6F">
      <w:pPr>
        <w:jc w:val="left"/>
        <w:rPr>
          <w:rFonts w:ascii="Courier New" w:hAnsi="Courier New" w:cs="Courier New"/>
          <w:sz w:val="14"/>
          <w:szCs w:val="12"/>
        </w:rPr>
        <w:sectPr w:rsidR="00826D6F" w:rsidSect="00826D6F">
          <w:type w:val="continuous"/>
          <w:pgSz w:w="12240" w:h="15840"/>
          <w:pgMar w:top="720" w:right="720" w:bottom="720" w:left="720" w:header="720" w:footer="288" w:gutter="0"/>
          <w:cols w:space="720"/>
          <w:docGrid w:linePitch="360"/>
        </w:sectPr>
      </w:pPr>
    </w:p>
    <w:p w14:paraId="3E35A3E8" w14:textId="77777777" w:rsidR="00826D6F" w:rsidRPr="008F6805" w:rsidRDefault="00826D6F" w:rsidP="00826D6F">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PRODUCT DEMAND FLUCTUATION TREND</w:t>
      </w:r>
    </w:p>
    <w:p w14:paraId="2ADDC78F" w14:textId="77777777" w:rsidR="00826D6F" w:rsidRDefault="00826D6F" w:rsidP="00826D6F">
      <w:pPr>
        <w:rPr>
          <w:rFonts w:ascii="Courier New" w:hAnsi="Courier New" w:cs="Courier New"/>
          <w:sz w:val="14"/>
          <w:szCs w:val="12"/>
        </w:rPr>
      </w:pPr>
      <w:r>
        <w:rPr>
          <w:rFonts w:ascii="Courier New" w:hAnsi="Courier New" w:cs="Courier New"/>
          <w:sz w:val="14"/>
          <w:szCs w:val="12"/>
        </w:rPr>
        <w:t xml:space="preserve">Area chart shown as follows: </w:t>
      </w:r>
    </w:p>
    <w:p w14:paraId="193D8F58" w14:textId="77777777" w:rsidR="00826D6F" w:rsidRPr="00000A91" w:rsidRDefault="00826D6F" w:rsidP="00826D6F">
      <w:pPr>
        <w:jc w:val="left"/>
        <w:rPr>
          <w:rFonts w:ascii="Courier New" w:hAnsi="Courier New" w:cs="Courier New"/>
          <w:sz w:val="14"/>
          <w:szCs w:val="12"/>
        </w:rPr>
      </w:pPr>
      <w:r w:rsidRPr="00826D6F">
        <w:rPr>
          <w:rFonts w:ascii="Courier New" w:hAnsi="Courier New" w:cs="Courier New"/>
          <w:noProof/>
          <w:sz w:val="14"/>
          <w:szCs w:val="12"/>
        </w:rPr>
        <w:drawing>
          <wp:inline distT="0" distB="0" distL="0" distR="0" wp14:anchorId="55A79639" wp14:editId="193AEEC3">
            <wp:extent cx="3433432" cy="1724891"/>
            <wp:effectExtent l="0" t="0" r="0" b="8890"/>
            <wp:docPr id="1758952456" name="Picture 175895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2126" cy="1744330"/>
                    </a:xfrm>
                    <a:prstGeom prst="rect">
                      <a:avLst/>
                    </a:prstGeom>
                  </pic:spPr>
                </pic:pic>
              </a:graphicData>
            </a:graphic>
          </wp:inline>
        </w:drawing>
      </w:r>
    </w:p>
    <w:p w14:paraId="69B0E700" w14:textId="77777777" w:rsidR="00826D6F" w:rsidRPr="00000A91" w:rsidRDefault="00826D6F" w:rsidP="00826D6F">
      <w:pPr>
        <w:jc w:val="left"/>
        <w:rPr>
          <w:rFonts w:ascii="Courier New" w:hAnsi="Courier New" w:cs="Courier New"/>
          <w:sz w:val="14"/>
          <w:szCs w:val="12"/>
        </w:rPr>
      </w:pPr>
    </w:p>
    <w:p w14:paraId="429AE881" w14:textId="77777777" w:rsidR="00826D6F" w:rsidRDefault="00502CE0" w:rsidP="00826D6F">
      <w:pPr>
        <w:jc w:val="left"/>
        <w:rPr>
          <w:rFonts w:ascii="Courier New" w:hAnsi="Courier New" w:cs="Courier New"/>
          <w:sz w:val="14"/>
          <w:szCs w:val="12"/>
        </w:rPr>
      </w:pPr>
      <w:r>
        <w:rPr>
          <w:rFonts w:ascii="Courier New" w:hAnsi="Courier New" w:cs="Courier New"/>
          <w:sz w:val="14"/>
          <w:szCs w:val="12"/>
        </w:rPr>
        <w:br w:type="column"/>
      </w:r>
    </w:p>
    <w:p w14:paraId="4BD68038" w14:textId="77777777" w:rsidR="00502CE0" w:rsidRDefault="00502CE0" w:rsidP="00826D6F">
      <w:pPr>
        <w:jc w:val="left"/>
        <w:rPr>
          <w:rFonts w:ascii="Courier New" w:hAnsi="Courier New" w:cs="Courier New"/>
          <w:sz w:val="14"/>
          <w:szCs w:val="12"/>
        </w:rPr>
      </w:pPr>
      <w:r>
        <w:rPr>
          <w:rFonts w:ascii="Courier New" w:hAnsi="Courier New" w:cs="Courier New"/>
          <w:sz w:val="14"/>
          <w:szCs w:val="12"/>
        </w:rPr>
        <w:br w:type="page"/>
      </w:r>
    </w:p>
    <w:p w14:paraId="7F01B8A2" w14:textId="77777777" w:rsidR="00502CE0" w:rsidRDefault="00502CE0" w:rsidP="00502CE0">
      <w:pPr>
        <w:jc w:val="left"/>
        <w:rPr>
          <w:rFonts w:asciiTheme="majorHAnsi" w:hAnsiTheme="majorHAnsi"/>
          <w:color w:val="D73A2C" w:themeColor="accent1"/>
          <w:sz w:val="40"/>
          <w:szCs w:val="36"/>
          <w:lang w:val="fr-FR"/>
        </w:rPr>
        <w:sectPr w:rsidR="00502CE0" w:rsidSect="00826D6F">
          <w:type w:val="continuous"/>
          <w:pgSz w:w="12240" w:h="15840"/>
          <w:pgMar w:top="720" w:right="720" w:bottom="720" w:left="720" w:header="720" w:footer="288" w:gutter="0"/>
          <w:cols w:num="2" w:space="720"/>
          <w:docGrid w:linePitch="360"/>
        </w:sectPr>
      </w:pPr>
    </w:p>
    <w:p w14:paraId="00152C52" w14:textId="77777777" w:rsidR="00502CE0" w:rsidRDefault="00502CE0" w:rsidP="00502CE0">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86240" behindDoc="1" locked="1" layoutInCell="1" allowOverlap="1" wp14:anchorId="04E67174" wp14:editId="179B34FA">
                <wp:simplePos x="0" y="0"/>
                <wp:positionH relativeFrom="page">
                  <wp:posOffset>8255</wp:posOffset>
                </wp:positionH>
                <wp:positionV relativeFrom="paragraph">
                  <wp:posOffset>-527050</wp:posOffset>
                </wp:positionV>
                <wp:extent cx="7772400" cy="9641205"/>
                <wp:effectExtent l="0" t="0" r="0" b="0"/>
                <wp:wrapNone/>
                <wp:docPr id="1758952462" name="Group 17589524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758952463"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64"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65"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66"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0A85A66" id="Group 1758952462" o:spid="_x0000_s1026" alt="&quot;&quot;" style="position:absolute;margin-left:.65pt;margin-top:-41.5pt;width:612pt;height:759.15pt;z-index:-251530240;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4751F6DE" w14:textId="77777777" w:rsidR="00502CE0" w:rsidRDefault="00502CE0" w:rsidP="00826D6F">
      <w:pPr>
        <w:jc w:val="left"/>
        <w:rPr>
          <w:rFonts w:ascii="Courier New" w:hAnsi="Courier New" w:cs="Courier New"/>
          <w:sz w:val="14"/>
          <w:szCs w:val="12"/>
        </w:rPr>
        <w:sectPr w:rsidR="00502CE0" w:rsidSect="00502CE0">
          <w:type w:val="continuous"/>
          <w:pgSz w:w="12240" w:h="15840"/>
          <w:pgMar w:top="720" w:right="720" w:bottom="720" w:left="720" w:header="720" w:footer="288" w:gutter="0"/>
          <w:cols w:space="720"/>
          <w:docGrid w:linePitch="360"/>
        </w:sectPr>
      </w:pPr>
      <w:r w:rsidRPr="00502CE0">
        <w:rPr>
          <w:rFonts w:ascii="Bookman Old Style" w:hAnsi="Bookman Old Style" w:cs="Times New Roman (Body CS)"/>
          <w:caps/>
          <w:color w:val="auto"/>
          <w:spacing w:val="20"/>
          <w:szCs w:val="16"/>
          <w:lang w:val="fr-FR"/>
        </w:rPr>
        <w:t>12. Can we identify any outliers or anomalies in product performance or sales using visualizations? How can this information be used for product optimization?</w:t>
      </w:r>
    </w:p>
    <w:p w14:paraId="2E787B84" w14:textId="77777777" w:rsidR="00502CE0" w:rsidRPr="008F6805" w:rsidRDefault="00502CE0" w:rsidP="00502CE0">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UNIT PRICE OF PRODUCT</w:t>
      </w:r>
    </w:p>
    <w:p w14:paraId="5F274866" w14:textId="77777777" w:rsidR="00502CE0" w:rsidRDefault="00502CE0" w:rsidP="00502CE0">
      <w:pPr>
        <w:jc w:val="left"/>
        <w:rPr>
          <w:rFonts w:ascii="Courier New" w:hAnsi="Courier New" w:cs="Courier New"/>
          <w:sz w:val="14"/>
          <w:szCs w:val="12"/>
        </w:rPr>
      </w:pPr>
      <w:r w:rsidRPr="00502CE0">
        <w:rPr>
          <w:rFonts w:ascii="Courier New" w:hAnsi="Courier New" w:cs="Courier New"/>
          <w:sz w:val="14"/>
          <w:szCs w:val="12"/>
        </w:rPr>
        <w:t>Product Sales Summary: High Earners, Low Earners, and Interesting Trends</w:t>
      </w:r>
    </w:p>
    <w:p w14:paraId="01115BE8" w14:textId="77777777" w:rsidR="009C2F51" w:rsidRPr="00502CE0" w:rsidRDefault="009C2F51" w:rsidP="00502CE0">
      <w:pPr>
        <w:jc w:val="left"/>
        <w:rPr>
          <w:rFonts w:ascii="Courier New" w:hAnsi="Courier New" w:cs="Courier New"/>
          <w:sz w:val="14"/>
          <w:szCs w:val="12"/>
        </w:rPr>
      </w:pPr>
      <w:r w:rsidRPr="00502CE0">
        <w:rPr>
          <w:rFonts w:ascii="Courier New" w:hAnsi="Courier New" w:cs="Courier New"/>
          <w:noProof/>
          <w:sz w:val="14"/>
          <w:szCs w:val="12"/>
        </w:rPr>
        <w:drawing>
          <wp:inline distT="0" distB="0" distL="0" distR="0" wp14:anchorId="384C1963" wp14:editId="5A76B824">
            <wp:extent cx="1835727" cy="2901950"/>
            <wp:effectExtent l="0" t="0" r="0" b="0"/>
            <wp:docPr id="1758952467" name="Picture 175895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5291" cy="2932877"/>
                    </a:xfrm>
                    <a:prstGeom prst="rect">
                      <a:avLst/>
                    </a:prstGeom>
                  </pic:spPr>
                </pic:pic>
              </a:graphicData>
            </a:graphic>
          </wp:inline>
        </w:drawing>
      </w:r>
    </w:p>
    <w:p w14:paraId="11FF8782" w14:textId="77777777" w:rsidR="00502CE0" w:rsidRPr="00502CE0" w:rsidRDefault="00502CE0" w:rsidP="00502CE0">
      <w:pPr>
        <w:jc w:val="left"/>
        <w:rPr>
          <w:rFonts w:ascii="Courier New" w:hAnsi="Courier New" w:cs="Courier New"/>
          <w:sz w:val="14"/>
          <w:szCs w:val="12"/>
        </w:rPr>
      </w:pPr>
      <w:r w:rsidRPr="00502CE0">
        <w:rPr>
          <w:rFonts w:ascii="Courier New" w:hAnsi="Courier New" w:cs="Courier New"/>
          <w:sz w:val="14"/>
          <w:szCs w:val="12"/>
        </w:rPr>
        <w:t>This data reveals a wide range of average sales per product, highlighting some clear winners and interesting patterns.</w:t>
      </w:r>
    </w:p>
    <w:p w14:paraId="12FE50DC" w14:textId="77777777" w:rsidR="00502CE0" w:rsidRPr="00502CE0" w:rsidRDefault="00502CE0" w:rsidP="009C2F51">
      <w:pPr>
        <w:spacing w:after="0"/>
        <w:jc w:val="left"/>
        <w:rPr>
          <w:rFonts w:ascii="Courier New" w:hAnsi="Courier New" w:cs="Courier New"/>
          <w:sz w:val="14"/>
          <w:szCs w:val="12"/>
        </w:rPr>
      </w:pPr>
      <w:r w:rsidRPr="00502CE0">
        <w:rPr>
          <w:rFonts w:ascii="Courier New" w:hAnsi="Courier New" w:cs="Courier New"/>
          <w:sz w:val="14"/>
          <w:szCs w:val="12"/>
        </w:rPr>
        <w:t>High Earners:</w:t>
      </w:r>
    </w:p>
    <w:p w14:paraId="4170C39A" w14:textId="77777777" w:rsidR="00502CE0" w:rsidRPr="00502CE0"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00502CE0" w:rsidRPr="00502CE0">
        <w:rPr>
          <w:rFonts w:ascii="Courier New" w:hAnsi="Courier New" w:cs="Courier New"/>
          <w:sz w:val="14"/>
          <w:szCs w:val="12"/>
        </w:rPr>
        <w:t>Luxury and Specialty Items: Products like Côte de Blaye, Schoggi Schokolade, Thüringer Rostbratwurst, Sir Rodney's Marmalade, and Manjimup Dried Apples stand out with exceptionally high average sales, suggesting strong demand for premium or unique offerings.</w:t>
      </w:r>
    </w:p>
    <w:p w14:paraId="1E0CCB91" w14:textId="77777777" w:rsidR="00502CE0" w:rsidRPr="00502CE0"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00502CE0" w:rsidRPr="00502CE0">
        <w:rPr>
          <w:rFonts w:ascii="Courier New" w:hAnsi="Courier New" w:cs="Courier New"/>
          <w:sz w:val="14"/>
          <w:szCs w:val="12"/>
        </w:rPr>
        <w:t>Cheese and Dairy: Several cheeses like Raclette Courdavault, Camembert Pierrot, Mozzarella di Giovanni, and Gudbrandsdalsost rank high, indicating their popularity and potential premium pricing.</w:t>
      </w:r>
    </w:p>
    <w:p w14:paraId="6BEA48F3" w14:textId="77777777" w:rsidR="00502CE0" w:rsidRPr="00502CE0" w:rsidRDefault="00502CE0" w:rsidP="009C2F51">
      <w:pPr>
        <w:spacing w:after="0"/>
        <w:jc w:val="left"/>
        <w:rPr>
          <w:rFonts w:ascii="Courier New" w:hAnsi="Courier New" w:cs="Courier New"/>
          <w:sz w:val="14"/>
          <w:szCs w:val="12"/>
        </w:rPr>
      </w:pPr>
      <w:r w:rsidRPr="00502CE0">
        <w:rPr>
          <w:rFonts w:ascii="Courier New" w:hAnsi="Courier New" w:cs="Courier New"/>
          <w:sz w:val="14"/>
          <w:szCs w:val="12"/>
        </w:rPr>
        <w:t>Seafood and Meats: Items like Boston Crab Meat, Jack's New England Clam Chowder, and Pâté chinois perform well, suggesting their appeal to specific customer segments or higher-end ingredients.</w:t>
      </w:r>
    </w:p>
    <w:p w14:paraId="15FD72DD" w14:textId="77777777" w:rsidR="009C2F51" w:rsidRDefault="009C2F51" w:rsidP="009C2F51">
      <w:pPr>
        <w:spacing w:after="0"/>
        <w:jc w:val="left"/>
        <w:rPr>
          <w:rFonts w:ascii="Courier New" w:hAnsi="Courier New" w:cs="Courier New"/>
          <w:sz w:val="14"/>
          <w:szCs w:val="12"/>
        </w:rPr>
      </w:pPr>
    </w:p>
    <w:p w14:paraId="372C4102" w14:textId="77777777" w:rsidR="00502CE0" w:rsidRPr="00502CE0" w:rsidRDefault="00502CE0" w:rsidP="009C2F51">
      <w:pPr>
        <w:spacing w:after="0"/>
        <w:jc w:val="left"/>
        <w:rPr>
          <w:rFonts w:ascii="Courier New" w:hAnsi="Courier New" w:cs="Courier New"/>
          <w:sz w:val="14"/>
          <w:szCs w:val="12"/>
        </w:rPr>
      </w:pPr>
      <w:r w:rsidRPr="00502CE0">
        <w:rPr>
          <w:rFonts w:ascii="Courier New" w:hAnsi="Courier New" w:cs="Courier New"/>
          <w:sz w:val="14"/>
          <w:szCs w:val="12"/>
        </w:rPr>
        <w:t>Low Earners:</w:t>
      </w:r>
    </w:p>
    <w:p w14:paraId="37C6B076" w14:textId="77777777" w:rsidR="00502CE0" w:rsidRPr="00502CE0"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00502CE0" w:rsidRPr="00502CE0">
        <w:rPr>
          <w:rFonts w:ascii="Courier New" w:hAnsi="Courier New" w:cs="Courier New"/>
          <w:sz w:val="14"/>
          <w:szCs w:val="12"/>
        </w:rPr>
        <w:t>Spreads and Baking: Products like Zaanse koeken, Chocolade, Filo Mix, and Vegie-spread have lower average sales, possibly due to lower price points, smaller serving sizes, or less frequent purchase occasions.</w:t>
      </w:r>
    </w:p>
    <w:p w14:paraId="5C6C6453" w14:textId="77777777" w:rsidR="00502CE0" w:rsidRPr="00502CE0"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00502CE0" w:rsidRPr="00502CE0">
        <w:rPr>
          <w:rFonts w:ascii="Courier New" w:hAnsi="Courier New" w:cs="Courier New"/>
          <w:sz w:val="14"/>
          <w:szCs w:val="12"/>
        </w:rPr>
        <w:t>Beverages: While some drinks like Ipoh Coffee and Sirop d'érable fare well, others like Guaraná Fantástica, Gumbär Gummibärchen, and Scottish Longbreads have lower averages, suggesting potentially lower price points or niche markets.</w:t>
      </w:r>
    </w:p>
    <w:p w14:paraId="4551AC9A" w14:textId="77777777" w:rsidR="00502CE0" w:rsidRPr="00502CE0"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00502CE0" w:rsidRPr="00502CE0">
        <w:rPr>
          <w:rFonts w:ascii="Courier New" w:hAnsi="Courier New" w:cs="Courier New"/>
          <w:sz w:val="14"/>
          <w:szCs w:val="12"/>
        </w:rPr>
        <w:t>Condiments and Sauces: While Louisiana Fiery Hot Pepper Sauce and Louisiana Hot Spiced Okra perform decently, others like Genen Shouyu and Teatime Chocolate Biscuits have lower averages, possibly indicating more competitive categories or smaller usage quantities.</w:t>
      </w:r>
    </w:p>
    <w:p w14:paraId="695771B9" w14:textId="77777777" w:rsidR="00241AEC" w:rsidRDefault="009C2F51" w:rsidP="009C2F51">
      <w:pPr>
        <w:spacing w:after="0"/>
        <w:jc w:val="left"/>
        <w:rPr>
          <w:rFonts w:ascii="Courier New" w:hAnsi="Courier New" w:cs="Courier New"/>
          <w:sz w:val="14"/>
          <w:szCs w:val="12"/>
        </w:rPr>
      </w:pPr>
      <w:r>
        <w:rPr>
          <w:rFonts w:ascii="Courier New" w:hAnsi="Courier New" w:cs="Courier New"/>
          <w:sz w:val="14"/>
          <w:szCs w:val="12"/>
        </w:rPr>
        <w:br w:type="column"/>
      </w:r>
    </w:p>
    <w:p w14:paraId="5AB2C7FB" w14:textId="77777777" w:rsidR="00502CE0" w:rsidRPr="00502CE0" w:rsidRDefault="00502CE0" w:rsidP="009C2F51">
      <w:pPr>
        <w:spacing w:after="0"/>
        <w:jc w:val="left"/>
        <w:rPr>
          <w:rFonts w:ascii="Courier New" w:hAnsi="Courier New" w:cs="Courier New"/>
          <w:sz w:val="14"/>
          <w:szCs w:val="12"/>
        </w:rPr>
      </w:pPr>
      <w:r w:rsidRPr="00502CE0">
        <w:rPr>
          <w:rFonts w:ascii="Courier New" w:hAnsi="Courier New" w:cs="Courier New"/>
          <w:sz w:val="14"/>
          <w:szCs w:val="12"/>
        </w:rPr>
        <w:t>Interesting Trends:</w:t>
      </w:r>
    </w:p>
    <w:p w14:paraId="17AED91A" w14:textId="77777777" w:rsidR="00502CE0" w:rsidRPr="00502CE0"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00502CE0" w:rsidRPr="00502CE0">
        <w:rPr>
          <w:rFonts w:ascii="Courier New" w:hAnsi="Courier New" w:cs="Courier New"/>
          <w:sz w:val="14"/>
          <w:szCs w:val="12"/>
        </w:rPr>
        <w:t>Seafood and Dairy Dominate High Earners: These categories hold many of the top performers, suggesting potential for premiumization or focus on specific customer segments.</w:t>
      </w:r>
    </w:p>
    <w:p w14:paraId="29CB8A05" w14:textId="77777777" w:rsidR="00502CE0" w:rsidRPr="00502CE0"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00502CE0" w:rsidRPr="00502CE0">
        <w:rPr>
          <w:rFonts w:ascii="Courier New" w:hAnsi="Courier New" w:cs="Courier New"/>
          <w:sz w:val="14"/>
          <w:szCs w:val="12"/>
        </w:rPr>
        <w:t>Wide Range of Prices: The data spans a vast range of average sales, highlighting the diverse product portfolio and potentially catering to various customer needs and budgets.</w:t>
      </w:r>
    </w:p>
    <w:p w14:paraId="007AB7EA" w14:textId="77777777" w:rsidR="00502CE0" w:rsidRPr="00502CE0"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00502CE0" w:rsidRPr="00502CE0">
        <w:rPr>
          <w:rFonts w:ascii="Courier New" w:hAnsi="Courier New" w:cs="Courier New"/>
          <w:sz w:val="14"/>
          <w:szCs w:val="12"/>
        </w:rPr>
        <w:t>Sweet vs. Savory: While some sweet treats like Sir Rodney's Marmalade and Manjimup Dried Apples perform well, others like Chocolade and Filo Mix have lower averages, suggesting varying popularity or purchase frequency for different taste profiles.</w:t>
      </w:r>
    </w:p>
    <w:p w14:paraId="7EEE342A" w14:textId="77777777" w:rsidR="00502CE0" w:rsidRDefault="00502CE0" w:rsidP="00502CE0">
      <w:pPr>
        <w:jc w:val="left"/>
        <w:rPr>
          <w:rFonts w:ascii="Courier New" w:hAnsi="Courier New" w:cs="Courier New"/>
          <w:sz w:val="14"/>
          <w:szCs w:val="12"/>
        </w:rPr>
      </w:pPr>
      <w:r w:rsidRPr="00502CE0">
        <w:rPr>
          <w:rFonts w:ascii="Courier New" w:hAnsi="Courier New" w:cs="Courier New"/>
          <w:sz w:val="14"/>
          <w:szCs w:val="12"/>
        </w:rPr>
        <w:t>This summary provides a starting point for further analysis. You could explore factors influencing sales like product category, pricing strategy, marketing efforts, or customer demographics to gain deeper insights.</w:t>
      </w:r>
    </w:p>
    <w:p w14:paraId="13543D40" w14:textId="77777777" w:rsidR="00502CE0" w:rsidRPr="00FC75F7" w:rsidRDefault="00502CE0" w:rsidP="00502CE0">
      <w:pPr>
        <w:spacing w:after="0"/>
        <w:rPr>
          <w:rFonts w:ascii="Courier New" w:hAnsi="Courier New" w:cs="Courier New"/>
          <w:sz w:val="14"/>
          <w:szCs w:val="12"/>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21BE875C" w14:textId="77777777" w:rsidR="00502CE0" w:rsidRPr="00502CE0" w:rsidRDefault="00502CE0" w:rsidP="00502CE0">
      <w:pPr>
        <w:spacing w:after="0"/>
        <w:rPr>
          <w:b/>
          <w:bCs/>
          <w:sz w:val="18"/>
          <w:szCs w:val="16"/>
        </w:rPr>
      </w:pPr>
      <w:r w:rsidRPr="00502CE0">
        <w:rPr>
          <w:b/>
          <w:bCs/>
          <w:sz w:val="18"/>
          <w:szCs w:val="16"/>
        </w:rPr>
        <w:t>create view Q12_ProductUnit_view as</w:t>
      </w:r>
    </w:p>
    <w:p w14:paraId="255B965C" w14:textId="77777777" w:rsidR="00502CE0" w:rsidRPr="00502CE0" w:rsidRDefault="00502CE0" w:rsidP="00502CE0">
      <w:pPr>
        <w:spacing w:after="0"/>
        <w:rPr>
          <w:b/>
          <w:bCs/>
          <w:sz w:val="18"/>
          <w:szCs w:val="16"/>
        </w:rPr>
      </w:pPr>
      <w:r w:rsidRPr="00502CE0">
        <w:rPr>
          <w:b/>
          <w:bCs/>
          <w:sz w:val="18"/>
          <w:szCs w:val="16"/>
        </w:rPr>
        <w:t>select ProductName `Product Name`,</w:t>
      </w:r>
    </w:p>
    <w:p w14:paraId="45A41B44" w14:textId="77777777" w:rsidR="00502CE0" w:rsidRPr="00502CE0" w:rsidRDefault="00502CE0" w:rsidP="00502CE0">
      <w:pPr>
        <w:spacing w:after="0"/>
        <w:rPr>
          <w:b/>
          <w:bCs/>
          <w:sz w:val="18"/>
          <w:szCs w:val="16"/>
        </w:rPr>
      </w:pPr>
      <w:r w:rsidRPr="00502CE0">
        <w:rPr>
          <w:b/>
          <w:bCs/>
          <w:sz w:val="18"/>
          <w:szCs w:val="16"/>
        </w:rPr>
        <w:t>round(UnitPrice,2) `Unit Price of Product`</w:t>
      </w:r>
    </w:p>
    <w:p w14:paraId="43B6E35C" w14:textId="77777777" w:rsidR="00502CE0" w:rsidRDefault="00502CE0" w:rsidP="00502CE0">
      <w:pPr>
        <w:spacing w:after="0"/>
        <w:rPr>
          <w:rFonts w:ascii="Courier New" w:hAnsi="Courier New" w:cs="Courier New"/>
          <w:sz w:val="14"/>
          <w:szCs w:val="12"/>
        </w:rPr>
      </w:pPr>
      <w:r w:rsidRPr="00502CE0">
        <w:rPr>
          <w:b/>
          <w:bCs/>
          <w:sz w:val="18"/>
          <w:szCs w:val="16"/>
        </w:rPr>
        <w:t>from products;</w:t>
      </w:r>
    </w:p>
    <w:p w14:paraId="5A3D0A3A" w14:textId="77777777" w:rsidR="00502CE0" w:rsidRPr="008F6805" w:rsidRDefault="00502CE0" w:rsidP="009C2F51">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AVERAGE SALES OF PRODUCT</w:t>
      </w:r>
    </w:p>
    <w:p w14:paraId="72BE29AF" w14:textId="77777777" w:rsidR="009C2F51" w:rsidRDefault="009C2F51" w:rsidP="009C2F51">
      <w:pPr>
        <w:jc w:val="left"/>
        <w:rPr>
          <w:rFonts w:ascii="Courier New" w:hAnsi="Courier New" w:cs="Courier New"/>
          <w:sz w:val="14"/>
          <w:szCs w:val="12"/>
        </w:rPr>
      </w:pPr>
      <w:r w:rsidRPr="009C2F51">
        <w:rPr>
          <w:rFonts w:ascii="Courier New" w:hAnsi="Courier New" w:cs="Courier New"/>
          <w:sz w:val="14"/>
          <w:szCs w:val="12"/>
        </w:rPr>
        <w:t>Product Price Analysis: High &amp; Low Cost, Interesting Trends</w:t>
      </w:r>
    </w:p>
    <w:p w14:paraId="04521DE2" w14:textId="77777777" w:rsidR="009C2F51" w:rsidRPr="009C2F51" w:rsidRDefault="009C2F51" w:rsidP="009C2F51">
      <w:pPr>
        <w:jc w:val="left"/>
        <w:rPr>
          <w:rFonts w:ascii="Courier New" w:hAnsi="Courier New" w:cs="Courier New"/>
          <w:sz w:val="14"/>
          <w:szCs w:val="12"/>
        </w:rPr>
      </w:pPr>
      <w:r w:rsidRPr="00502CE0">
        <w:rPr>
          <w:rFonts w:ascii="Courier New" w:hAnsi="Courier New" w:cs="Courier New"/>
          <w:noProof/>
          <w:sz w:val="14"/>
          <w:szCs w:val="12"/>
        </w:rPr>
        <w:drawing>
          <wp:inline distT="0" distB="0" distL="0" distR="0" wp14:anchorId="17831A5E" wp14:editId="1B974119">
            <wp:extent cx="1703705" cy="3341156"/>
            <wp:effectExtent l="0" t="0" r="0" b="0"/>
            <wp:docPr id="1758952468" name="Picture 175895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9636" cy="3352786"/>
                    </a:xfrm>
                    <a:prstGeom prst="rect">
                      <a:avLst/>
                    </a:prstGeom>
                  </pic:spPr>
                </pic:pic>
              </a:graphicData>
            </a:graphic>
          </wp:inline>
        </w:drawing>
      </w:r>
    </w:p>
    <w:p w14:paraId="5D510B97" w14:textId="77777777" w:rsidR="009C2F51" w:rsidRDefault="009C2F51" w:rsidP="009C2F51">
      <w:pPr>
        <w:jc w:val="left"/>
        <w:rPr>
          <w:rFonts w:ascii="Courier New" w:hAnsi="Courier New" w:cs="Courier New"/>
          <w:sz w:val="14"/>
          <w:szCs w:val="12"/>
        </w:rPr>
      </w:pPr>
      <w:r w:rsidRPr="009C2F51">
        <w:rPr>
          <w:rFonts w:ascii="Courier New" w:hAnsi="Courier New" w:cs="Courier New"/>
          <w:sz w:val="14"/>
          <w:szCs w:val="12"/>
        </w:rPr>
        <w:t>This data reveals a wide range of unit prices across various products, offering insights into potential cost drivers and buying considerations.</w:t>
      </w:r>
    </w:p>
    <w:p w14:paraId="09368B4E" w14:textId="77777777" w:rsidR="009C2F51" w:rsidRDefault="009C2F51" w:rsidP="009C2F51">
      <w:pPr>
        <w:spacing w:after="0"/>
        <w:jc w:val="left"/>
        <w:rPr>
          <w:rFonts w:ascii="Courier New" w:hAnsi="Courier New" w:cs="Courier New"/>
          <w:sz w:val="14"/>
          <w:szCs w:val="12"/>
        </w:rPr>
      </w:pPr>
      <w:r>
        <w:rPr>
          <w:rFonts w:ascii="Courier New" w:hAnsi="Courier New" w:cs="Courier New"/>
          <w:sz w:val="14"/>
          <w:szCs w:val="12"/>
        </w:rPr>
        <w:br w:type="column"/>
      </w:r>
      <w:r w:rsidRPr="00DB3B43">
        <w:rPr>
          <w:noProof/>
          <w:sz w:val="40"/>
          <w:szCs w:val="24"/>
        </w:rPr>
        <w:lastRenderedPageBreak/>
        <mc:AlternateContent>
          <mc:Choice Requires="wpg">
            <w:drawing>
              <wp:anchor distT="0" distB="0" distL="114300" distR="114300" simplePos="0" relativeHeight="251788288" behindDoc="1" locked="1" layoutInCell="1" allowOverlap="1" wp14:anchorId="14A9115C" wp14:editId="350BAF85">
                <wp:simplePos x="0" y="0"/>
                <wp:positionH relativeFrom="page">
                  <wp:posOffset>0</wp:posOffset>
                </wp:positionH>
                <wp:positionV relativeFrom="paragraph">
                  <wp:posOffset>-520065</wp:posOffset>
                </wp:positionV>
                <wp:extent cx="7772400" cy="9641205"/>
                <wp:effectExtent l="0" t="0" r="0" b="0"/>
                <wp:wrapNone/>
                <wp:docPr id="1758952469" name="Group 17589524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758952470"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71"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72"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73"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FC92D08" id="Group 1758952469" o:spid="_x0000_s1026" alt="&quot;&quot;" style="position:absolute;margin-left:0;margin-top:-40.95pt;width:612pt;height:759.15pt;z-index:-251528192;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9C2F51">
        <w:rPr>
          <w:rFonts w:ascii="Courier New" w:hAnsi="Courier New" w:cs="Courier New"/>
          <w:sz w:val="14"/>
          <w:szCs w:val="12"/>
        </w:rPr>
        <w:t>High-Cost Products:</w:t>
      </w:r>
    </w:p>
    <w:p w14:paraId="0C8AF4F3" w14:textId="77777777" w:rsidR="009C2F51" w:rsidRPr="009C2F51"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Pr="009C2F51">
        <w:rPr>
          <w:rFonts w:ascii="Courier New" w:hAnsi="Courier New" w:cs="Courier New"/>
          <w:sz w:val="14"/>
          <w:szCs w:val="12"/>
        </w:rPr>
        <w:t>Luxury and Specialty Items: Products like Côte de Blaye, Schoggi Schokolade, Thüringer Rostbratwurst, Carnarvon Tigers, and Mishi Kobe Niku have significantly higher unit prices, reflecting their premium ingredients, unique offerings, or targeted customer segments.</w:t>
      </w:r>
    </w:p>
    <w:p w14:paraId="49E3B7F0" w14:textId="77777777" w:rsidR="009C2F51" w:rsidRPr="009C2F51"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Pr="009C2F51">
        <w:rPr>
          <w:rFonts w:ascii="Courier New" w:hAnsi="Courier New" w:cs="Courier New"/>
          <w:sz w:val="14"/>
          <w:szCs w:val="12"/>
        </w:rPr>
        <w:t>Seafood and Meats: Several seafood and meat items like Boston Crab Meat, Jack's New England Clam Chowder, Alice Mutton, and Gorgonzola Telino hold higher price points, suggesting potentially higher-quality ingredients, specific cuts, or imported origins.</w:t>
      </w:r>
    </w:p>
    <w:p w14:paraId="40144BBA" w14:textId="77777777" w:rsidR="009C2F51" w:rsidRPr="009C2F51"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Pr="009C2F51">
        <w:rPr>
          <w:rFonts w:ascii="Courier New" w:hAnsi="Courier New" w:cs="Courier New"/>
          <w:sz w:val="14"/>
          <w:szCs w:val="12"/>
        </w:rPr>
        <w:t>Cheeses and Dairy: Some cheeses like Raclette Courdavault, Camembert Pierrot, and Mozzarella di Giovanni fall into the higher price bracket, possibly due to aging processes, specific production methods, or imported varieties.</w:t>
      </w:r>
    </w:p>
    <w:p w14:paraId="65A9FABB" w14:textId="77777777" w:rsidR="009C2F51" w:rsidRDefault="009C2F51" w:rsidP="009C2F51">
      <w:pPr>
        <w:spacing w:after="0"/>
        <w:jc w:val="left"/>
        <w:rPr>
          <w:rFonts w:ascii="Courier New" w:hAnsi="Courier New" w:cs="Courier New"/>
          <w:sz w:val="14"/>
          <w:szCs w:val="12"/>
        </w:rPr>
      </w:pPr>
    </w:p>
    <w:p w14:paraId="4504C1CF" w14:textId="77777777" w:rsidR="009C2F51" w:rsidRPr="009C2F51" w:rsidRDefault="009C2F51" w:rsidP="009C2F51">
      <w:pPr>
        <w:spacing w:after="0"/>
        <w:jc w:val="left"/>
        <w:rPr>
          <w:rFonts w:ascii="Courier New" w:hAnsi="Courier New" w:cs="Courier New"/>
          <w:sz w:val="14"/>
          <w:szCs w:val="12"/>
        </w:rPr>
      </w:pPr>
      <w:r w:rsidRPr="009C2F51">
        <w:rPr>
          <w:rFonts w:ascii="Courier New" w:hAnsi="Courier New" w:cs="Courier New"/>
          <w:sz w:val="14"/>
          <w:szCs w:val="12"/>
        </w:rPr>
        <w:t>Low-Cost Products:</w:t>
      </w:r>
    </w:p>
    <w:p w14:paraId="628BEEED" w14:textId="77777777" w:rsidR="009C2F51" w:rsidRPr="009C2F51"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Pr="009C2F51">
        <w:rPr>
          <w:rFonts w:ascii="Courier New" w:hAnsi="Courier New" w:cs="Courier New"/>
          <w:sz w:val="14"/>
          <w:szCs w:val="12"/>
        </w:rPr>
        <w:t>Beverages: Many beverages like Guaraná Fantástica, Zaanse koeken, Chocolade, and Rhönbräu Klosterbier have lower unit prices, possibly due to readily available ingredients, mass production, or targeting budget-conscious customers.</w:t>
      </w:r>
    </w:p>
    <w:p w14:paraId="2D59D3F0" w14:textId="77777777" w:rsidR="009C2F51" w:rsidRPr="009C2F51"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Pr="009C2F51">
        <w:rPr>
          <w:rFonts w:ascii="Courier New" w:hAnsi="Courier New" w:cs="Courier New"/>
          <w:sz w:val="14"/>
          <w:szCs w:val="12"/>
        </w:rPr>
        <w:t>Staples and Baking: Products like Tofu, Longlife Tofu, Filo Mix, and Vegie-spread tend to have lower prices, potentially reflecting basic ingredients, larger serving sizes, or frequent purchase occasions.</w:t>
      </w:r>
    </w:p>
    <w:p w14:paraId="6A246FDB" w14:textId="77777777" w:rsidR="009C2F51" w:rsidRPr="009C2F51"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Pr="009C2F51">
        <w:rPr>
          <w:rFonts w:ascii="Courier New" w:hAnsi="Courier New" w:cs="Courier New"/>
          <w:sz w:val="14"/>
          <w:szCs w:val="12"/>
        </w:rPr>
        <w:t>Condiments and Sauces: While some sauces like Louisiana Hot Pepper Sauce and Genen Shouyu have moderate prices, others like Teatime Chocolate Biscuits and Original Frankfurter grüne Soße are lower-priced, suggesting less complex ingredients or wider usage scenarios.</w:t>
      </w:r>
    </w:p>
    <w:p w14:paraId="12E42450" w14:textId="77777777" w:rsidR="009C2F51" w:rsidRDefault="009C2F51" w:rsidP="009C2F51">
      <w:pPr>
        <w:spacing w:after="0"/>
        <w:jc w:val="left"/>
        <w:rPr>
          <w:rFonts w:ascii="Courier New" w:hAnsi="Courier New" w:cs="Courier New"/>
          <w:sz w:val="14"/>
          <w:szCs w:val="12"/>
        </w:rPr>
      </w:pPr>
    </w:p>
    <w:p w14:paraId="5551DF49" w14:textId="77777777" w:rsidR="009C2F51" w:rsidRPr="009C2F51" w:rsidRDefault="009C2F51" w:rsidP="009C2F51">
      <w:pPr>
        <w:spacing w:after="0"/>
        <w:jc w:val="left"/>
        <w:rPr>
          <w:rFonts w:ascii="Courier New" w:hAnsi="Courier New" w:cs="Courier New"/>
          <w:sz w:val="14"/>
          <w:szCs w:val="12"/>
        </w:rPr>
      </w:pPr>
      <w:r w:rsidRPr="009C2F51">
        <w:rPr>
          <w:rFonts w:ascii="Courier New" w:hAnsi="Courier New" w:cs="Courier New"/>
          <w:sz w:val="14"/>
          <w:szCs w:val="12"/>
        </w:rPr>
        <w:t>Interesting Trends:</w:t>
      </w:r>
    </w:p>
    <w:p w14:paraId="40EFE5A3" w14:textId="77777777" w:rsidR="009C2F51" w:rsidRPr="009C2F51"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Pr="009C2F51">
        <w:rPr>
          <w:rFonts w:ascii="Courier New" w:hAnsi="Courier New" w:cs="Courier New"/>
          <w:sz w:val="14"/>
          <w:szCs w:val="12"/>
        </w:rPr>
        <w:t>Wide Price Spectrum: The data encompasses a vast range of unit prices, highlighting the diverse product portfolio and catering to various customer needs and budgets.</w:t>
      </w:r>
    </w:p>
    <w:p w14:paraId="4E496A31" w14:textId="77777777" w:rsidR="009C2F51" w:rsidRPr="009C2F51"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Pr="009C2F51">
        <w:rPr>
          <w:rFonts w:ascii="Courier New" w:hAnsi="Courier New" w:cs="Courier New"/>
          <w:sz w:val="14"/>
          <w:szCs w:val="12"/>
        </w:rPr>
        <w:t>Seafood and Meat Premiumization: Many high-cost products belong to these categories, suggesting potential for focusing on quality ingredients, specific cuts, or targeted marketing for premium offerings.</w:t>
      </w:r>
    </w:p>
    <w:p w14:paraId="717BBAAE" w14:textId="77777777" w:rsidR="009C2F51" w:rsidRPr="009C2F51"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Pr="009C2F51">
        <w:rPr>
          <w:rFonts w:ascii="Courier New" w:hAnsi="Courier New" w:cs="Courier New"/>
          <w:sz w:val="14"/>
          <w:szCs w:val="12"/>
        </w:rPr>
        <w:t>Beverage Price Variation: While some drinks command higher prices for potentially unique flavors or ingredients, others offer lower price points, catering to different preferences and consumption occasions.</w:t>
      </w:r>
    </w:p>
    <w:p w14:paraId="32B5A018" w14:textId="77777777" w:rsidR="009C2F51" w:rsidRPr="009C2F51" w:rsidRDefault="009C2F51" w:rsidP="009C2F51">
      <w:pPr>
        <w:spacing w:after="0"/>
        <w:jc w:val="left"/>
        <w:rPr>
          <w:rFonts w:ascii="Courier New" w:hAnsi="Courier New" w:cs="Courier New"/>
          <w:sz w:val="14"/>
          <w:szCs w:val="12"/>
        </w:rPr>
      </w:pPr>
      <w:r>
        <w:rPr>
          <w:rFonts w:ascii="Courier New" w:hAnsi="Courier New" w:cs="Courier New"/>
          <w:sz w:val="14"/>
          <w:szCs w:val="12"/>
        </w:rPr>
        <w:tab/>
      </w:r>
      <w:r w:rsidRPr="009C2F51">
        <w:rPr>
          <w:rFonts w:ascii="Courier New" w:hAnsi="Courier New" w:cs="Courier New"/>
          <w:sz w:val="14"/>
          <w:szCs w:val="12"/>
        </w:rPr>
        <w:t>Cheese Price Diversity: Prices vary greatly within the cheese category, reflecting diverse production methods, aging processes, and potentially targeted customer segments.</w:t>
      </w:r>
    </w:p>
    <w:p w14:paraId="7CCB8E5C" w14:textId="77777777" w:rsidR="009C2F51" w:rsidRDefault="009C2F51" w:rsidP="009C2F51">
      <w:pPr>
        <w:spacing w:after="0"/>
        <w:jc w:val="left"/>
        <w:rPr>
          <w:rFonts w:ascii="Courier New" w:hAnsi="Courier New" w:cs="Courier New"/>
          <w:sz w:val="14"/>
          <w:szCs w:val="12"/>
        </w:rPr>
      </w:pPr>
    </w:p>
    <w:p w14:paraId="282150DD" w14:textId="77777777" w:rsidR="00502CE0" w:rsidRDefault="009C2F51" w:rsidP="009C2F51">
      <w:pPr>
        <w:jc w:val="left"/>
        <w:rPr>
          <w:rFonts w:ascii="Courier New" w:hAnsi="Courier New" w:cs="Courier New"/>
          <w:sz w:val="14"/>
          <w:szCs w:val="12"/>
        </w:rPr>
      </w:pPr>
      <w:r w:rsidRPr="009C2F51">
        <w:rPr>
          <w:rFonts w:ascii="Courier New" w:hAnsi="Courier New" w:cs="Courier New"/>
          <w:sz w:val="14"/>
          <w:szCs w:val="12"/>
        </w:rPr>
        <w:t>This summary provides a starting point for further analysis. You could explore the relationship between price and factors like product category, ingredients, brand positioning, or customer demographics to gain deeper insights and inform pricing strategies.</w:t>
      </w:r>
    </w:p>
    <w:p w14:paraId="2128086D" w14:textId="77777777" w:rsidR="00502CE0" w:rsidRPr="00FC75F7" w:rsidRDefault="00502CE0" w:rsidP="00502CE0">
      <w:pPr>
        <w:spacing w:after="0"/>
        <w:rPr>
          <w:rFonts w:ascii="Courier New" w:hAnsi="Courier New" w:cs="Courier New"/>
          <w:sz w:val="14"/>
          <w:szCs w:val="12"/>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17D804C8" w14:textId="77777777" w:rsidR="00502CE0" w:rsidRPr="00502CE0" w:rsidRDefault="00502CE0" w:rsidP="00502CE0">
      <w:pPr>
        <w:spacing w:after="0"/>
        <w:rPr>
          <w:b/>
          <w:bCs/>
          <w:sz w:val="18"/>
          <w:szCs w:val="16"/>
        </w:rPr>
      </w:pPr>
      <w:r w:rsidRPr="00502CE0">
        <w:rPr>
          <w:b/>
          <w:bCs/>
          <w:sz w:val="18"/>
          <w:szCs w:val="16"/>
        </w:rPr>
        <w:t>create view Q12_ProductAvgSales_view as</w:t>
      </w:r>
    </w:p>
    <w:p w14:paraId="553C358F" w14:textId="77777777" w:rsidR="00502CE0" w:rsidRPr="00502CE0" w:rsidRDefault="00502CE0" w:rsidP="00502CE0">
      <w:pPr>
        <w:spacing w:after="0"/>
        <w:rPr>
          <w:b/>
          <w:bCs/>
          <w:sz w:val="18"/>
          <w:szCs w:val="16"/>
        </w:rPr>
      </w:pPr>
      <w:r w:rsidRPr="00502CE0">
        <w:rPr>
          <w:b/>
          <w:bCs/>
          <w:sz w:val="18"/>
          <w:szCs w:val="16"/>
        </w:rPr>
        <w:t>select p.ProductName `Product Name`,</w:t>
      </w:r>
    </w:p>
    <w:p w14:paraId="01DFA50A" w14:textId="77777777" w:rsidR="00502CE0" w:rsidRPr="00502CE0" w:rsidRDefault="00502CE0" w:rsidP="00502CE0">
      <w:pPr>
        <w:spacing w:after="0"/>
        <w:rPr>
          <w:b/>
          <w:bCs/>
          <w:sz w:val="18"/>
          <w:szCs w:val="16"/>
        </w:rPr>
      </w:pPr>
      <w:r w:rsidRPr="00502CE0">
        <w:rPr>
          <w:b/>
          <w:bCs/>
          <w:sz w:val="18"/>
          <w:szCs w:val="16"/>
        </w:rPr>
        <w:t>round(avg(odv.Sales),2) `Average Sales`</w:t>
      </w:r>
    </w:p>
    <w:p w14:paraId="7BCB2E4C" w14:textId="77777777" w:rsidR="00502CE0" w:rsidRPr="00502CE0" w:rsidRDefault="00502CE0" w:rsidP="00502CE0">
      <w:pPr>
        <w:spacing w:after="0"/>
        <w:rPr>
          <w:b/>
          <w:bCs/>
          <w:sz w:val="18"/>
          <w:szCs w:val="16"/>
        </w:rPr>
      </w:pPr>
      <w:r w:rsidRPr="00502CE0">
        <w:rPr>
          <w:b/>
          <w:bCs/>
          <w:sz w:val="18"/>
          <w:szCs w:val="16"/>
        </w:rPr>
        <w:t xml:space="preserve">from products p </w:t>
      </w:r>
    </w:p>
    <w:p w14:paraId="3CBC0642" w14:textId="77777777" w:rsidR="00502CE0" w:rsidRPr="00502CE0" w:rsidRDefault="00502CE0" w:rsidP="00502CE0">
      <w:pPr>
        <w:spacing w:after="0"/>
        <w:rPr>
          <w:b/>
          <w:bCs/>
          <w:sz w:val="18"/>
          <w:szCs w:val="16"/>
        </w:rPr>
      </w:pPr>
      <w:r w:rsidRPr="00502CE0">
        <w:rPr>
          <w:b/>
          <w:bCs/>
          <w:sz w:val="18"/>
          <w:szCs w:val="16"/>
        </w:rPr>
        <w:t>join order_details_view odv on p.ProductID = odv.ProductID</w:t>
      </w:r>
    </w:p>
    <w:p w14:paraId="1448EB12" w14:textId="77777777" w:rsidR="00502CE0" w:rsidRDefault="00502CE0" w:rsidP="00502CE0">
      <w:pPr>
        <w:spacing w:after="0"/>
        <w:rPr>
          <w:rFonts w:ascii="Courier New" w:hAnsi="Courier New" w:cs="Courier New"/>
          <w:sz w:val="14"/>
          <w:szCs w:val="12"/>
        </w:rPr>
      </w:pPr>
      <w:r w:rsidRPr="00502CE0">
        <w:rPr>
          <w:b/>
          <w:bCs/>
          <w:sz w:val="18"/>
          <w:szCs w:val="16"/>
        </w:rPr>
        <w:t>group by 1;</w:t>
      </w:r>
    </w:p>
    <w:p w14:paraId="4C6EC3E4" w14:textId="77777777" w:rsidR="00502CE0" w:rsidRDefault="00502CE0" w:rsidP="00826D6F">
      <w:pPr>
        <w:jc w:val="left"/>
        <w:rPr>
          <w:rFonts w:ascii="Courier New" w:hAnsi="Courier New" w:cs="Courier New"/>
          <w:sz w:val="14"/>
          <w:szCs w:val="12"/>
        </w:rPr>
      </w:pPr>
    </w:p>
    <w:p w14:paraId="505DDE10" w14:textId="77777777" w:rsidR="009C2F51" w:rsidRDefault="009C2F51" w:rsidP="00826D6F">
      <w:pPr>
        <w:jc w:val="left"/>
        <w:rPr>
          <w:rFonts w:ascii="Courier New" w:hAnsi="Courier New" w:cs="Courier New"/>
          <w:sz w:val="14"/>
          <w:szCs w:val="12"/>
        </w:rPr>
      </w:pPr>
    </w:p>
    <w:p w14:paraId="3C1CFCA8" w14:textId="77777777" w:rsidR="009C2F51" w:rsidRDefault="009C2F51" w:rsidP="00826D6F">
      <w:pPr>
        <w:jc w:val="left"/>
        <w:rPr>
          <w:rFonts w:ascii="Courier New" w:hAnsi="Courier New" w:cs="Courier New"/>
          <w:sz w:val="14"/>
          <w:szCs w:val="12"/>
        </w:rPr>
      </w:pPr>
      <w:r>
        <w:rPr>
          <w:rFonts w:ascii="Courier New" w:hAnsi="Courier New" w:cs="Courier New"/>
          <w:sz w:val="14"/>
          <w:szCs w:val="12"/>
        </w:rPr>
        <w:br w:type="column"/>
      </w:r>
    </w:p>
    <w:p w14:paraId="3F1581A3" w14:textId="77777777" w:rsidR="009C2F51" w:rsidRDefault="009C2F51" w:rsidP="00826D6F">
      <w:pPr>
        <w:jc w:val="left"/>
        <w:rPr>
          <w:rFonts w:ascii="Courier New" w:hAnsi="Courier New" w:cs="Courier New"/>
          <w:sz w:val="14"/>
          <w:szCs w:val="12"/>
        </w:rPr>
      </w:pPr>
      <w:r>
        <w:rPr>
          <w:rFonts w:ascii="Courier New" w:hAnsi="Courier New" w:cs="Courier New"/>
          <w:sz w:val="14"/>
          <w:szCs w:val="12"/>
        </w:rPr>
        <w:br w:type="page"/>
      </w:r>
    </w:p>
    <w:p w14:paraId="371B246E" w14:textId="77777777" w:rsidR="000E71B7" w:rsidRDefault="000E71B7" w:rsidP="009C2F51">
      <w:pPr>
        <w:jc w:val="left"/>
        <w:rPr>
          <w:rFonts w:asciiTheme="majorHAnsi" w:hAnsiTheme="majorHAnsi"/>
          <w:color w:val="D73A2C" w:themeColor="accent1"/>
          <w:sz w:val="40"/>
          <w:szCs w:val="36"/>
          <w:lang w:val="fr-FR"/>
        </w:rPr>
        <w:sectPr w:rsidR="000E71B7" w:rsidSect="00826D6F">
          <w:type w:val="continuous"/>
          <w:pgSz w:w="12240" w:h="15840"/>
          <w:pgMar w:top="720" w:right="720" w:bottom="720" w:left="720" w:header="720" w:footer="288" w:gutter="0"/>
          <w:cols w:num="2" w:space="720"/>
          <w:docGrid w:linePitch="360"/>
        </w:sectPr>
      </w:pPr>
    </w:p>
    <w:p w14:paraId="27515E1D" w14:textId="77777777" w:rsidR="009C2F51" w:rsidRDefault="009C2F51" w:rsidP="009C2F51">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90336" behindDoc="1" locked="1" layoutInCell="1" allowOverlap="1" wp14:anchorId="1C594488" wp14:editId="27A6C643">
                <wp:simplePos x="0" y="0"/>
                <wp:positionH relativeFrom="page">
                  <wp:posOffset>8255</wp:posOffset>
                </wp:positionH>
                <wp:positionV relativeFrom="paragraph">
                  <wp:posOffset>-527050</wp:posOffset>
                </wp:positionV>
                <wp:extent cx="7772400" cy="9641205"/>
                <wp:effectExtent l="0" t="0" r="0" b="0"/>
                <wp:wrapNone/>
                <wp:docPr id="1758952474" name="Group 175895247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758952475"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76"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77"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78"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A3130E" id="Group 1758952474" o:spid="_x0000_s1026" alt="&quot;&quot;" style="position:absolute;margin-left:.65pt;margin-top:-41.5pt;width:612pt;height:759.15pt;z-index:-251526144;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77944351" w14:textId="77777777" w:rsidR="000E71B7" w:rsidRDefault="000E71B7" w:rsidP="000E71B7">
      <w:pPr>
        <w:jc w:val="left"/>
        <w:rPr>
          <w:rFonts w:ascii="Courier New" w:hAnsi="Courier New" w:cs="Courier New"/>
          <w:sz w:val="14"/>
          <w:szCs w:val="12"/>
        </w:rPr>
        <w:sectPr w:rsidR="000E71B7" w:rsidSect="000E71B7">
          <w:type w:val="continuous"/>
          <w:pgSz w:w="12240" w:h="15840"/>
          <w:pgMar w:top="720" w:right="720" w:bottom="720" w:left="720" w:header="720" w:footer="288" w:gutter="0"/>
          <w:cols w:space="720"/>
          <w:docGrid w:linePitch="360"/>
        </w:sectPr>
      </w:pPr>
      <w:r w:rsidRPr="000E71B7">
        <w:rPr>
          <w:rFonts w:ascii="Bookman Old Style" w:hAnsi="Bookman Old Style" w:cs="Times New Roman (Body CS)"/>
          <w:caps/>
          <w:color w:val="auto"/>
          <w:spacing w:val="20"/>
          <w:szCs w:val="16"/>
          <w:lang w:val="fr-FR"/>
        </w:rPr>
        <w:t>13. Are there any correlations between supplier attributes (e.g., location, size, industry) and performance metrics (e.g., on-time delivery, product quality)? Can we explore this visually through scatter plots or heatmaps?</w:t>
      </w:r>
    </w:p>
    <w:p w14:paraId="0DE770E4" w14:textId="77777777" w:rsidR="000E71B7" w:rsidRPr="008F6805" w:rsidRDefault="000E71B7" w:rsidP="000E71B7">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RELATION BETWEEN SUPPLIER’S COUNTRY &amp; PRODUCT’S RATING</w:t>
      </w:r>
    </w:p>
    <w:p w14:paraId="02E2950D" w14:textId="77777777" w:rsidR="000E71B7" w:rsidRPr="000E71B7" w:rsidRDefault="000E71B7" w:rsidP="000E71B7">
      <w:pPr>
        <w:jc w:val="left"/>
        <w:rPr>
          <w:rFonts w:ascii="Courier New" w:hAnsi="Courier New" w:cs="Courier New"/>
          <w:sz w:val="14"/>
          <w:szCs w:val="12"/>
        </w:rPr>
      </w:pPr>
      <w:r w:rsidRPr="000E71B7">
        <w:rPr>
          <w:rFonts w:ascii="Courier New" w:hAnsi="Courier New" w:cs="Courier New"/>
          <w:sz w:val="14"/>
          <w:szCs w:val="12"/>
        </w:rPr>
        <w:t>Country Rating Summary: Diverse Feedback and Variances</w:t>
      </w:r>
    </w:p>
    <w:p w14:paraId="497CCC5E" w14:textId="77777777" w:rsidR="000E71B7" w:rsidRDefault="000E71B7" w:rsidP="000E71B7">
      <w:pPr>
        <w:jc w:val="left"/>
        <w:rPr>
          <w:rFonts w:ascii="Courier New" w:hAnsi="Courier New" w:cs="Courier New"/>
          <w:sz w:val="14"/>
          <w:szCs w:val="12"/>
        </w:rPr>
      </w:pPr>
      <w:r w:rsidRPr="000E71B7">
        <w:rPr>
          <w:rFonts w:ascii="Courier New" w:hAnsi="Courier New" w:cs="Courier New"/>
          <w:noProof/>
          <w:sz w:val="14"/>
          <w:szCs w:val="12"/>
        </w:rPr>
        <w:drawing>
          <wp:inline distT="0" distB="0" distL="0" distR="0" wp14:anchorId="4410BC4D" wp14:editId="5114A625">
            <wp:extent cx="3200400" cy="2456180"/>
            <wp:effectExtent l="0" t="0" r="0" b="1270"/>
            <wp:docPr id="1758952479" name="Picture 175895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0400" cy="2456180"/>
                    </a:xfrm>
                    <a:prstGeom prst="rect">
                      <a:avLst/>
                    </a:prstGeom>
                  </pic:spPr>
                </pic:pic>
              </a:graphicData>
            </a:graphic>
          </wp:inline>
        </w:drawing>
      </w:r>
    </w:p>
    <w:p w14:paraId="53B91847" w14:textId="77777777" w:rsidR="000E71B7" w:rsidRPr="000E71B7" w:rsidRDefault="000E71B7" w:rsidP="000E71B7">
      <w:pPr>
        <w:jc w:val="left"/>
        <w:rPr>
          <w:rFonts w:ascii="Courier New" w:hAnsi="Courier New" w:cs="Courier New"/>
          <w:sz w:val="14"/>
          <w:szCs w:val="12"/>
        </w:rPr>
      </w:pPr>
      <w:r w:rsidRPr="000E71B7">
        <w:rPr>
          <w:rFonts w:ascii="Courier New" w:hAnsi="Courier New" w:cs="Courier New"/>
          <w:sz w:val="14"/>
          <w:szCs w:val="12"/>
        </w:rPr>
        <w:t>This data reveals a varied landscape of country ratings, highlighting both positive and negative feedback across different regions.</w:t>
      </w:r>
    </w:p>
    <w:p w14:paraId="7EE53C5F" w14:textId="77777777" w:rsidR="000E71B7" w:rsidRPr="000E71B7" w:rsidRDefault="000E71B7" w:rsidP="000E71B7">
      <w:pPr>
        <w:spacing w:after="0"/>
        <w:jc w:val="left"/>
        <w:rPr>
          <w:rFonts w:ascii="Courier New" w:hAnsi="Courier New" w:cs="Courier New"/>
          <w:sz w:val="14"/>
          <w:szCs w:val="12"/>
        </w:rPr>
      </w:pPr>
      <w:r w:rsidRPr="000E71B7">
        <w:rPr>
          <w:rFonts w:ascii="Courier New" w:hAnsi="Courier New" w:cs="Courier New"/>
          <w:sz w:val="14"/>
          <w:szCs w:val="12"/>
        </w:rPr>
        <w:t>Top-Rated Countries:</w:t>
      </w:r>
    </w:p>
    <w:p w14:paraId="3B4A0DE2"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USA: While some ratings fall lower, the USA exhibits the highest concentration of positive feedback (3, 4, and 5 ratings), suggesting overall satisfaction from many respondents.</w:t>
      </w:r>
    </w:p>
    <w:p w14:paraId="23037D3B"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Australia: Despite having some lower ratings, Australia shows several positive responses (3, 4, and 5), indicating generally favorable experiences for some customers.</w:t>
      </w:r>
    </w:p>
    <w:p w14:paraId="57E80A03"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Sweden: Although not as frequent as the USA, Sweden also has positive feedback (2 and 4 ratings), suggesting at least some satisfied customers.</w:t>
      </w:r>
    </w:p>
    <w:p w14:paraId="7BD4FD29" w14:textId="77777777" w:rsidR="000E71B7" w:rsidRDefault="000E71B7" w:rsidP="000E71B7">
      <w:pPr>
        <w:spacing w:after="0"/>
        <w:jc w:val="left"/>
        <w:rPr>
          <w:rFonts w:ascii="Courier New" w:hAnsi="Courier New" w:cs="Courier New"/>
          <w:sz w:val="14"/>
          <w:szCs w:val="12"/>
        </w:rPr>
      </w:pPr>
    </w:p>
    <w:p w14:paraId="35011990" w14:textId="77777777" w:rsidR="000E71B7" w:rsidRPr="000E71B7" w:rsidRDefault="000E71B7" w:rsidP="000E71B7">
      <w:pPr>
        <w:spacing w:after="0"/>
        <w:jc w:val="left"/>
        <w:rPr>
          <w:rFonts w:ascii="Courier New" w:hAnsi="Courier New" w:cs="Courier New"/>
          <w:sz w:val="14"/>
          <w:szCs w:val="12"/>
        </w:rPr>
      </w:pPr>
      <w:r w:rsidRPr="000E71B7">
        <w:rPr>
          <w:rFonts w:ascii="Courier New" w:hAnsi="Courier New" w:cs="Courier New"/>
          <w:sz w:val="14"/>
          <w:szCs w:val="12"/>
        </w:rPr>
        <w:t>Mixed Feedback:</w:t>
      </w:r>
    </w:p>
    <w:p w14:paraId="063E72F9"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UK: The UK displays a mix of ratings (2, 3, 4, and 5), suggesting both positive and negative experiences among respondents.</w:t>
      </w:r>
    </w:p>
    <w:p w14:paraId="24CD5CC7"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Germany: Similar to the UK, Germany exhibits a range of ratings (1, 3, 4, and 5), indicating diverse feedback and potentially areas for improvement.</w:t>
      </w:r>
    </w:p>
    <w:p w14:paraId="756CF91C"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Italy: Italy also shows mixed feedback (1, 3, 4, and 5), suggesting varying customer experiences and satisfaction levels.</w:t>
      </w:r>
    </w:p>
    <w:p w14:paraId="709D9790"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br w:type="column"/>
      </w:r>
      <w:r w:rsidRPr="000E71B7">
        <w:rPr>
          <w:rFonts w:ascii="Courier New" w:hAnsi="Courier New" w:cs="Courier New"/>
          <w:sz w:val="14"/>
          <w:szCs w:val="12"/>
        </w:rPr>
        <w:t>Lower-Rated Countries:</w:t>
      </w:r>
    </w:p>
    <w:p w14:paraId="68CC5AD5"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France: While some positive ratings exist (3 and 5), France has more frequent lower ratings (1 and 3), suggesting potential areas for improvement and addressing customer concerns.</w:t>
      </w:r>
    </w:p>
    <w:p w14:paraId="02C59066"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Canada: Although not the lowest, Canada has some lower ratings (1 and 2), indicating room for addressing specific issues or concerns to enhance customer satisfaction.</w:t>
      </w:r>
    </w:p>
    <w:p w14:paraId="7041458F"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Others: Countries like Singapore, Denmark, Netherlands, and Finland have mostly single ratings, making it difficult to draw definitive conclusions but highlighting the need for more data to understand their customer sentiment.</w:t>
      </w:r>
    </w:p>
    <w:p w14:paraId="13167B1C" w14:textId="77777777" w:rsidR="000E71B7" w:rsidRDefault="000E71B7" w:rsidP="000E71B7">
      <w:pPr>
        <w:spacing w:after="0"/>
        <w:jc w:val="left"/>
        <w:rPr>
          <w:rFonts w:ascii="Courier New" w:hAnsi="Courier New" w:cs="Courier New"/>
          <w:sz w:val="14"/>
          <w:szCs w:val="12"/>
        </w:rPr>
      </w:pPr>
    </w:p>
    <w:p w14:paraId="607DAAD3" w14:textId="77777777" w:rsidR="000E71B7" w:rsidRPr="000E71B7" w:rsidRDefault="000E71B7" w:rsidP="000E71B7">
      <w:pPr>
        <w:spacing w:after="0"/>
        <w:jc w:val="left"/>
        <w:rPr>
          <w:rFonts w:ascii="Courier New" w:hAnsi="Courier New" w:cs="Courier New"/>
          <w:sz w:val="14"/>
          <w:szCs w:val="12"/>
        </w:rPr>
      </w:pPr>
      <w:r w:rsidRPr="000E71B7">
        <w:rPr>
          <w:rFonts w:ascii="Courier New" w:hAnsi="Courier New" w:cs="Courier New"/>
          <w:sz w:val="14"/>
          <w:szCs w:val="12"/>
        </w:rPr>
        <w:t>Additional Insights:</w:t>
      </w:r>
    </w:p>
    <w:p w14:paraId="500F4FB2"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The high number of USA ratings suggests a larger customer base or more active participation, potentially influencing the overall distribution of feedback.</w:t>
      </w:r>
    </w:p>
    <w:p w14:paraId="767140D8"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It's crucial to consider the context and purpose of these ratings for a more nuanced understanding of customer sentiment in each country.</w:t>
      </w:r>
    </w:p>
    <w:p w14:paraId="71D18EDC" w14:textId="77777777" w:rsidR="000E71B7" w:rsidRPr="000E71B7" w:rsidRDefault="000E71B7" w:rsidP="000E71B7">
      <w:pPr>
        <w:spacing w:after="0"/>
        <w:jc w:val="left"/>
        <w:rPr>
          <w:rFonts w:ascii="Courier New" w:hAnsi="Courier New" w:cs="Courier New"/>
          <w:sz w:val="14"/>
          <w:szCs w:val="12"/>
        </w:rPr>
      </w:pPr>
      <w:r>
        <w:rPr>
          <w:rFonts w:ascii="Courier New" w:hAnsi="Courier New" w:cs="Courier New"/>
          <w:sz w:val="14"/>
          <w:szCs w:val="12"/>
        </w:rPr>
        <w:tab/>
      </w:r>
      <w:r w:rsidRPr="000E71B7">
        <w:rPr>
          <w:rFonts w:ascii="Courier New" w:hAnsi="Courier New" w:cs="Courier New"/>
          <w:sz w:val="14"/>
          <w:szCs w:val="12"/>
        </w:rPr>
        <w:t>Further analysis could involve segmenting data by specific product, service, or customer type for more targeted insights and action plans.</w:t>
      </w:r>
    </w:p>
    <w:p w14:paraId="0F627973" w14:textId="77777777" w:rsidR="000E71B7" w:rsidRDefault="000E71B7" w:rsidP="000E71B7">
      <w:pPr>
        <w:spacing w:after="0"/>
        <w:jc w:val="left"/>
        <w:rPr>
          <w:rFonts w:ascii="Courier New" w:hAnsi="Courier New" w:cs="Courier New"/>
          <w:sz w:val="14"/>
          <w:szCs w:val="12"/>
        </w:rPr>
      </w:pPr>
    </w:p>
    <w:p w14:paraId="4FD9D711" w14:textId="77777777" w:rsidR="000E71B7" w:rsidRPr="00000A91" w:rsidRDefault="000E71B7" w:rsidP="000E71B7">
      <w:pPr>
        <w:jc w:val="left"/>
        <w:rPr>
          <w:rFonts w:ascii="Courier New" w:hAnsi="Courier New" w:cs="Courier New"/>
          <w:sz w:val="14"/>
          <w:szCs w:val="12"/>
        </w:rPr>
      </w:pPr>
      <w:r w:rsidRPr="000E71B7">
        <w:rPr>
          <w:rFonts w:ascii="Courier New" w:hAnsi="Courier New" w:cs="Courier New"/>
          <w:sz w:val="14"/>
          <w:szCs w:val="12"/>
        </w:rPr>
        <w:t>This summary provides a starting point for further exploration. You can delve deeper into specific countries, rating categories, or influencing factors to gain actionable insights and improve customer experience in different regions.</w:t>
      </w:r>
    </w:p>
    <w:p w14:paraId="731C7A0B" w14:textId="77777777" w:rsidR="000E71B7" w:rsidRPr="00FC75F7" w:rsidRDefault="000E71B7" w:rsidP="000E71B7">
      <w:pPr>
        <w:spacing w:after="0"/>
        <w:rPr>
          <w:rFonts w:ascii="Courier New" w:hAnsi="Courier New" w:cs="Courier New"/>
          <w:sz w:val="14"/>
          <w:szCs w:val="12"/>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2682F427" w14:textId="77777777" w:rsidR="000E71B7" w:rsidRPr="000E71B7" w:rsidRDefault="000E71B7" w:rsidP="000E71B7">
      <w:pPr>
        <w:spacing w:after="0"/>
        <w:rPr>
          <w:b/>
          <w:bCs/>
          <w:sz w:val="18"/>
          <w:szCs w:val="16"/>
        </w:rPr>
      </w:pPr>
      <w:r w:rsidRPr="000E71B7">
        <w:rPr>
          <w:b/>
          <w:bCs/>
          <w:sz w:val="18"/>
          <w:szCs w:val="16"/>
        </w:rPr>
        <w:t>create view Q13_CountryValueRating_view as</w:t>
      </w:r>
    </w:p>
    <w:p w14:paraId="08DD5543" w14:textId="77777777" w:rsidR="000E71B7" w:rsidRPr="000E71B7" w:rsidRDefault="000E71B7" w:rsidP="000E71B7">
      <w:pPr>
        <w:spacing w:after="0"/>
        <w:rPr>
          <w:b/>
          <w:bCs/>
          <w:sz w:val="18"/>
          <w:szCs w:val="16"/>
        </w:rPr>
      </w:pPr>
      <w:r w:rsidRPr="000E71B7">
        <w:rPr>
          <w:b/>
          <w:bCs/>
          <w:sz w:val="18"/>
          <w:szCs w:val="16"/>
        </w:rPr>
        <w:t>with cte as(</w:t>
      </w:r>
    </w:p>
    <w:p w14:paraId="2E1C9DB1" w14:textId="77777777" w:rsidR="000E71B7" w:rsidRPr="000E71B7" w:rsidRDefault="000E71B7" w:rsidP="000E71B7">
      <w:pPr>
        <w:spacing w:after="0"/>
        <w:rPr>
          <w:b/>
          <w:bCs/>
          <w:sz w:val="18"/>
          <w:szCs w:val="16"/>
        </w:rPr>
      </w:pPr>
      <w:r w:rsidRPr="000E71B7">
        <w:rPr>
          <w:b/>
          <w:bCs/>
          <w:sz w:val="18"/>
          <w:szCs w:val="16"/>
        </w:rPr>
        <w:t>select Country, row_number() over(order by Country) `Country Value`</w:t>
      </w:r>
    </w:p>
    <w:p w14:paraId="1ADA6B8A" w14:textId="77777777" w:rsidR="000E71B7" w:rsidRPr="000E71B7" w:rsidRDefault="000E71B7" w:rsidP="000E71B7">
      <w:pPr>
        <w:spacing w:after="0"/>
        <w:rPr>
          <w:b/>
          <w:bCs/>
          <w:sz w:val="18"/>
          <w:szCs w:val="16"/>
        </w:rPr>
      </w:pPr>
      <w:r w:rsidRPr="000E71B7">
        <w:rPr>
          <w:b/>
          <w:bCs/>
          <w:sz w:val="18"/>
          <w:szCs w:val="16"/>
        </w:rPr>
        <w:t>from suppliers</w:t>
      </w:r>
    </w:p>
    <w:p w14:paraId="485C579D" w14:textId="77777777" w:rsidR="000E71B7" w:rsidRPr="000E71B7" w:rsidRDefault="000E71B7" w:rsidP="000E71B7">
      <w:pPr>
        <w:spacing w:after="0"/>
        <w:rPr>
          <w:b/>
          <w:bCs/>
          <w:sz w:val="18"/>
          <w:szCs w:val="16"/>
        </w:rPr>
      </w:pPr>
      <w:r w:rsidRPr="000E71B7">
        <w:rPr>
          <w:b/>
          <w:bCs/>
          <w:sz w:val="18"/>
          <w:szCs w:val="16"/>
        </w:rPr>
        <w:t>group by 1)</w:t>
      </w:r>
    </w:p>
    <w:p w14:paraId="1999EAA5" w14:textId="77777777" w:rsidR="000E71B7" w:rsidRPr="000E71B7" w:rsidRDefault="000E71B7" w:rsidP="000E71B7">
      <w:pPr>
        <w:spacing w:after="0"/>
        <w:rPr>
          <w:b/>
          <w:bCs/>
          <w:sz w:val="18"/>
          <w:szCs w:val="16"/>
        </w:rPr>
      </w:pPr>
      <w:r w:rsidRPr="000E71B7">
        <w:rPr>
          <w:b/>
          <w:bCs/>
          <w:sz w:val="18"/>
          <w:szCs w:val="16"/>
        </w:rPr>
        <w:t>select c.*, pr.Rating</w:t>
      </w:r>
    </w:p>
    <w:p w14:paraId="40CB6FCB" w14:textId="77777777" w:rsidR="000E71B7" w:rsidRPr="000E71B7" w:rsidRDefault="000E71B7" w:rsidP="000E71B7">
      <w:pPr>
        <w:spacing w:after="0"/>
        <w:rPr>
          <w:b/>
          <w:bCs/>
          <w:sz w:val="18"/>
          <w:szCs w:val="16"/>
        </w:rPr>
      </w:pPr>
      <w:r w:rsidRPr="000E71B7">
        <w:rPr>
          <w:b/>
          <w:bCs/>
          <w:sz w:val="18"/>
          <w:szCs w:val="16"/>
        </w:rPr>
        <w:t>from products p</w:t>
      </w:r>
    </w:p>
    <w:p w14:paraId="578C8CE5" w14:textId="77777777" w:rsidR="000E71B7" w:rsidRPr="000E71B7" w:rsidRDefault="000E71B7" w:rsidP="000E71B7">
      <w:pPr>
        <w:spacing w:after="0"/>
        <w:rPr>
          <w:b/>
          <w:bCs/>
          <w:sz w:val="18"/>
          <w:szCs w:val="16"/>
        </w:rPr>
      </w:pPr>
      <w:r w:rsidRPr="000E71B7">
        <w:rPr>
          <w:b/>
          <w:bCs/>
          <w:sz w:val="18"/>
          <w:szCs w:val="16"/>
        </w:rPr>
        <w:t>join suppliers s on p.SupplierID = s.SupplierID</w:t>
      </w:r>
    </w:p>
    <w:p w14:paraId="46061857" w14:textId="77777777" w:rsidR="000E71B7" w:rsidRPr="000E71B7" w:rsidRDefault="000E71B7" w:rsidP="000E71B7">
      <w:pPr>
        <w:spacing w:after="0"/>
        <w:rPr>
          <w:b/>
          <w:bCs/>
          <w:sz w:val="18"/>
          <w:szCs w:val="16"/>
        </w:rPr>
      </w:pPr>
      <w:r w:rsidRPr="000E71B7">
        <w:rPr>
          <w:b/>
          <w:bCs/>
          <w:sz w:val="18"/>
          <w:szCs w:val="16"/>
        </w:rPr>
        <w:t>join productsrating pr on p.ProductID = pr.ProductID</w:t>
      </w:r>
    </w:p>
    <w:p w14:paraId="72E091B3" w14:textId="77777777" w:rsidR="000E71B7" w:rsidRPr="00502CE0" w:rsidRDefault="000E71B7" w:rsidP="000E71B7">
      <w:pPr>
        <w:spacing w:after="0"/>
        <w:rPr>
          <w:b/>
          <w:bCs/>
          <w:sz w:val="18"/>
          <w:szCs w:val="16"/>
        </w:rPr>
      </w:pPr>
      <w:r w:rsidRPr="000E71B7">
        <w:rPr>
          <w:b/>
          <w:bCs/>
          <w:sz w:val="18"/>
          <w:szCs w:val="16"/>
        </w:rPr>
        <w:t>join cte c on c.Country = s.Country;</w:t>
      </w:r>
    </w:p>
    <w:p w14:paraId="2C4286E6" w14:textId="77777777" w:rsidR="000E71B7" w:rsidRDefault="000E71B7" w:rsidP="000E71B7">
      <w:pPr>
        <w:spacing w:after="0"/>
        <w:rPr>
          <w:rFonts w:ascii="Courier New" w:hAnsi="Courier New" w:cs="Courier New"/>
          <w:sz w:val="14"/>
          <w:szCs w:val="12"/>
        </w:rPr>
      </w:pPr>
    </w:p>
    <w:p w14:paraId="0F3DFD99" w14:textId="77777777" w:rsidR="000E71B7" w:rsidRPr="00FC75F7" w:rsidRDefault="000E71B7" w:rsidP="000E71B7">
      <w:pPr>
        <w:spacing w:after="0"/>
        <w:rPr>
          <w:rFonts w:ascii="Courier New" w:hAnsi="Courier New" w:cs="Courier New"/>
          <w:sz w:val="14"/>
          <w:szCs w:val="12"/>
        </w:rPr>
      </w:pPr>
      <w:r>
        <w:rPr>
          <w:rFonts w:ascii="Courier New" w:hAnsi="Courier New" w:cs="Courier New"/>
          <w:b/>
          <w:bCs/>
          <w:color w:val="D73A2C" w:themeColor="accent1"/>
          <w:sz w:val="16"/>
          <w:szCs w:val="10"/>
          <w:lang w:val="fr-FR"/>
        </w:rPr>
        <w:t>CORRELATION QUERY</w:t>
      </w:r>
    </w:p>
    <w:p w14:paraId="58369A77" w14:textId="77777777" w:rsidR="000E71B7" w:rsidRPr="000E71B7" w:rsidRDefault="000E71B7" w:rsidP="000E71B7">
      <w:pPr>
        <w:spacing w:after="0"/>
        <w:jc w:val="left"/>
        <w:rPr>
          <w:b/>
          <w:bCs/>
          <w:sz w:val="18"/>
          <w:szCs w:val="16"/>
        </w:rPr>
      </w:pPr>
      <w:r w:rsidRPr="000E71B7">
        <w:rPr>
          <w:b/>
          <w:bCs/>
          <w:sz w:val="18"/>
          <w:szCs w:val="16"/>
        </w:rPr>
        <w:t xml:space="preserve">with varchange as(select </w:t>
      </w:r>
    </w:p>
    <w:p w14:paraId="41D0B6CD" w14:textId="77777777" w:rsidR="000E71B7" w:rsidRPr="000E71B7" w:rsidRDefault="000E71B7" w:rsidP="000E71B7">
      <w:pPr>
        <w:spacing w:after="0"/>
        <w:jc w:val="left"/>
        <w:rPr>
          <w:b/>
          <w:bCs/>
          <w:sz w:val="18"/>
          <w:szCs w:val="16"/>
        </w:rPr>
      </w:pPr>
      <w:r w:rsidRPr="000E71B7">
        <w:rPr>
          <w:b/>
          <w:bCs/>
          <w:sz w:val="18"/>
          <w:szCs w:val="16"/>
        </w:rPr>
        <w:t>`Country Value` x1,   -- Variable 1</w:t>
      </w:r>
    </w:p>
    <w:p w14:paraId="7F019BB4" w14:textId="77777777" w:rsidR="000E71B7" w:rsidRPr="000E71B7" w:rsidRDefault="000E71B7" w:rsidP="000E71B7">
      <w:pPr>
        <w:spacing w:after="0"/>
        <w:jc w:val="left"/>
        <w:rPr>
          <w:b/>
          <w:bCs/>
          <w:sz w:val="18"/>
          <w:szCs w:val="16"/>
        </w:rPr>
      </w:pPr>
      <w:r w:rsidRPr="000E71B7">
        <w:rPr>
          <w:b/>
          <w:bCs/>
          <w:sz w:val="18"/>
          <w:szCs w:val="16"/>
        </w:rPr>
        <w:t>`Rating` x2   -- Variable 2</w:t>
      </w:r>
    </w:p>
    <w:p w14:paraId="7BBF424C" w14:textId="77777777" w:rsidR="000E71B7" w:rsidRPr="000E71B7" w:rsidRDefault="000E71B7" w:rsidP="000E71B7">
      <w:pPr>
        <w:spacing w:after="0"/>
        <w:jc w:val="left"/>
        <w:rPr>
          <w:b/>
          <w:bCs/>
          <w:sz w:val="18"/>
          <w:szCs w:val="16"/>
        </w:rPr>
      </w:pPr>
      <w:r w:rsidRPr="000E71B7">
        <w:rPr>
          <w:b/>
          <w:bCs/>
          <w:sz w:val="18"/>
          <w:szCs w:val="16"/>
        </w:rPr>
        <w:t xml:space="preserve">from </w:t>
      </w:r>
    </w:p>
    <w:p w14:paraId="735F4BD3" w14:textId="77777777" w:rsidR="000E71B7" w:rsidRPr="000E71B7" w:rsidRDefault="000E71B7" w:rsidP="000E71B7">
      <w:pPr>
        <w:spacing w:after="0"/>
        <w:jc w:val="left"/>
        <w:rPr>
          <w:b/>
          <w:bCs/>
          <w:sz w:val="18"/>
          <w:szCs w:val="16"/>
        </w:rPr>
      </w:pPr>
      <w:r w:rsidRPr="000E71B7">
        <w:rPr>
          <w:b/>
          <w:bCs/>
          <w:sz w:val="18"/>
          <w:szCs w:val="16"/>
        </w:rPr>
        <w:t>Q13_CountryValueRating_view -- Table Name</w:t>
      </w:r>
    </w:p>
    <w:p w14:paraId="29ECE559" w14:textId="77777777" w:rsidR="000E71B7" w:rsidRPr="000E71B7" w:rsidRDefault="000E71B7" w:rsidP="000E71B7">
      <w:pPr>
        <w:spacing w:after="0"/>
        <w:jc w:val="left"/>
        <w:rPr>
          <w:b/>
          <w:bCs/>
          <w:sz w:val="18"/>
          <w:szCs w:val="16"/>
        </w:rPr>
      </w:pPr>
      <w:r w:rsidRPr="000E71B7">
        <w:rPr>
          <w:b/>
          <w:bCs/>
          <w:sz w:val="18"/>
          <w:szCs w:val="16"/>
        </w:rPr>
        <w:t>),</w:t>
      </w:r>
    </w:p>
    <w:p w14:paraId="00275F61" w14:textId="77777777" w:rsidR="000E71B7" w:rsidRPr="000E71B7" w:rsidRDefault="000E71B7" w:rsidP="000E71B7">
      <w:pPr>
        <w:spacing w:after="0"/>
        <w:jc w:val="left"/>
        <w:rPr>
          <w:b/>
          <w:bCs/>
          <w:sz w:val="18"/>
          <w:szCs w:val="16"/>
        </w:rPr>
      </w:pPr>
      <w:r w:rsidRPr="000E71B7">
        <w:rPr>
          <w:b/>
          <w:bCs/>
          <w:sz w:val="18"/>
          <w:szCs w:val="16"/>
        </w:rPr>
        <w:t>mean as(select avg(x1) x1_bar, avg(x2) x2_bar from varchange),</w:t>
      </w:r>
    </w:p>
    <w:p w14:paraId="0182A9C4" w14:textId="77777777" w:rsidR="000E71B7" w:rsidRPr="000E71B7" w:rsidRDefault="000E71B7" w:rsidP="000E71B7">
      <w:pPr>
        <w:spacing w:after="0"/>
        <w:jc w:val="left"/>
        <w:rPr>
          <w:b/>
          <w:bCs/>
          <w:sz w:val="18"/>
          <w:szCs w:val="16"/>
        </w:rPr>
      </w:pPr>
      <w:r w:rsidRPr="000E71B7">
        <w:rPr>
          <w:b/>
          <w:bCs/>
          <w:sz w:val="18"/>
          <w:szCs w:val="16"/>
        </w:rPr>
        <w:t xml:space="preserve">deviation as(select (x1 - (select x1_bar from mean)) x1_dev, </w:t>
      </w:r>
    </w:p>
    <w:p w14:paraId="0CB7670D" w14:textId="77777777" w:rsidR="000E71B7" w:rsidRPr="000E71B7" w:rsidRDefault="000E71B7" w:rsidP="000E71B7">
      <w:pPr>
        <w:spacing w:after="0"/>
        <w:jc w:val="left"/>
        <w:rPr>
          <w:b/>
          <w:bCs/>
          <w:sz w:val="18"/>
          <w:szCs w:val="16"/>
        </w:rPr>
      </w:pPr>
      <w:r w:rsidRPr="000E71B7">
        <w:rPr>
          <w:b/>
          <w:bCs/>
          <w:sz w:val="18"/>
          <w:szCs w:val="16"/>
        </w:rPr>
        <w:t>(x2 - (select x2_bar from mean)) x2_dev from varchange)</w:t>
      </w:r>
    </w:p>
    <w:p w14:paraId="72F90AF7" w14:textId="77777777" w:rsidR="000E71B7" w:rsidRPr="000E71B7" w:rsidRDefault="000E71B7" w:rsidP="000E71B7">
      <w:pPr>
        <w:spacing w:after="0"/>
        <w:jc w:val="left"/>
        <w:rPr>
          <w:b/>
          <w:bCs/>
          <w:sz w:val="18"/>
          <w:szCs w:val="16"/>
        </w:rPr>
      </w:pPr>
      <w:r w:rsidRPr="000E71B7">
        <w:rPr>
          <w:b/>
          <w:bCs/>
          <w:sz w:val="18"/>
          <w:szCs w:val="16"/>
        </w:rPr>
        <w:t>select sum(x1_dev * x2_dev)/sqrt(sum(pow(x1_dev,2))*sum(pow(x2_dev,2))) CORRELATION</w:t>
      </w:r>
    </w:p>
    <w:p w14:paraId="57268F74" w14:textId="77777777" w:rsidR="000E71B7" w:rsidRPr="007A24CF" w:rsidRDefault="000E71B7" w:rsidP="000E71B7">
      <w:pPr>
        <w:spacing w:after="0"/>
        <w:jc w:val="left"/>
        <w:rPr>
          <w:b/>
          <w:bCs/>
          <w:sz w:val="18"/>
          <w:szCs w:val="16"/>
        </w:rPr>
      </w:pPr>
      <w:r w:rsidRPr="000E71B7">
        <w:rPr>
          <w:b/>
          <w:bCs/>
          <w:sz w:val="18"/>
          <w:szCs w:val="16"/>
        </w:rPr>
        <w:t>from deviation;</w:t>
      </w:r>
    </w:p>
    <w:p w14:paraId="7D5A3A5E" w14:textId="77777777" w:rsidR="003E74EE" w:rsidRDefault="003E74EE" w:rsidP="009C2F51">
      <w:pPr>
        <w:jc w:val="left"/>
        <w:rPr>
          <w:rFonts w:ascii="Courier New" w:hAnsi="Courier New" w:cs="Courier New"/>
          <w:sz w:val="14"/>
          <w:szCs w:val="12"/>
        </w:rPr>
      </w:pPr>
      <w:r>
        <w:rPr>
          <w:rFonts w:ascii="Courier New" w:hAnsi="Courier New" w:cs="Courier New"/>
          <w:sz w:val="14"/>
          <w:szCs w:val="12"/>
        </w:rPr>
        <w:br w:type="page"/>
      </w:r>
    </w:p>
    <w:p w14:paraId="097E1134" w14:textId="77777777" w:rsidR="009F1E69" w:rsidRDefault="009F1E69" w:rsidP="009F1E69">
      <w:pPr>
        <w:jc w:val="left"/>
        <w:rPr>
          <w:rFonts w:asciiTheme="majorHAnsi" w:hAnsiTheme="majorHAnsi"/>
          <w:color w:val="D73A2C" w:themeColor="accent1"/>
          <w:sz w:val="40"/>
          <w:szCs w:val="36"/>
          <w:lang w:val="fr-FR"/>
        </w:rPr>
        <w:sectPr w:rsidR="009F1E69" w:rsidSect="000E71B7">
          <w:type w:val="continuous"/>
          <w:pgSz w:w="12240" w:h="15840"/>
          <w:pgMar w:top="720" w:right="720" w:bottom="720" w:left="720" w:header="720" w:footer="288" w:gutter="0"/>
          <w:cols w:num="2" w:space="720"/>
          <w:docGrid w:linePitch="360"/>
        </w:sectPr>
      </w:pPr>
    </w:p>
    <w:p w14:paraId="44669E7B" w14:textId="77777777" w:rsidR="009F1E69" w:rsidRDefault="009F1E69" w:rsidP="009F1E69">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92384" behindDoc="1" locked="1" layoutInCell="1" allowOverlap="1" wp14:anchorId="2036C0EB" wp14:editId="6F93CB4A">
                <wp:simplePos x="0" y="0"/>
                <wp:positionH relativeFrom="page">
                  <wp:posOffset>8255</wp:posOffset>
                </wp:positionH>
                <wp:positionV relativeFrom="paragraph">
                  <wp:posOffset>-527050</wp:posOffset>
                </wp:positionV>
                <wp:extent cx="7772400" cy="9641205"/>
                <wp:effectExtent l="0" t="0" r="0" b="0"/>
                <wp:wrapNone/>
                <wp:docPr id="1758952480" name="Group 17589524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758952482"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83"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84"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85"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2517DD8" id="Group 1758952480" o:spid="_x0000_s1026" alt="&quot;&quot;" style="position:absolute;margin-left:.65pt;margin-top:-41.5pt;width:612pt;height:759.15pt;z-index:-251524096;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2FDA9D11" w14:textId="77777777" w:rsidR="009F1E69" w:rsidRPr="00000A91" w:rsidRDefault="009F1E69" w:rsidP="009F1E69">
      <w:pPr>
        <w:jc w:val="left"/>
        <w:rPr>
          <w:rFonts w:ascii="Courier New" w:hAnsi="Courier New" w:cs="Courier New"/>
          <w:sz w:val="14"/>
          <w:szCs w:val="12"/>
        </w:rPr>
      </w:pPr>
      <w:r w:rsidRPr="009F1E69">
        <w:rPr>
          <w:rFonts w:ascii="Bookman Old Style" w:hAnsi="Bookman Old Style" w:cs="Times New Roman (Body CS)"/>
          <w:caps/>
          <w:color w:val="auto"/>
          <w:spacing w:val="20"/>
          <w:szCs w:val="16"/>
          <w:lang w:val="fr-FR"/>
        </w:rPr>
        <w:t>14. How does supplier performance vary across different product categories or departments? Can we visualize this using stacked bar charts or grouped column charts?</w:t>
      </w:r>
    </w:p>
    <w:p w14:paraId="70C85A7B" w14:textId="77777777" w:rsidR="009F1E69" w:rsidRDefault="009F1E69" w:rsidP="009F1E69">
      <w:pPr>
        <w:jc w:val="left"/>
        <w:rPr>
          <w:rFonts w:ascii="Courier New" w:hAnsi="Courier New" w:cs="Courier New"/>
          <w:sz w:val="14"/>
          <w:szCs w:val="12"/>
        </w:rPr>
        <w:sectPr w:rsidR="009F1E69" w:rsidSect="009F1E69">
          <w:type w:val="continuous"/>
          <w:pgSz w:w="12240" w:h="15840"/>
          <w:pgMar w:top="720" w:right="720" w:bottom="720" w:left="720" w:header="720" w:footer="288" w:gutter="0"/>
          <w:cols w:space="720"/>
          <w:docGrid w:linePitch="360"/>
        </w:sectPr>
      </w:pPr>
    </w:p>
    <w:p w14:paraId="5144218F" w14:textId="77777777" w:rsidR="009F1E69" w:rsidRPr="008F6805" w:rsidRDefault="009F1E69" w:rsidP="009F1E69">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UNITS SUPPLIED BY SUPPLIERS FOR DIFFERENT CATEGORY</w:t>
      </w:r>
    </w:p>
    <w:p w14:paraId="3DC854F9" w14:textId="77777777" w:rsidR="009F1E69" w:rsidRDefault="009F1E69" w:rsidP="009F1E69">
      <w:pPr>
        <w:jc w:val="left"/>
        <w:rPr>
          <w:rFonts w:ascii="Courier New" w:hAnsi="Courier New" w:cs="Courier New"/>
          <w:sz w:val="14"/>
          <w:szCs w:val="12"/>
        </w:rPr>
      </w:pPr>
      <w:r w:rsidRPr="009F1E69">
        <w:rPr>
          <w:rFonts w:ascii="Courier New" w:hAnsi="Courier New" w:cs="Courier New"/>
          <w:sz w:val="14"/>
          <w:szCs w:val="12"/>
        </w:rPr>
        <w:t>Supplier Performance by Category: Key Highlights</w:t>
      </w:r>
    </w:p>
    <w:p w14:paraId="4970AF1F" w14:textId="77777777" w:rsidR="009F1E69" w:rsidRPr="009F1E69" w:rsidRDefault="009F1E69" w:rsidP="009F1E69">
      <w:pPr>
        <w:jc w:val="left"/>
        <w:rPr>
          <w:rFonts w:ascii="Courier New" w:hAnsi="Courier New" w:cs="Courier New"/>
          <w:sz w:val="14"/>
          <w:szCs w:val="12"/>
        </w:rPr>
      </w:pPr>
      <w:r w:rsidRPr="009F1E69">
        <w:rPr>
          <w:rFonts w:ascii="Courier New" w:hAnsi="Courier New" w:cs="Courier New"/>
          <w:noProof/>
          <w:sz w:val="14"/>
          <w:szCs w:val="12"/>
        </w:rPr>
        <w:drawing>
          <wp:inline distT="0" distB="0" distL="0" distR="0" wp14:anchorId="13EAC082" wp14:editId="2FE800FC">
            <wp:extent cx="3200400" cy="2018665"/>
            <wp:effectExtent l="0" t="0" r="0" b="635"/>
            <wp:docPr id="1758952486" name="Picture 175895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2018665"/>
                    </a:xfrm>
                    <a:prstGeom prst="rect">
                      <a:avLst/>
                    </a:prstGeom>
                  </pic:spPr>
                </pic:pic>
              </a:graphicData>
            </a:graphic>
          </wp:inline>
        </w:drawing>
      </w:r>
    </w:p>
    <w:p w14:paraId="02FB09DD" w14:textId="77777777" w:rsidR="009F1E69" w:rsidRPr="009F1E69" w:rsidRDefault="009F1E69" w:rsidP="009F1E69">
      <w:pPr>
        <w:jc w:val="left"/>
        <w:rPr>
          <w:rFonts w:ascii="Courier New" w:hAnsi="Courier New" w:cs="Courier New"/>
          <w:sz w:val="14"/>
          <w:szCs w:val="12"/>
        </w:rPr>
      </w:pPr>
      <w:r w:rsidRPr="009F1E69">
        <w:rPr>
          <w:rFonts w:ascii="Courier New" w:hAnsi="Courier New" w:cs="Courier New"/>
          <w:sz w:val="14"/>
          <w:szCs w:val="12"/>
        </w:rPr>
        <w:t>This data reveals interesting patterns in units supplied by different suppliers across various product categories.</w:t>
      </w:r>
    </w:p>
    <w:p w14:paraId="73B60F57" w14:textId="77777777" w:rsidR="009F1E69" w:rsidRPr="009F1E69" w:rsidRDefault="009F1E69" w:rsidP="009F1E69">
      <w:pPr>
        <w:spacing w:after="0"/>
        <w:jc w:val="left"/>
        <w:rPr>
          <w:rFonts w:ascii="Courier New" w:hAnsi="Courier New" w:cs="Courier New"/>
          <w:sz w:val="14"/>
          <w:szCs w:val="12"/>
        </w:rPr>
      </w:pPr>
      <w:r w:rsidRPr="009F1E69">
        <w:rPr>
          <w:rFonts w:ascii="Courier New" w:hAnsi="Courier New" w:cs="Courier New"/>
          <w:sz w:val="14"/>
          <w:szCs w:val="12"/>
        </w:rPr>
        <w:t>Top Suppliers by Category:</w:t>
      </w:r>
    </w:p>
    <w:p w14:paraId="2A777552"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Beverages: Charlotte Cooper leads with 96 units, followed by Cheryl Saylor (183) and Martin Bein (125).</w:t>
      </w:r>
    </w:p>
    <w:p w14:paraId="43DC86CF"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Condiments: Shelley Burke tops the list with 233 units, followed by Regina Murphy (126) and Chantal Goulet (113).</w:t>
      </w:r>
    </w:p>
    <w:p w14:paraId="7E2C79A1"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Confections: Petra Winkler takes the lead with 140 units, followed by Peter Wilson (124) and Anne Heikkonen (135).</w:t>
      </w:r>
    </w:p>
    <w:p w14:paraId="0B430BCE"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Dairy Products: Beate Vileid stands out with 164 units, followed by Antonio del Valle Saavedra (138) and Elio Rossi (133).</w:t>
      </w:r>
    </w:p>
    <w:p w14:paraId="26288A1F"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Grains/Cereals: Lars Peterson holds the top spot with 165 units, followed by Beate Vileid (164) and Martin Bein (102).</w:t>
      </w:r>
    </w:p>
    <w:p w14:paraId="7C478825"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Meat/Poultry: Jean-Guy Lauzon dominates with 136 units, significantly surpassing all other suppliers in this category.</w:t>
      </w:r>
    </w:p>
    <w:p w14:paraId="5F3EFF2E"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Produce: Beate Vileid leads with 164 units (also top in Dairy Products), followed by Regina Murphy (15) and Mayumi Ohno (35).</w:t>
      </w:r>
    </w:p>
    <w:p w14:paraId="0ED07EC6"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Seafood: Michael Björn significantly outperforms others with 274 units, followed by Robb Merchant (208) and Niels Petersen (170).</w:t>
      </w:r>
    </w:p>
    <w:p w14:paraId="6F9C3D74" w14:textId="77777777" w:rsidR="009F1E69" w:rsidRDefault="009F1E69" w:rsidP="009F1E69">
      <w:pPr>
        <w:spacing w:after="0"/>
        <w:jc w:val="left"/>
        <w:rPr>
          <w:rFonts w:ascii="Courier New" w:hAnsi="Courier New" w:cs="Courier New"/>
          <w:sz w:val="14"/>
          <w:szCs w:val="12"/>
        </w:rPr>
      </w:pPr>
    </w:p>
    <w:p w14:paraId="57EE8EF0" w14:textId="77777777" w:rsidR="009F1E69" w:rsidRPr="009F1E69" w:rsidRDefault="009F1E69" w:rsidP="009F1E69">
      <w:pPr>
        <w:spacing w:after="0"/>
        <w:jc w:val="left"/>
        <w:rPr>
          <w:rFonts w:ascii="Courier New" w:hAnsi="Courier New" w:cs="Courier New"/>
          <w:sz w:val="14"/>
          <w:szCs w:val="12"/>
        </w:rPr>
      </w:pPr>
      <w:r w:rsidRPr="009F1E69">
        <w:rPr>
          <w:rFonts w:ascii="Courier New" w:hAnsi="Courier New" w:cs="Courier New"/>
          <w:sz w:val="14"/>
          <w:szCs w:val="12"/>
        </w:rPr>
        <w:t>Category Insights:</w:t>
      </w:r>
    </w:p>
    <w:p w14:paraId="75EE7A81"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Beverages: Several suppliers contribute moderate amounts, suggesting a potentially competitive landscape.</w:t>
      </w:r>
    </w:p>
    <w:p w14:paraId="58DEA797"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Condiments and Confections: A few suppliers hold larger shares, potentially indicating stronger partnerships or specialization.</w:t>
      </w:r>
    </w:p>
    <w:p w14:paraId="70D02817"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Dairy Products and Grains/Cereals: Beate Vileid's performance across two categories suggests potential for broader product offerings or strategic partnerships.</w:t>
      </w:r>
    </w:p>
    <w:p w14:paraId="7C9EEB32"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Meat/Poultry: Jean-Guy Lauzon's dominance highlights their focus or expertise in this category.</w:t>
      </w:r>
    </w:p>
    <w:p w14:paraId="77B1CC48"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Produce: The spread of suppliers suggests diverse sourcing or smaller order sizes.</w:t>
      </w:r>
    </w:p>
    <w:p w14:paraId="7AF6CE61"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Seafood: Michael Björn's exceptional contribution warrants further investigation into their sourcing capabilities or market position.</w:t>
      </w:r>
    </w:p>
    <w:p w14:paraId="6958528D" w14:textId="77777777" w:rsidR="00241AEC" w:rsidRDefault="009F1E69" w:rsidP="009F1E69">
      <w:pPr>
        <w:spacing w:after="0"/>
        <w:jc w:val="left"/>
        <w:rPr>
          <w:rFonts w:ascii="Courier New" w:hAnsi="Courier New" w:cs="Courier New"/>
          <w:sz w:val="14"/>
          <w:szCs w:val="12"/>
        </w:rPr>
      </w:pPr>
      <w:r>
        <w:rPr>
          <w:rFonts w:ascii="Courier New" w:hAnsi="Courier New" w:cs="Courier New"/>
          <w:sz w:val="14"/>
          <w:szCs w:val="12"/>
        </w:rPr>
        <w:br w:type="column"/>
      </w:r>
    </w:p>
    <w:p w14:paraId="7C63DA0A" w14:textId="77777777" w:rsidR="009F1E69" w:rsidRPr="009F1E69" w:rsidRDefault="009F1E69" w:rsidP="009F1E69">
      <w:pPr>
        <w:spacing w:after="0"/>
        <w:jc w:val="left"/>
        <w:rPr>
          <w:rFonts w:ascii="Courier New" w:hAnsi="Courier New" w:cs="Courier New"/>
          <w:sz w:val="14"/>
          <w:szCs w:val="12"/>
        </w:rPr>
      </w:pPr>
      <w:r w:rsidRPr="009F1E69">
        <w:rPr>
          <w:rFonts w:ascii="Courier New" w:hAnsi="Courier New" w:cs="Courier New"/>
          <w:sz w:val="14"/>
          <w:szCs w:val="12"/>
        </w:rPr>
        <w:t>Further Exploration:</w:t>
      </w:r>
    </w:p>
    <w:p w14:paraId="1DB0A447"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Analyze trends over time to see if supplier performance changes.</w:t>
      </w:r>
    </w:p>
    <w:p w14:paraId="1C9AE7F9"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Segment data by region or customer to identify specific buying patterns.</w:t>
      </w:r>
    </w:p>
    <w:p w14:paraId="7DC20D6D" w14:textId="77777777" w:rsidR="009F1E69" w:rsidRPr="009F1E69" w:rsidRDefault="009F1E69" w:rsidP="009F1E69">
      <w:pPr>
        <w:spacing w:after="0"/>
        <w:jc w:val="left"/>
        <w:rPr>
          <w:rFonts w:ascii="Courier New" w:hAnsi="Courier New" w:cs="Courier New"/>
          <w:sz w:val="14"/>
          <w:szCs w:val="12"/>
        </w:rPr>
      </w:pPr>
      <w:r>
        <w:rPr>
          <w:rFonts w:ascii="Courier New" w:hAnsi="Courier New" w:cs="Courier New"/>
          <w:sz w:val="14"/>
          <w:szCs w:val="12"/>
        </w:rPr>
        <w:tab/>
      </w:r>
      <w:r w:rsidRPr="009F1E69">
        <w:rPr>
          <w:rFonts w:ascii="Courier New" w:hAnsi="Courier New" w:cs="Courier New"/>
          <w:sz w:val="14"/>
          <w:szCs w:val="12"/>
        </w:rPr>
        <w:t>Investigate factors influencing supplier selection, like pricing, quality, or reliability.</w:t>
      </w:r>
    </w:p>
    <w:p w14:paraId="188A03DD" w14:textId="77777777" w:rsidR="009F1E69" w:rsidRPr="009F1E69" w:rsidRDefault="009F1E69" w:rsidP="009F1E69">
      <w:pPr>
        <w:spacing w:after="0"/>
        <w:jc w:val="left"/>
        <w:rPr>
          <w:rFonts w:ascii="Courier New" w:hAnsi="Courier New" w:cs="Courier New"/>
          <w:sz w:val="14"/>
          <w:szCs w:val="12"/>
        </w:rPr>
      </w:pPr>
    </w:p>
    <w:p w14:paraId="01C2F31B" w14:textId="77777777" w:rsidR="00987A87" w:rsidRDefault="009F1E69" w:rsidP="00241AEC">
      <w:pPr>
        <w:spacing w:after="0"/>
        <w:jc w:val="left"/>
        <w:rPr>
          <w:rFonts w:ascii="Courier New" w:hAnsi="Courier New" w:cs="Courier New"/>
          <w:sz w:val="14"/>
          <w:szCs w:val="12"/>
        </w:rPr>
      </w:pPr>
      <w:r w:rsidRPr="009F1E69">
        <w:rPr>
          <w:rFonts w:ascii="Courier New" w:hAnsi="Courier New" w:cs="Courier New"/>
          <w:sz w:val="14"/>
          <w:szCs w:val="12"/>
        </w:rPr>
        <w:t>This summary provides a springboard for deeper analysis to optimize supplier relationships and potentially improve product sourcing strategies.</w:t>
      </w:r>
    </w:p>
    <w:p w14:paraId="2EF500AB" w14:textId="77777777" w:rsidR="00241AEC" w:rsidRDefault="00241AEC" w:rsidP="00241AEC">
      <w:pPr>
        <w:spacing w:after="0"/>
        <w:jc w:val="left"/>
        <w:rPr>
          <w:rFonts w:ascii="Courier New" w:hAnsi="Courier New" w:cs="Courier New"/>
          <w:sz w:val="14"/>
          <w:szCs w:val="12"/>
        </w:rPr>
      </w:pPr>
    </w:p>
    <w:p w14:paraId="082759E6" w14:textId="77777777" w:rsidR="00241AEC" w:rsidRPr="00FC75F7" w:rsidRDefault="00241AEC" w:rsidP="00241AEC">
      <w:pPr>
        <w:spacing w:after="0"/>
        <w:rPr>
          <w:rFonts w:ascii="Courier New" w:hAnsi="Courier New" w:cs="Courier New"/>
          <w:sz w:val="14"/>
          <w:szCs w:val="12"/>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68B07264" w14:textId="77777777" w:rsidR="00241AEC" w:rsidRPr="009F1E69" w:rsidRDefault="00241AEC" w:rsidP="00241AEC">
      <w:pPr>
        <w:spacing w:after="0"/>
        <w:jc w:val="left"/>
        <w:rPr>
          <w:b/>
          <w:bCs/>
          <w:sz w:val="18"/>
          <w:szCs w:val="16"/>
        </w:rPr>
      </w:pPr>
      <w:r w:rsidRPr="009F1E69">
        <w:rPr>
          <w:b/>
          <w:bCs/>
          <w:sz w:val="18"/>
          <w:szCs w:val="16"/>
        </w:rPr>
        <w:t>create view Q14_SupplierCategoryUnits_view as</w:t>
      </w:r>
    </w:p>
    <w:p w14:paraId="54215C1D" w14:textId="77777777" w:rsidR="00241AEC" w:rsidRPr="009F1E69" w:rsidRDefault="00241AEC" w:rsidP="00241AEC">
      <w:pPr>
        <w:spacing w:after="0"/>
        <w:jc w:val="left"/>
        <w:rPr>
          <w:b/>
          <w:bCs/>
          <w:sz w:val="18"/>
          <w:szCs w:val="16"/>
        </w:rPr>
      </w:pPr>
      <w:r w:rsidRPr="009F1E69">
        <w:rPr>
          <w:b/>
          <w:bCs/>
          <w:sz w:val="18"/>
          <w:szCs w:val="16"/>
        </w:rPr>
        <w:t>select s.ContactName, c.CategoryName, sum(p.UnitsInStock+p.UnitsOnOrder) `Units Supplied by Supplier`</w:t>
      </w:r>
    </w:p>
    <w:p w14:paraId="1ED7B30F" w14:textId="77777777" w:rsidR="00241AEC" w:rsidRPr="009F1E69" w:rsidRDefault="00241AEC" w:rsidP="00241AEC">
      <w:pPr>
        <w:spacing w:after="0"/>
        <w:jc w:val="left"/>
        <w:rPr>
          <w:b/>
          <w:bCs/>
          <w:sz w:val="18"/>
          <w:szCs w:val="16"/>
        </w:rPr>
      </w:pPr>
      <w:r w:rsidRPr="009F1E69">
        <w:rPr>
          <w:b/>
          <w:bCs/>
          <w:sz w:val="18"/>
          <w:szCs w:val="16"/>
        </w:rPr>
        <w:t xml:space="preserve">from products p </w:t>
      </w:r>
    </w:p>
    <w:p w14:paraId="53FCF6DA" w14:textId="77777777" w:rsidR="00241AEC" w:rsidRPr="009F1E69" w:rsidRDefault="00241AEC" w:rsidP="00241AEC">
      <w:pPr>
        <w:spacing w:after="0"/>
        <w:jc w:val="left"/>
        <w:rPr>
          <w:b/>
          <w:bCs/>
          <w:sz w:val="18"/>
          <w:szCs w:val="16"/>
        </w:rPr>
      </w:pPr>
      <w:r w:rsidRPr="009F1E69">
        <w:rPr>
          <w:b/>
          <w:bCs/>
          <w:sz w:val="18"/>
          <w:szCs w:val="16"/>
        </w:rPr>
        <w:t>join suppliers s on p.SupplierID = s.SupplierID</w:t>
      </w:r>
    </w:p>
    <w:p w14:paraId="2A96F013" w14:textId="77777777" w:rsidR="00241AEC" w:rsidRPr="009F1E69" w:rsidRDefault="00241AEC" w:rsidP="00241AEC">
      <w:pPr>
        <w:spacing w:after="0"/>
        <w:jc w:val="left"/>
        <w:rPr>
          <w:b/>
          <w:bCs/>
          <w:sz w:val="18"/>
          <w:szCs w:val="16"/>
        </w:rPr>
      </w:pPr>
      <w:r w:rsidRPr="009F1E69">
        <w:rPr>
          <w:b/>
          <w:bCs/>
          <w:sz w:val="18"/>
          <w:szCs w:val="16"/>
        </w:rPr>
        <w:t>join categories c on c.CategoryID = p.CategoryID</w:t>
      </w:r>
    </w:p>
    <w:p w14:paraId="7B84CB6F" w14:textId="77777777" w:rsidR="00241AEC" w:rsidRPr="00987A87" w:rsidRDefault="00241AEC" w:rsidP="00241AEC">
      <w:pPr>
        <w:spacing w:after="0"/>
        <w:jc w:val="left"/>
        <w:rPr>
          <w:b/>
          <w:bCs/>
          <w:sz w:val="18"/>
          <w:szCs w:val="16"/>
        </w:rPr>
      </w:pPr>
      <w:r w:rsidRPr="009F1E69">
        <w:rPr>
          <w:b/>
          <w:bCs/>
          <w:sz w:val="18"/>
          <w:szCs w:val="16"/>
        </w:rPr>
        <w:t>group by 1,2;</w:t>
      </w:r>
    </w:p>
    <w:p w14:paraId="307D6CEB" w14:textId="77777777" w:rsidR="00241AEC" w:rsidRDefault="00241AEC" w:rsidP="00241AEC">
      <w:pPr>
        <w:spacing w:before="240" w:after="0"/>
        <w:rPr>
          <w:rFonts w:ascii="Courier New" w:hAnsi="Courier New" w:cs="Courier New"/>
          <w:sz w:val="14"/>
          <w:szCs w:val="12"/>
        </w:rPr>
      </w:pPr>
    </w:p>
    <w:p w14:paraId="56C83622" w14:textId="77777777" w:rsidR="00241AEC" w:rsidRDefault="00241AEC" w:rsidP="00241AEC">
      <w:pPr>
        <w:spacing w:before="240" w:after="0"/>
        <w:rPr>
          <w:rFonts w:ascii="Courier New" w:hAnsi="Courier New" w:cs="Courier New"/>
          <w:sz w:val="14"/>
          <w:szCs w:val="12"/>
        </w:rPr>
      </w:pPr>
      <w:r>
        <w:rPr>
          <w:rFonts w:ascii="Courier New" w:hAnsi="Courier New" w:cs="Courier New"/>
          <w:sz w:val="14"/>
          <w:szCs w:val="12"/>
        </w:rPr>
        <w:br w:type="page"/>
      </w:r>
    </w:p>
    <w:p w14:paraId="59D18A1F" w14:textId="77777777" w:rsidR="00241AEC" w:rsidRDefault="00241AEC" w:rsidP="00241AEC">
      <w:pPr>
        <w:jc w:val="left"/>
        <w:rPr>
          <w:rFonts w:asciiTheme="majorHAnsi" w:hAnsiTheme="majorHAnsi"/>
          <w:color w:val="D73A2C" w:themeColor="accent1"/>
          <w:sz w:val="40"/>
          <w:szCs w:val="36"/>
          <w:lang w:val="fr-FR"/>
        </w:rPr>
        <w:sectPr w:rsidR="00241AEC" w:rsidSect="009F1E69">
          <w:type w:val="continuous"/>
          <w:pgSz w:w="12240" w:h="15840"/>
          <w:pgMar w:top="720" w:right="720" w:bottom="720" w:left="720" w:header="720" w:footer="288" w:gutter="0"/>
          <w:cols w:num="2" w:space="720"/>
          <w:docGrid w:linePitch="360"/>
        </w:sectPr>
      </w:pPr>
    </w:p>
    <w:p w14:paraId="56ACA3F2" w14:textId="77777777" w:rsidR="00241AEC" w:rsidRDefault="00241AEC" w:rsidP="00241AEC">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94432" behindDoc="1" locked="1" layoutInCell="1" allowOverlap="1" wp14:anchorId="727AA181" wp14:editId="6592C986">
                <wp:simplePos x="0" y="0"/>
                <wp:positionH relativeFrom="page">
                  <wp:posOffset>8255</wp:posOffset>
                </wp:positionH>
                <wp:positionV relativeFrom="paragraph">
                  <wp:posOffset>-527050</wp:posOffset>
                </wp:positionV>
                <wp:extent cx="7772400" cy="9641205"/>
                <wp:effectExtent l="0" t="0" r="0" b="0"/>
                <wp:wrapNone/>
                <wp:docPr id="1758952487" name="Group 17589524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758952488"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89"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90"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952491"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C502E4D" id="Group 1758952487" o:spid="_x0000_s1026" alt="&quot;&quot;" style="position:absolute;margin-left:.65pt;margin-top:-41.5pt;width:612pt;height:759.15pt;z-index:-251522048;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DB3B43">
        <w:rPr>
          <w:rFonts w:asciiTheme="majorHAnsi" w:hAnsiTheme="majorHAnsi"/>
          <w:color w:val="D73A2C" w:themeColor="accent1"/>
          <w:sz w:val="40"/>
          <w:szCs w:val="36"/>
          <w:lang w:val="fr-FR"/>
        </w:rPr>
        <w:t>EDA PROBLEM STATEMENT</w:t>
      </w:r>
    </w:p>
    <w:p w14:paraId="381A6F34" w14:textId="77777777" w:rsidR="00241AEC" w:rsidRDefault="00241AEC" w:rsidP="00241AEC">
      <w:pPr>
        <w:spacing w:before="240" w:after="0"/>
        <w:jc w:val="left"/>
        <w:rPr>
          <w:rFonts w:ascii="Courier New" w:hAnsi="Courier New" w:cs="Courier New"/>
          <w:sz w:val="14"/>
          <w:szCs w:val="12"/>
        </w:rPr>
        <w:sectPr w:rsidR="00241AEC" w:rsidSect="00241AEC">
          <w:type w:val="continuous"/>
          <w:pgSz w:w="12240" w:h="15840"/>
          <w:pgMar w:top="720" w:right="720" w:bottom="720" w:left="720" w:header="720" w:footer="288" w:gutter="0"/>
          <w:cols w:space="720"/>
          <w:docGrid w:linePitch="360"/>
        </w:sectPr>
      </w:pPr>
      <w:r w:rsidRPr="00241AEC">
        <w:rPr>
          <w:rFonts w:ascii="Bookman Old Style" w:hAnsi="Bookman Old Style" w:cs="Times New Roman (Body CS)"/>
          <w:caps/>
          <w:color w:val="auto"/>
          <w:spacing w:val="20"/>
          <w:szCs w:val="16"/>
          <w:lang w:val="fr-FR"/>
        </w:rPr>
        <w:t>15. Can we identify any trends or patterns in supplier costs or pricing structures through visualizations? How can this information be used for procurement optimization?</w:t>
      </w:r>
    </w:p>
    <w:p w14:paraId="6928F422" w14:textId="77777777" w:rsidR="00241AEC" w:rsidRPr="008F6805" w:rsidRDefault="00241AEC" w:rsidP="00241AEC">
      <w:pPr>
        <w:spacing w:before="100" w:beforeAutospacing="1" w:after="0"/>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PERCENTAGE COST AQUIRED</w:t>
      </w:r>
    </w:p>
    <w:p w14:paraId="632A98D0" w14:textId="77777777" w:rsidR="00241AEC" w:rsidRPr="00241AEC" w:rsidRDefault="00241AEC" w:rsidP="00241AEC">
      <w:pPr>
        <w:jc w:val="left"/>
        <w:rPr>
          <w:rFonts w:ascii="Courier New" w:hAnsi="Courier New" w:cs="Courier New"/>
          <w:sz w:val="14"/>
          <w:szCs w:val="12"/>
        </w:rPr>
      </w:pPr>
      <w:r w:rsidRPr="00241AEC">
        <w:rPr>
          <w:rFonts w:ascii="Courier New" w:hAnsi="Courier New" w:cs="Courier New"/>
          <w:sz w:val="14"/>
          <w:szCs w:val="12"/>
        </w:rPr>
        <w:t>Category Cost Breakdown: Top Spenders and Potential Savings</w:t>
      </w:r>
    </w:p>
    <w:p w14:paraId="743542F1" w14:textId="77777777" w:rsidR="00241AEC" w:rsidRDefault="00241AEC" w:rsidP="00241AEC">
      <w:pPr>
        <w:jc w:val="left"/>
        <w:rPr>
          <w:rFonts w:ascii="Courier New" w:hAnsi="Courier New" w:cs="Courier New"/>
          <w:sz w:val="14"/>
          <w:szCs w:val="12"/>
        </w:rPr>
      </w:pPr>
      <w:r w:rsidRPr="00241AEC">
        <w:rPr>
          <w:rFonts w:ascii="Courier New" w:hAnsi="Courier New" w:cs="Courier New"/>
          <w:noProof/>
          <w:sz w:val="14"/>
          <w:szCs w:val="12"/>
        </w:rPr>
        <w:drawing>
          <wp:inline distT="0" distB="0" distL="0" distR="0" wp14:anchorId="4B49F6AA" wp14:editId="6F88C18E">
            <wp:extent cx="3200400" cy="2693035"/>
            <wp:effectExtent l="0" t="0" r="0" b="0"/>
            <wp:docPr id="1758952492" name="Picture 175895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2693035"/>
                    </a:xfrm>
                    <a:prstGeom prst="rect">
                      <a:avLst/>
                    </a:prstGeom>
                  </pic:spPr>
                </pic:pic>
              </a:graphicData>
            </a:graphic>
          </wp:inline>
        </w:drawing>
      </w:r>
    </w:p>
    <w:p w14:paraId="3A562085" w14:textId="77777777" w:rsidR="00241AEC" w:rsidRPr="00241AEC" w:rsidRDefault="00241AEC" w:rsidP="00241AEC">
      <w:pPr>
        <w:jc w:val="left"/>
        <w:rPr>
          <w:rFonts w:ascii="Courier New" w:hAnsi="Courier New" w:cs="Courier New"/>
          <w:sz w:val="14"/>
          <w:szCs w:val="12"/>
        </w:rPr>
      </w:pPr>
      <w:r w:rsidRPr="00241AEC">
        <w:rPr>
          <w:rFonts w:ascii="Courier New" w:hAnsi="Courier New" w:cs="Courier New"/>
          <w:sz w:val="14"/>
          <w:szCs w:val="12"/>
        </w:rPr>
        <w:t>This data reveals the distribution of acquired costs across different product categories, offering insights into spending patterns and potential areas for optimization.</w:t>
      </w:r>
    </w:p>
    <w:p w14:paraId="152A69A8" w14:textId="77777777" w:rsidR="00241AEC" w:rsidRPr="00241AEC" w:rsidRDefault="00241AEC" w:rsidP="00241AEC">
      <w:pPr>
        <w:spacing w:after="0"/>
        <w:jc w:val="left"/>
        <w:rPr>
          <w:rFonts w:ascii="Courier New" w:hAnsi="Courier New" w:cs="Courier New"/>
          <w:sz w:val="14"/>
          <w:szCs w:val="12"/>
        </w:rPr>
      </w:pPr>
      <w:r w:rsidRPr="00241AEC">
        <w:rPr>
          <w:rFonts w:ascii="Courier New" w:hAnsi="Courier New" w:cs="Courier New"/>
          <w:sz w:val="14"/>
          <w:szCs w:val="12"/>
        </w:rPr>
        <w:t>Top Spending Categories:</w:t>
      </w:r>
    </w:p>
    <w:p w14:paraId="1724159F" w14:textId="77777777" w:rsidR="00241AEC" w:rsidRPr="00241AEC" w:rsidRDefault="00241AEC" w:rsidP="00241AEC">
      <w:pPr>
        <w:spacing w:after="0"/>
        <w:jc w:val="left"/>
        <w:rPr>
          <w:rFonts w:ascii="Courier New" w:hAnsi="Courier New" w:cs="Courier New"/>
          <w:sz w:val="14"/>
          <w:szCs w:val="12"/>
        </w:rPr>
      </w:pPr>
      <w:r>
        <w:rPr>
          <w:rFonts w:ascii="Courier New" w:hAnsi="Courier New" w:cs="Courier New"/>
          <w:sz w:val="14"/>
          <w:szCs w:val="12"/>
        </w:rPr>
        <w:tab/>
      </w:r>
      <w:r w:rsidRPr="00241AEC">
        <w:rPr>
          <w:rFonts w:ascii="Courier New" w:hAnsi="Courier New" w:cs="Courier New"/>
          <w:sz w:val="14"/>
          <w:szCs w:val="12"/>
        </w:rPr>
        <w:t>Seafood: Accounting for 16.78% of costs, seafood is the most significant expense, highlighting its potential impact on overall spending.</w:t>
      </w:r>
    </w:p>
    <w:p w14:paraId="5E5E2218" w14:textId="77777777" w:rsidR="00241AEC" w:rsidRPr="00241AEC" w:rsidRDefault="00241AEC" w:rsidP="00241AEC">
      <w:pPr>
        <w:spacing w:after="0"/>
        <w:jc w:val="left"/>
        <w:rPr>
          <w:rFonts w:ascii="Courier New" w:hAnsi="Courier New" w:cs="Courier New"/>
          <w:sz w:val="14"/>
          <w:szCs w:val="12"/>
        </w:rPr>
      </w:pPr>
      <w:r>
        <w:rPr>
          <w:rFonts w:ascii="Courier New" w:hAnsi="Courier New" w:cs="Courier New"/>
          <w:sz w:val="14"/>
          <w:szCs w:val="12"/>
        </w:rPr>
        <w:tab/>
      </w:r>
      <w:r w:rsidRPr="00241AEC">
        <w:rPr>
          <w:rFonts w:ascii="Courier New" w:hAnsi="Courier New" w:cs="Courier New"/>
          <w:sz w:val="14"/>
          <w:szCs w:val="12"/>
        </w:rPr>
        <w:t>Beverages: At 16.18%, beverages follow closely, suggesting another essential area for cost management.</w:t>
      </w:r>
    </w:p>
    <w:p w14:paraId="5C4EC86F" w14:textId="77777777" w:rsidR="00241AEC" w:rsidRPr="00241AEC" w:rsidRDefault="00241AEC" w:rsidP="00241AEC">
      <w:pPr>
        <w:spacing w:after="0"/>
        <w:jc w:val="left"/>
        <w:rPr>
          <w:rFonts w:ascii="Courier New" w:hAnsi="Courier New" w:cs="Courier New"/>
          <w:sz w:val="14"/>
          <w:szCs w:val="12"/>
        </w:rPr>
      </w:pPr>
      <w:r>
        <w:rPr>
          <w:rFonts w:ascii="Courier New" w:hAnsi="Courier New" w:cs="Courier New"/>
          <w:sz w:val="14"/>
          <w:szCs w:val="12"/>
        </w:rPr>
        <w:tab/>
      </w:r>
      <w:r w:rsidRPr="00241AEC">
        <w:rPr>
          <w:rFonts w:ascii="Courier New" w:hAnsi="Courier New" w:cs="Courier New"/>
          <w:sz w:val="14"/>
          <w:szCs w:val="12"/>
        </w:rPr>
        <w:t>Condiments: With 15.99%, condiments represent another notable expense category.</w:t>
      </w:r>
    </w:p>
    <w:p w14:paraId="556C42BC" w14:textId="77777777" w:rsidR="00241AEC" w:rsidRDefault="00241AEC" w:rsidP="00241AEC">
      <w:pPr>
        <w:spacing w:after="0"/>
        <w:jc w:val="left"/>
        <w:rPr>
          <w:rFonts w:ascii="Courier New" w:hAnsi="Courier New" w:cs="Courier New"/>
          <w:sz w:val="14"/>
          <w:szCs w:val="12"/>
        </w:rPr>
      </w:pPr>
    </w:p>
    <w:p w14:paraId="3548FC2A" w14:textId="77777777" w:rsidR="00241AEC" w:rsidRPr="00241AEC" w:rsidRDefault="00241AEC" w:rsidP="00241AEC">
      <w:pPr>
        <w:spacing w:after="0"/>
        <w:jc w:val="left"/>
        <w:rPr>
          <w:rFonts w:ascii="Courier New" w:hAnsi="Courier New" w:cs="Courier New"/>
          <w:sz w:val="14"/>
          <w:szCs w:val="12"/>
        </w:rPr>
      </w:pPr>
      <w:r w:rsidRPr="00241AEC">
        <w:rPr>
          <w:rFonts w:ascii="Courier New" w:hAnsi="Courier New" w:cs="Courier New"/>
          <w:sz w:val="14"/>
          <w:szCs w:val="12"/>
        </w:rPr>
        <w:t>Moderate Spending Categories:</w:t>
      </w:r>
    </w:p>
    <w:p w14:paraId="4BFEB73E" w14:textId="77777777" w:rsidR="00241AEC" w:rsidRPr="00241AEC" w:rsidRDefault="00241AEC" w:rsidP="00241AEC">
      <w:pPr>
        <w:spacing w:after="0"/>
        <w:jc w:val="left"/>
        <w:rPr>
          <w:rFonts w:ascii="Courier New" w:hAnsi="Courier New" w:cs="Courier New"/>
          <w:sz w:val="14"/>
          <w:szCs w:val="12"/>
        </w:rPr>
      </w:pPr>
      <w:r>
        <w:rPr>
          <w:rFonts w:ascii="Courier New" w:hAnsi="Courier New" w:cs="Courier New"/>
          <w:sz w:val="14"/>
          <w:szCs w:val="12"/>
        </w:rPr>
        <w:tab/>
      </w:r>
      <w:r w:rsidRPr="00241AEC">
        <w:rPr>
          <w:rFonts w:ascii="Courier New" w:hAnsi="Courier New" w:cs="Courier New"/>
          <w:sz w:val="14"/>
          <w:szCs w:val="12"/>
        </w:rPr>
        <w:t>Dairy Products: Dairy products hold a 15.01% share, indicating moderate spending compared to top categories but still meriting attention.</w:t>
      </w:r>
    </w:p>
    <w:p w14:paraId="05C89327" w14:textId="77777777" w:rsidR="00241AEC" w:rsidRPr="00241AEC" w:rsidRDefault="00241AEC" w:rsidP="00241AEC">
      <w:pPr>
        <w:spacing w:after="0"/>
        <w:jc w:val="left"/>
        <w:rPr>
          <w:rFonts w:ascii="Courier New" w:hAnsi="Courier New" w:cs="Courier New"/>
          <w:sz w:val="14"/>
          <w:szCs w:val="12"/>
        </w:rPr>
      </w:pPr>
      <w:r>
        <w:rPr>
          <w:rFonts w:ascii="Courier New" w:hAnsi="Courier New" w:cs="Courier New"/>
          <w:sz w:val="14"/>
          <w:szCs w:val="12"/>
        </w:rPr>
        <w:tab/>
      </w:r>
      <w:r w:rsidRPr="00241AEC">
        <w:rPr>
          <w:rFonts w:ascii="Courier New" w:hAnsi="Courier New" w:cs="Courier New"/>
          <w:sz w:val="14"/>
          <w:szCs w:val="12"/>
        </w:rPr>
        <w:t>Meat/Poultry: Meat and poultry represent 10.8% of costs, suggesting another area for potential cost control measures.</w:t>
      </w:r>
    </w:p>
    <w:p w14:paraId="7AC1F989" w14:textId="77777777" w:rsidR="00241AEC" w:rsidRDefault="00241AEC" w:rsidP="00241AEC">
      <w:pPr>
        <w:spacing w:after="0"/>
        <w:jc w:val="left"/>
        <w:rPr>
          <w:rFonts w:ascii="Courier New" w:hAnsi="Courier New" w:cs="Courier New"/>
          <w:sz w:val="14"/>
          <w:szCs w:val="12"/>
        </w:rPr>
      </w:pPr>
    </w:p>
    <w:p w14:paraId="7E8EE9B6" w14:textId="77777777" w:rsidR="00241AEC" w:rsidRPr="00241AEC" w:rsidRDefault="00241AEC" w:rsidP="00241AEC">
      <w:pPr>
        <w:spacing w:after="0"/>
        <w:jc w:val="left"/>
        <w:rPr>
          <w:rFonts w:ascii="Courier New" w:hAnsi="Courier New" w:cs="Courier New"/>
          <w:sz w:val="14"/>
          <w:szCs w:val="12"/>
        </w:rPr>
      </w:pPr>
      <w:r w:rsidRPr="00241AEC">
        <w:rPr>
          <w:rFonts w:ascii="Courier New" w:hAnsi="Courier New" w:cs="Courier New"/>
          <w:sz w:val="14"/>
          <w:szCs w:val="12"/>
        </w:rPr>
        <w:t>Lower Spending Categories:</w:t>
      </w:r>
    </w:p>
    <w:p w14:paraId="4BA8EF84" w14:textId="77777777" w:rsidR="00241AEC" w:rsidRPr="00241AEC" w:rsidRDefault="00241AEC" w:rsidP="00241AEC">
      <w:pPr>
        <w:spacing w:after="0"/>
        <w:jc w:val="left"/>
        <w:rPr>
          <w:rFonts w:ascii="Courier New" w:hAnsi="Courier New" w:cs="Courier New"/>
          <w:sz w:val="14"/>
          <w:szCs w:val="12"/>
        </w:rPr>
      </w:pPr>
      <w:r>
        <w:rPr>
          <w:rFonts w:ascii="Courier New" w:hAnsi="Courier New" w:cs="Courier New"/>
          <w:sz w:val="14"/>
          <w:szCs w:val="12"/>
        </w:rPr>
        <w:tab/>
      </w:r>
      <w:r w:rsidRPr="00241AEC">
        <w:rPr>
          <w:rFonts w:ascii="Courier New" w:hAnsi="Courier New" w:cs="Courier New"/>
          <w:sz w:val="14"/>
          <w:szCs w:val="12"/>
        </w:rPr>
        <w:t>Confections: At 14.28%, confectionery items account for a smaller portion of costs but could still benefit from strategic sourcing or negotiation.</w:t>
      </w:r>
    </w:p>
    <w:p w14:paraId="2AF9734C" w14:textId="77777777" w:rsidR="00241AEC" w:rsidRPr="00241AEC" w:rsidRDefault="00241AEC" w:rsidP="00241AEC">
      <w:pPr>
        <w:spacing w:after="0"/>
        <w:jc w:val="left"/>
        <w:rPr>
          <w:rFonts w:ascii="Courier New" w:hAnsi="Courier New" w:cs="Courier New"/>
          <w:sz w:val="14"/>
          <w:szCs w:val="12"/>
        </w:rPr>
      </w:pPr>
      <w:r>
        <w:rPr>
          <w:rFonts w:ascii="Courier New" w:hAnsi="Courier New" w:cs="Courier New"/>
          <w:sz w:val="14"/>
          <w:szCs w:val="12"/>
        </w:rPr>
        <w:tab/>
      </w:r>
      <w:r w:rsidRPr="00241AEC">
        <w:rPr>
          <w:rFonts w:ascii="Courier New" w:hAnsi="Courier New" w:cs="Courier New"/>
          <w:sz w:val="14"/>
          <w:szCs w:val="12"/>
        </w:rPr>
        <w:t>Grains/Cereals: Grains and cereals hold the lowest share at 6.9%, suggesting potentially less room for cost optimization compared to other categories.</w:t>
      </w:r>
    </w:p>
    <w:p w14:paraId="3EC8E401" w14:textId="77777777" w:rsidR="00241AEC" w:rsidRDefault="00241AEC" w:rsidP="00241AEC">
      <w:pPr>
        <w:spacing w:after="0"/>
        <w:jc w:val="left"/>
        <w:rPr>
          <w:rFonts w:ascii="Courier New" w:hAnsi="Courier New" w:cs="Courier New"/>
          <w:sz w:val="14"/>
          <w:szCs w:val="12"/>
        </w:rPr>
      </w:pPr>
      <w:r>
        <w:rPr>
          <w:rFonts w:ascii="Courier New" w:hAnsi="Courier New" w:cs="Courier New"/>
          <w:sz w:val="14"/>
          <w:szCs w:val="12"/>
        </w:rPr>
        <w:br w:type="column"/>
      </w:r>
    </w:p>
    <w:p w14:paraId="3BDFD973" w14:textId="77777777" w:rsidR="00241AEC" w:rsidRDefault="00241AEC" w:rsidP="00241AEC">
      <w:pPr>
        <w:spacing w:after="0"/>
        <w:jc w:val="left"/>
        <w:rPr>
          <w:rFonts w:ascii="Courier New" w:hAnsi="Courier New" w:cs="Courier New"/>
          <w:sz w:val="14"/>
          <w:szCs w:val="12"/>
        </w:rPr>
      </w:pPr>
    </w:p>
    <w:p w14:paraId="15A5D783" w14:textId="77777777" w:rsidR="00241AEC" w:rsidRPr="00241AEC" w:rsidRDefault="00241AEC" w:rsidP="00241AEC">
      <w:pPr>
        <w:spacing w:after="0"/>
        <w:jc w:val="left"/>
        <w:rPr>
          <w:rFonts w:ascii="Courier New" w:hAnsi="Courier New" w:cs="Courier New"/>
          <w:sz w:val="14"/>
          <w:szCs w:val="12"/>
        </w:rPr>
      </w:pPr>
      <w:r w:rsidRPr="00241AEC">
        <w:rPr>
          <w:rFonts w:ascii="Courier New" w:hAnsi="Courier New" w:cs="Courier New"/>
          <w:sz w:val="14"/>
          <w:szCs w:val="12"/>
        </w:rPr>
        <w:t>Additional Insights:</w:t>
      </w:r>
    </w:p>
    <w:p w14:paraId="1649820D" w14:textId="77777777" w:rsidR="00241AEC" w:rsidRPr="00241AEC" w:rsidRDefault="00241AEC" w:rsidP="00241AEC">
      <w:pPr>
        <w:spacing w:after="0"/>
        <w:jc w:val="left"/>
        <w:rPr>
          <w:rFonts w:ascii="Courier New" w:hAnsi="Courier New" w:cs="Courier New"/>
          <w:sz w:val="14"/>
          <w:szCs w:val="12"/>
        </w:rPr>
      </w:pPr>
      <w:r>
        <w:rPr>
          <w:rFonts w:ascii="Courier New" w:hAnsi="Courier New" w:cs="Courier New"/>
          <w:sz w:val="14"/>
          <w:szCs w:val="12"/>
        </w:rPr>
        <w:tab/>
      </w:r>
      <w:r w:rsidRPr="00241AEC">
        <w:rPr>
          <w:rFonts w:ascii="Courier New" w:hAnsi="Courier New" w:cs="Courier New"/>
          <w:sz w:val="14"/>
          <w:szCs w:val="12"/>
        </w:rPr>
        <w:t>The top three categories (Seafood, Beverages, Condiments) combined make up almost half (48.95%) of the total cost, highlighting their significant impact and potential for cost reduction efforts.</w:t>
      </w:r>
    </w:p>
    <w:p w14:paraId="1D0EEED0" w14:textId="77777777" w:rsidR="00241AEC" w:rsidRPr="00241AEC" w:rsidRDefault="00241AEC" w:rsidP="00241AEC">
      <w:pPr>
        <w:spacing w:after="0"/>
        <w:jc w:val="left"/>
        <w:rPr>
          <w:rFonts w:ascii="Courier New" w:hAnsi="Courier New" w:cs="Courier New"/>
          <w:sz w:val="14"/>
          <w:szCs w:val="12"/>
        </w:rPr>
      </w:pPr>
      <w:r>
        <w:rPr>
          <w:rFonts w:ascii="Courier New" w:hAnsi="Courier New" w:cs="Courier New"/>
          <w:sz w:val="14"/>
          <w:szCs w:val="12"/>
        </w:rPr>
        <w:tab/>
      </w:r>
      <w:r w:rsidRPr="00241AEC">
        <w:rPr>
          <w:rFonts w:ascii="Courier New" w:hAnsi="Courier New" w:cs="Courier New"/>
          <w:sz w:val="14"/>
          <w:szCs w:val="12"/>
        </w:rPr>
        <w:t>Analyzing cost drivers within each category could reveal specific areas for negotiation, alternative sourcing, or recipe adjustments.</w:t>
      </w:r>
    </w:p>
    <w:p w14:paraId="60EC5CFB" w14:textId="77777777" w:rsidR="00241AEC" w:rsidRPr="00241AEC" w:rsidRDefault="00241AEC" w:rsidP="00241AEC">
      <w:pPr>
        <w:spacing w:after="0"/>
        <w:jc w:val="left"/>
        <w:rPr>
          <w:rFonts w:ascii="Courier New" w:hAnsi="Courier New" w:cs="Courier New"/>
          <w:sz w:val="14"/>
          <w:szCs w:val="12"/>
        </w:rPr>
      </w:pPr>
      <w:r>
        <w:rPr>
          <w:rFonts w:ascii="Courier New" w:hAnsi="Courier New" w:cs="Courier New"/>
          <w:sz w:val="14"/>
          <w:szCs w:val="12"/>
        </w:rPr>
        <w:tab/>
      </w:r>
      <w:r w:rsidRPr="00241AEC">
        <w:rPr>
          <w:rFonts w:ascii="Courier New" w:hAnsi="Courier New" w:cs="Courier New"/>
          <w:sz w:val="14"/>
          <w:szCs w:val="12"/>
        </w:rPr>
        <w:t>Comparing costs to industry benchmarks or competitor pricing might identify potential savings opportunities.</w:t>
      </w:r>
    </w:p>
    <w:p w14:paraId="66B7E498" w14:textId="77777777" w:rsidR="00241AEC" w:rsidRDefault="00241AEC" w:rsidP="00241AEC">
      <w:pPr>
        <w:spacing w:after="0"/>
        <w:jc w:val="left"/>
        <w:rPr>
          <w:rFonts w:ascii="Courier New" w:hAnsi="Courier New" w:cs="Courier New"/>
          <w:sz w:val="14"/>
          <w:szCs w:val="12"/>
        </w:rPr>
      </w:pPr>
    </w:p>
    <w:p w14:paraId="37C98C23" w14:textId="77777777" w:rsidR="00241AEC" w:rsidRDefault="00241AEC" w:rsidP="00241AEC">
      <w:pPr>
        <w:jc w:val="left"/>
        <w:rPr>
          <w:rFonts w:ascii="Courier New" w:hAnsi="Courier New" w:cs="Courier New"/>
          <w:sz w:val="14"/>
          <w:szCs w:val="12"/>
        </w:rPr>
      </w:pPr>
      <w:r w:rsidRPr="00241AEC">
        <w:rPr>
          <w:rFonts w:ascii="Courier New" w:hAnsi="Courier New" w:cs="Courier New"/>
          <w:sz w:val="14"/>
          <w:szCs w:val="12"/>
        </w:rPr>
        <w:t>This summary provides a starting point for strategic cost management. By delving deeper into each category and exploring cost drivers, you can identify actionable steps to optimize spending and potentially improve profitability.</w:t>
      </w:r>
    </w:p>
    <w:p w14:paraId="4A11EA4A" w14:textId="77777777" w:rsidR="00241AEC" w:rsidRPr="00FC75F7" w:rsidRDefault="00241AEC" w:rsidP="00241AEC">
      <w:pPr>
        <w:spacing w:after="0"/>
        <w:rPr>
          <w:rFonts w:ascii="Courier New" w:hAnsi="Courier New" w:cs="Courier New"/>
          <w:sz w:val="14"/>
          <w:szCs w:val="12"/>
        </w:rPr>
      </w:pPr>
      <w:r w:rsidRPr="008F6805">
        <w:rPr>
          <w:rFonts w:ascii="Courier New" w:hAnsi="Courier New" w:cs="Courier New"/>
          <w:b/>
          <w:bCs/>
          <w:color w:val="D73A2C" w:themeColor="accent1"/>
          <w:sz w:val="16"/>
          <w:szCs w:val="10"/>
          <w:lang w:val="fr-FR"/>
        </w:rPr>
        <w:t>SQL QUERY USED</w:t>
      </w:r>
      <w:r>
        <w:rPr>
          <w:rFonts w:ascii="Courier New" w:hAnsi="Courier New" w:cs="Courier New"/>
          <w:b/>
          <w:bCs/>
          <w:color w:val="D73A2C" w:themeColor="accent1"/>
          <w:sz w:val="16"/>
          <w:szCs w:val="10"/>
          <w:lang w:val="fr-FR"/>
        </w:rPr>
        <w:t xml:space="preserve"> FOR ABOVE CHART</w:t>
      </w:r>
    </w:p>
    <w:p w14:paraId="2C55EEFA" w14:textId="77777777" w:rsidR="00241AEC" w:rsidRPr="00241AEC" w:rsidRDefault="00241AEC" w:rsidP="00241AEC">
      <w:pPr>
        <w:spacing w:after="0"/>
        <w:jc w:val="left"/>
        <w:rPr>
          <w:b/>
          <w:bCs/>
          <w:sz w:val="18"/>
          <w:szCs w:val="16"/>
        </w:rPr>
      </w:pPr>
      <w:r w:rsidRPr="00241AEC">
        <w:rPr>
          <w:b/>
          <w:bCs/>
          <w:sz w:val="18"/>
          <w:szCs w:val="16"/>
        </w:rPr>
        <w:t>create view Q15_CategoryCostAcquired_view as</w:t>
      </w:r>
    </w:p>
    <w:p w14:paraId="77BDBB58" w14:textId="77777777" w:rsidR="00241AEC" w:rsidRPr="00241AEC" w:rsidRDefault="00241AEC" w:rsidP="00241AEC">
      <w:pPr>
        <w:spacing w:after="0"/>
        <w:jc w:val="left"/>
        <w:rPr>
          <w:b/>
          <w:bCs/>
          <w:sz w:val="18"/>
          <w:szCs w:val="16"/>
        </w:rPr>
      </w:pPr>
      <w:r w:rsidRPr="00241AEC">
        <w:rPr>
          <w:b/>
          <w:bCs/>
          <w:sz w:val="18"/>
          <w:szCs w:val="16"/>
        </w:rPr>
        <w:t>with cte1 as(</w:t>
      </w:r>
    </w:p>
    <w:p w14:paraId="44C90698" w14:textId="77777777" w:rsidR="00241AEC" w:rsidRPr="00241AEC" w:rsidRDefault="00241AEC" w:rsidP="00241AEC">
      <w:pPr>
        <w:spacing w:after="0"/>
        <w:jc w:val="left"/>
        <w:rPr>
          <w:b/>
          <w:bCs/>
          <w:sz w:val="18"/>
          <w:szCs w:val="16"/>
        </w:rPr>
      </w:pPr>
      <w:r w:rsidRPr="00241AEC">
        <w:rPr>
          <w:b/>
          <w:bCs/>
          <w:sz w:val="18"/>
          <w:szCs w:val="16"/>
        </w:rPr>
        <w:t xml:space="preserve">select ProductID, </w:t>
      </w:r>
    </w:p>
    <w:p w14:paraId="6F0ED726" w14:textId="77777777" w:rsidR="00241AEC" w:rsidRPr="00241AEC" w:rsidRDefault="00241AEC" w:rsidP="00241AEC">
      <w:pPr>
        <w:spacing w:after="0"/>
        <w:jc w:val="left"/>
        <w:rPr>
          <w:b/>
          <w:bCs/>
          <w:sz w:val="18"/>
          <w:szCs w:val="16"/>
        </w:rPr>
      </w:pPr>
      <w:r w:rsidRPr="00241AEC">
        <w:rPr>
          <w:b/>
          <w:bCs/>
          <w:sz w:val="18"/>
          <w:szCs w:val="16"/>
        </w:rPr>
        <w:t>sum(NetSales)/sum(Quantity) `Updated UnitPrice`</w:t>
      </w:r>
    </w:p>
    <w:p w14:paraId="2760B628" w14:textId="77777777" w:rsidR="00241AEC" w:rsidRPr="00241AEC" w:rsidRDefault="00241AEC" w:rsidP="00241AEC">
      <w:pPr>
        <w:spacing w:after="0"/>
        <w:jc w:val="left"/>
        <w:rPr>
          <w:b/>
          <w:bCs/>
          <w:sz w:val="18"/>
          <w:szCs w:val="16"/>
        </w:rPr>
      </w:pPr>
      <w:r w:rsidRPr="00241AEC">
        <w:rPr>
          <w:b/>
          <w:bCs/>
          <w:sz w:val="18"/>
          <w:szCs w:val="16"/>
        </w:rPr>
        <w:t>from order_details_view</w:t>
      </w:r>
    </w:p>
    <w:p w14:paraId="4438DEFE" w14:textId="77777777" w:rsidR="00241AEC" w:rsidRPr="00241AEC" w:rsidRDefault="00241AEC" w:rsidP="00241AEC">
      <w:pPr>
        <w:spacing w:after="0"/>
        <w:jc w:val="left"/>
        <w:rPr>
          <w:b/>
          <w:bCs/>
          <w:sz w:val="18"/>
          <w:szCs w:val="16"/>
        </w:rPr>
      </w:pPr>
      <w:r w:rsidRPr="00241AEC">
        <w:rPr>
          <w:b/>
          <w:bCs/>
          <w:sz w:val="18"/>
          <w:szCs w:val="16"/>
        </w:rPr>
        <w:t>group by 1),</w:t>
      </w:r>
    </w:p>
    <w:p w14:paraId="54CF9488" w14:textId="77777777" w:rsidR="00241AEC" w:rsidRPr="00241AEC" w:rsidRDefault="00241AEC" w:rsidP="00241AEC">
      <w:pPr>
        <w:spacing w:after="0"/>
        <w:jc w:val="left"/>
        <w:rPr>
          <w:b/>
          <w:bCs/>
          <w:sz w:val="18"/>
          <w:szCs w:val="16"/>
        </w:rPr>
      </w:pPr>
      <w:r w:rsidRPr="00241AEC">
        <w:rPr>
          <w:b/>
          <w:bCs/>
          <w:sz w:val="18"/>
          <w:szCs w:val="16"/>
        </w:rPr>
        <w:t>cte2 as(</w:t>
      </w:r>
    </w:p>
    <w:p w14:paraId="3A821294" w14:textId="77777777" w:rsidR="00241AEC" w:rsidRPr="00241AEC" w:rsidRDefault="00241AEC" w:rsidP="00241AEC">
      <w:pPr>
        <w:spacing w:after="0"/>
        <w:jc w:val="left"/>
        <w:rPr>
          <w:b/>
          <w:bCs/>
          <w:sz w:val="18"/>
          <w:szCs w:val="16"/>
        </w:rPr>
      </w:pPr>
      <w:r w:rsidRPr="00241AEC">
        <w:rPr>
          <w:b/>
          <w:bCs/>
          <w:sz w:val="18"/>
          <w:szCs w:val="16"/>
        </w:rPr>
        <w:t xml:space="preserve">select c.ProductID, </w:t>
      </w:r>
    </w:p>
    <w:p w14:paraId="2B0F8432" w14:textId="77777777" w:rsidR="00241AEC" w:rsidRPr="00241AEC" w:rsidRDefault="00241AEC" w:rsidP="00241AEC">
      <w:pPr>
        <w:spacing w:after="0"/>
        <w:jc w:val="left"/>
        <w:rPr>
          <w:b/>
          <w:bCs/>
          <w:sz w:val="18"/>
          <w:szCs w:val="16"/>
        </w:rPr>
      </w:pPr>
      <w:r w:rsidRPr="00241AEC">
        <w:rPr>
          <w:b/>
          <w:bCs/>
          <w:sz w:val="18"/>
          <w:szCs w:val="16"/>
        </w:rPr>
        <w:t>round(p.UnitPrice-c.`Updated UnitPrice`,2) DeficitPrice</w:t>
      </w:r>
    </w:p>
    <w:p w14:paraId="0D4F3022" w14:textId="77777777" w:rsidR="00241AEC" w:rsidRPr="00241AEC" w:rsidRDefault="00241AEC" w:rsidP="00241AEC">
      <w:pPr>
        <w:spacing w:after="0"/>
        <w:jc w:val="left"/>
        <w:rPr>
          <w:b/>
          <w:bCs/>
          <w:sz w:val="18"/>
          <w:szCs w:val="16"/>
        </w:rPr>
      </w:pPr>
      <w:r w:rsidRPr="00241AEC">
        <w:rPr>
          <w:b/>
          <w:bCs/>
          <w:sz w:val="18"/>
          <w:szCs w:val="16"/>
        </w:rPr>
        <w:t xml:space="preserve">from cte1 c </w:t>
      </w:r>
    </w:p>
    <w:p w14:paraId="31F64425" w14:textId="77777777" w:rsidR="00241AEC" w:rsidRPr="00241AEC" w:rsidRDefault="00241AEC" w:rsidP="00241AEC">
      <w:pPr>
        <w:spacing w:after="0"/>
        <w:jc w:val="left"/>
        <w:rPr>
          <w:b/>
          <w:bCs/>
          <w:sz w:val="18"/>
          <w:szCs w:val="16"/>
        </w:rPr>
      </w:pPr>
      <w:r w:rsidRPr="00241AEC">
        <w:rPr>
          <w:b/>
          <w:bCs/>
          <w:sz w:val="18"/>
          <w:szCs w:val="16"/>
        </w:rPr>
        <w:t>join products p on p.ProductID = c.ProductID),</w:t>
      </w:r>
    </w:p>
    <w:p w14:paraId="4FA11755" w14:textId="77777777" w:rsidR="00241AEC" w:rsidRPr="00241AEC" w:rsidRDefault="00241AEC" w:rsidP="00241AEC">
      <w:pPr>
        <w:spacing w:after="0"/>
        <w:jc w:val="left"/>
        <w:rPr>
          <w:b/>
          <w:bCs/>
          <w:sz w:val="18"/>
          <w:szCs w:val="16"/>
        </w:rPr>
      </w:pPr>
      <w:r w:rsidRPr="00241AEC">
        <w:rPr>
          <w:b/>
          <w:bCs/>
          <w:sz w:val="18"/>
          <w:szCs w:val="16"/>
        </w:rPr>
        <w:t>cte3 as(</w:t>
      </w:r>
    </w:p>
    <w:p w14:paraId="7208F430" w14:textId="77777777" w:rsidR="00241AEC" w:rsidRPr="00241AEC" w:rsidRDefault="00241AEC" w:rsidP="00241AEC">
      <w:pPr>
        <w:spacing w:after="0"/>
        <w:jc w:val="left"/>
        <w:rPr>
          <w:b/>
          <w:bCs/>
          <w:sz w:val="18"/>
          <w:szCs w:val="16"/>
        </w:rPr>
      </w:pPr>
      <w:r w:rsidRPr="00241AEC">
        <w:rPr>
          <w:b/>
          <w:bCs/>
          <w:sz w:val="18"/>
          <w:szCs w:val="16"/>
        </w:rPr>
        <w:t xml:space="preserve">select cat.CategoryName, </w:t>
      </w:r>
    </w:p>
    <w:p w14:paraId="5C8CCD3F" w14:textId="77777777" w:rsidR="00241AEC" w:rsidRPr="00241AEC" w:rsidRDefault="00241AEC" w:rsidP="00241AEC">
      <w:pPr>
        <w:spacing w:after="0"/>
        <w:jc w:val="left"/>
        <w:rPr>
          <w:b/>
          <w:bCs/>
          <w:sz w:val="18"/>
          <w:szCs w:val="16"/>
        </w:rPr>
      </w:pPr>
      <w:r w:rsidRPr="00241AEC">
        <w:rPr>
          <w:b/>
          <w:bCs/>
          <w:sz w:val="18"/>
          <w:szCs w:val="16"/>
        </w:rPr>
        <w:t>round(sum(c.DeficitPrice * (p.UnitsInStock + p.UnitsOnOrder)),2) `Cost Acquired`</w:t>
      </w:r>
    </w:p>
    <w:p w14:paraId="20AAD4D0" w14:textId="77777777" w:rsidR="00241AEC" w:rsidRPr="00241AEC" w:rsidRDefault="00241AEC" w:rsidP="00241AEC">
      <w:pPr>
        <w:spacing w:after="0"/>
        <w:jc w:val="left"/>
        <w:rPr>
          <w:b/>
          <w:bCs/>
          <w:sz w:val="18"/>
          <w:szCs w:val="16"/>
        </w:rPr>
      </w:pPr>
      <w:r w:rsidRPr="00241AEC">
        <w:rPr>
          <w:b/>
          <w:bCs/>
          <w:sz w:val="18"/>
          <w:szCs w:val="16"/>
        </w:rPr>
        <w:t>from cte2 c</w:t>
      </w:r>
    </w:p>
    <w:p w14:paraId="54B2EAC1" w14:textId="77777777" w:rsidR="00241AEC" w:rsidRPr="00241AEC" w:rsidRDefault="00241AEC" w:rsidP="00241AEC">
      <w:pPr>
        <w:spacing w:after="0"/>
        <w:jc w:val="left"/>
        <w:rPr>
          <w:b/>
          <w:bCs/>
          <w:sz w:val="18"/>
          <w:szCs w:val="16"/>
        </w:rPr>
      </w:pPr>
      <w:r w:rsidRPr="00241AEC">
        <w:rPr>
          <w:b/>
          <w:bCs/>
          <w:sz w:val="18"/>
          <w:szCs w:val="16"/>
        </w:rPr>
        <w:t>join products p on c.ProductID = p.ProductID</w:t>
      </w:r>
    </w:p>
    <w:p w14:paraId="6EE4DAFB" w14:textId="77777777" w:rsidR="00241AEC" w:rsidRPr="00241AEC" w:rsidRDefault="00241AEC" w:rsidP="00241AEC">
      <w:pPr>
        <w:spacing w:after="0"/>
        <w:jc w:val="left"/>
        <w:rPr>
          <w:b/>
          <w:bCs/>
          <w:sz w:val="18"/>
          <w:szCs w:val="16"/>
        </w:rPr>
      </w:pPr>
      <w:r w:rsidRPr="00241AEC">
        <w:rPr>
          <w:b/>
          <w:bCs/>
          <w:sz w:val="18"/>
          <w:szCs w:val="16"/>
        </w:rPr>
        <w:t>join categories cat on cat.CategoryID = p.CategoryID</w:t>
      </w:r>
    </w:p>
    <w:p w14:paraId="5CB1CC76" w14:textId="77777777" w:rsidR="00241AEC" w:rsidRPr="00241AEC" w:rsidRDefault="00241AEC" w:rsidP="00241AEC">
      <w:pPr>
        <w:spacing w:after="0"/>
        <w:jc w:val="left"/>
        <w:rPr>
          <w:b/>
          <w:bCs/>
          <w:sz w:val="18"/>
          <w:szCs w:val="16"/>
        </w:rPr>
      </w:pPr>
      <w:r w:rsidRPr="00241AEC">
        <w:rPr>
          <w:b/>
          <w:bCs/>
          <w:sz w:val="18"/>
          <w:szCs w:val="16"/>
        </w:rPr>
        <w:t>group by 1)</w:t>
      </w:r>
    </w:p>
    <w:p w14:paraId="2BFDBFAF" w14:textId="77777777" w:rsidR="00241AEC" w:rsidRPr="00241AEC" w:rsidRDefault="00241AEC" w:rsidP="00241AEC">
      <w:pPr>
        <w:spacing w:after="0"/>
        <w:jc w:val="left"/>
        <w:rPr>
          <w:b/>
          <w:bCs/>
          <w:sz w:val="18"/>
          <w:szCs w:val="16"/>
        </w:rPr>
      </w:pPr>
      <w:r w:rsidRPr="00241AEC">
        <w:rPr>
          <w:b/>
          <w:bCs/>
          <w:sz w:val="18"/>
          <w:szCs w:val="16"/>
        </w:rPr>
        <w:t xml:space="preserve">select CategoryName, </w:t>
      </w:r>
    </w:p>
    <w:p w14:paraId="40AF56DE" w14:textId="77777777" w:rsidR="00241AEC" w:rsidRPr="00241AEC" w:rsidRDefault="00241AEC" w:rsidP="00241AEC">
      <w:pPr>
        <w:spacing w:after="0"/>
        <w:jc w:val="left"/>
        <w:rPr>
          <w:b/>
          <w:bCs/>
          <w:sz w:val="18"/>
          <w:szCs w:val="16"/>
        </w:rPr>
      </w:pPr>
      <w:r w:rsidRPr="00241AEC">
        <w:rPr>
          <w:b/>
          <w:bCs/>
          <w:sz w:val="18"/>
          <w:szCs w:val="16"/>
        </w:rPr>
        <w:t>round((`Cost Acquired`*100)/(select sum(`Cost Acquired`) from cte3),2) `Percentage Cost Acquired`</w:t>
      </w:r>
    </w:p>
    <w:p w14:paraId="21A468A1" w14:textId="77777777" w:rsidR="00241AEC" w:rsidRPr="00987A87" w:rsidRDefault="00241AEC" w:rsidP="00241AEC">
      <w:pPr>
        <w:spacing w:after="0"/>
        <w:jc w:val="left"/>
        <w:rPr>
          <w:b/>
          <w:bCs/>
          <w:sz w:val="18"/>
          <w:szCs w:val="16"/>
        </w:rPr>
      </w:pPr>
      <w:r w:rsidRPr="00241AEC">
        <w:rPr>
          <w:b/>
          <w:bCs/>
          <w:sz w:val="18"/>
          <w:szCs w:val="16"/>
        </w:rPr>
        <w:t>from cte3</w:t>
      </w:r>
    </w:p>
    <w:p w14:paraId="3B4EA422" w14:textId="77777777" w:rsidR="00241AEC" w:rsidRDefault="00241AEC" w:rsidP="00241AEC">
      <w:pPr>
        <w:spacing w:before="240" w:after="0"/>
        <w:rPr>
          <w:rFonts w:ascii="Courier New" w:hAnsi="Courier New" w:cs="Courier New"/>
          <w:sz w:val="14"/>
          <w:szCs w:val="12"/>
        </w:rPr>
      </w:pPr>
    </w:p>
    <w:p w14:paraId="52FB764E" w14:textId="77777777" w:rsidR="00241AEC" w:rsidRDefault="00241AEC" w:rsidP="00241AEC">
      <w:pPr>
        <w:spacing w:before="240" w:after="0"/>
        <w:rPr>
          <w:rFonts w:ascii="Courier New" w:hAnsi="Courier New" w:cs="Courier New"/>
          <w:sz w:val="14"/>
          <w:szCs w:val="12"/>
        </w:rPr>
      </w:pPr>
      <w:r>
        <w:rPr>
          <w:rFonts w:ascii="Courier New" w:hAnsi="Courier New" w:cs="Courier New"/>
          <w:sz w:val="14"/>
          <w:szCs w:val="12"/>
        </w:rPr>
        <w:br w:type="page"/>
      </w:r>
    </w:p>
    <w:p w14:paraId="13F672E5" w14:textId="77777777" w:rsidR="00E434BA" w:rsidRDefault="00E434BA" w:rsidP="00E434BA">
      <w:pPr>
        <w:jc w:val="left"/>
        <w:rPr>
          <w:rFonts w:asciiTheme="majorHAnsi" w:hAnsiTheme="majorHAnsi"/>
          <w:color w:val="D73A2C" w:themeColor="accent1"/>
          <w:sz w:val="40"/>
          <w:szCs w:val="36"/>
          <w:lang w:val="fr-FR"/>
        </w:rPr>
        <w:sectPr w:rsidR="00E434BA" w:rsidSect="00241AEC">
          <w:type w:val="continuous"/>
          <w:pgSz w:w="12240" w:h="15840"/>
          <w:pgMar w:top="720" w:right="720" w:bottom="720" w:left="720" w:header="720" w:footer="288" w:gutter="0"/>
          <w:cols w:num="2" w:space="720"/>
          <w:docGrid w:linePitch="360"/>
        </w:sectPr>
      </w:pPr>
    </w:p>
    <w:p w14:paraId="70A26586" w14:textId="77777777" w:rsidR="00AA0E63" w:rsidRDefault="00AA0E63" w:rsidP="00AA0E63">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796480" behindDoc="1" locked="1" layoutInCell="1" allowOverlap="1" wp14:anchorId="6C7650B5" wp14:editId="12030DCB">
                <wp:simplePos x="0" y="0"/>
                <wp:positionH relativeFrom="page">
                  <wp:posOffset>0</wp:posOffset>
                </wp:positionH>
                <wp:positionV relativeFrom="paragraph">
                  <wp:posOffset>-527050</wp:posOffset>
                </wp:positionV>
                <wp:extent cx="7772400" cy="9641205"/>
                <wp:effectExtent l="0" t="0" r="0" b="0"/>
                <wp:wrapNone/>
                <wp:docPr id="20" name="Group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21"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ABCBA8C" id="Group 20" o:spid="_x0000_s1026" alt="&quot;&quot;" style="position:absolute;margin-left:0;margin-top:-41.5pt;width:612pt;height:759.15pt;z-index:-251520000;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211DB793" w14:textId="77777777" w:rsidR="00AA0E63" w:rsidRDefault="0031736E" w:rsidP="00AA0E63">
      <w:pPr>
        <w:pStyle w:val="Author"/>
        <w:spacing w:after="100" w:afterAutospacing="1"/>
        <w:rPr>
          <w:color w:val="auto"/>
          <w:sz w:val="24"/>
          <w:szCs w:val="16"/>
          <w:lang w:val="fr-FR"/>
        </w:rPr>
      </w:pPr>
      <w:r w:rsidRPr="0031736E">
        <w:rPr>
          <w:color w:val="auto"/>
          <w:sz w:val="24"/>
          <w:szCs w:val="16"/>
          <w:lang w:val="fr-FR"/>
        </w:rPr>
        <w:t>1. How does customer distribution vary across different regions or customer segments? Can we visualize it on a map or bar chart?</w:t>
      </w:r>
    </w:p>
    <w:p w14:paraId="0C18397A" w14:textId="77777777" w:rsidR="007303D8" w:rsidRDefault="007303D8" w:rsidP="0031736E">
      <w:pPr>
        <w:spacing w:before="100" w:beforeAutospacing="1" w:after="0"/>
        <w:rPr>
          <w:rFonts w:ascii="Courier New" w:hAnsi="Courier New" w:cs="Courier New"/>
          <w:b/>
          <w:bCs/>
          <w:color w:val="D73A2C" w:themeColor="accent1"/>
          <w:sz w:val="16"/>
          <w:szCs w:val="10"/>
          <w:lang w:val="fr-FR"/>
        </w:rPr>
        <w:sectPr w:rsidR="007303D8" w:rsidSect="00AA0E63">
          <w:type w:val="continuous"/>
          <w:pgSz w:w="12240" w:h="15840"/>
          <w:pgMar w:top="720" w:right="720" w:bottom="720" w:left="720" w:header="720" w:footer="288" w:gutter="0"/>
          <w:cols w:space="720"/>
          <w:docGrid w:linePitch="360"/>
        </w:sectPr>
      </w:pPr>
    </w:p>
    <w:p w14:paraId="1861C435" w14:textId="77777777" w:rsidR="004F4550" w:rsidRPr="008F6805" w:rsidRDefault="0031736E" w:rsidP="004F4550">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79B0D248" w14:textId="77777777" w:rsidR="0031736E" w:rsidRDefault="004F4550" w:rsidP="004F4550">
      <w:pPr>
        <w:jc w:val="left"/>
        <w:rPr>
          <w:rFonts w:ascii="Courier New" w:hAnsi="Courier New" w:cs="Courier New"/>
          <w:sz w:val="14"/>
          <w:szCs w:val="12"/>
        </w:rPr>
      </w:pPr>
      <w:r w:rsidRPr="0031736E">
        <w:rPr>
          <w:rFonts w:ascii="Courier New" w:hAnsi="Courier New" w:cs="Courier New"/>
          <w:noProof/>
          <w:sz w:val="14"/>
          <w:szCs w:val="12"/>
        </w:rPr>
        <w:drawing>
          <wp:inline distT="0" distB="0" distL="0" distR="0" wp14:anchorId="1A34D6BA" wp14:editId="781E56F6">
            <wp:extent cx="3215640" cy="159888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3334" cy="1612655"/>
                    </a:xfrm>
                    <a:prstGeom prst="rect">
                      <a:avLst/>
                    </a:prstGeom>
                  </pic:spPr>
                </pic:pic>
              </a:graphicData>
            </a:graphic>
          </wp:inline>
        </w:drawing>
      </w:r>
    </w:p>
    <w:p w14:paraId="0F801ABB" w14:textId="77777777" w:rsidR="004F4550" w:rsidRPr="004F4550" w:rsidRDefault="004F4550" w:rsidP="004F4550">
      <w:pPr>
        <w:rPr>
          <w:rFonts w:ascii="Courier New" w:hAnsi="Courier New" w:cs="Courier New"/>
          <w:sz w:val="14"/>
          <w:szCs w:val="12"/>
        </w:rPr>
      </w:pPr>
      <w:r w:rsidRPr="004F4550">
        <w:rPr>
          <w:rFonts w:ascii="Courier New" w:hAnsi="Courier New" w:cs="Courier New"/>
          <w:sz w:val="14"/>
          <w:szCs w:val="12"/>
        </w:rPr>
        <w:t>The data encompasses a diverse range of cities across multiple countries. London in the UK has the highest count of customers with 6, followed closely by México D.F. in Mexico with 5 customers. São Paulo in Brazil, Buenos Aires in Argentina, and Madrid in Spain each have 3 customers. Other cities, such as Paris in France, Lisboa in Portugal, and Portland in the USA, have 2 customers each. Additionally, there are numerous cities with 1 customer, spread across various countries including Austria, Belgium, Canada, Denmark, Finland, Germany, Ireland, Italy, Norway, Poland, Sweden, Switzerland, the UK, the USA, and Venezuela.</w:t>
      </w:r>
    </w:p>
    <w:p w14:paraId="408E341A" w14:textId="77777777" w:rsidR="004F4550" w:rsidRPr="004F4550" w:rsidRDefault="004F4550" w:rsidP="004F4550">
      <w:pPr>
        <w:rPr>
          <w:rFonts w:ascii="Courier New" w:hAnsi="Courier New" w:cs="Courier New"/>
          <w:sz w:val="14"/>
          <w:szCs w:val="12"/>
        </w:rPr>
      </w:pPr>
      <w:r w:rsidRPr="004F4550">
        <w:rPr>
          <w:rFonts w:ascii="Courier New" w:hAnsi="Courier New" w:cs="Courier New"/>
          <w:sz w:val="14"/>
          <w:szCs w:val="12"/>
        </w:rPr>
        <w:t>In terms of overall distribution, the USA has the highest total count of customers, with 22 spread across different cities. Brazil follows with a total of 10 customers, and France and the UK tie with 10 customers each. Other countries have fewer customers, ranging from 1 to 7.</w:t>
      </w:r>
    </w:p>
    <w:p w14:paraId="2A719DD1" w14:textId="77777777" w:rsidR="00454264" w:rsidRDefault="004F4550" w:rsidP="004F4550">
      <w:pPr>
        <w:rPr>
          <w:rFonts w:ascii="Courier New" w:hAnsi="Courier New" w:cs="Courier New"/>
          <w:sz w:val="14"/>
          <w:szCs w:val="12"/>
        </w:rPr>
      </w:pPr>
      <w:r w:rsidRPr="004F4550">
        <w:rPr>
          <w:rFonts w:ascii="Courier New" w:hAnsi="Courier New" w:cs="Courier New"/>
          <w:sz w:val="14"/>
          <w:szCs w:val="12"/>
        </w:rPr>
        <w:t>Overall, the data showcases the global distribution of customers across different cities, reflecting the diversity of the customer base</w:t>
      </w:r>
    </w:p>
    <w:p w14:paraId="63C022A1" w14:textId="77777777" w:rsidR="004F4550" w:rsidRDefault="004F4550" w:rsidP="004F4550">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w:t>
      </w:r>
      <w:r w:rsidR="001006CD">
        <w:rPr>
          <w:rFonts w:ascii="Courier New" w:hAnsi="Courier New" w:cs="Courier New"/>
          <w:b/>
          <w:bCs/>
          <w:color w:val="D73A2C" w:themeColor="accent1"/>
          <w:sz w:val="16"/>
          <w:szCs w:val="10"/>
          <w:lang w:val="fr-FR"/>
        </w:rPr>
        <w:t xml:space="preserve"> FOR ABOVE VISUALIZATION</w:t>
      </w:r>
    </w:p>
    <w:p w14:paraId="5CFD742C" w14:textId="77777777" w:rsidR="004F4550" w:rsidRDefault="004F4550" w:rsidP="004F4550">
      <w:pPr>
        <w:jc w:val="left"/>
        <w:rPr>
          <w:rFonts w:ascii="Courier New" w:hAnsi="Courier New" w:cs="Courier New"/>
          <w:sz w:val="14"/>
          <w:szCs w:val="12"/>
        </w:rPr>
      </w:pPr>
      <w:r>
        <w:rPr>
          <w:noProof/>
        </w:rPr>
        <w:drawing>
          <wp:inline distT="0" distB="0" distL="0" distR="0" wp14:anchorId="3EFB20D1" wp14:editId="4326B8BC">
            <wp:extent cx="1623060" cy="27308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42492" cy="2763568"/>
                    </a:xfrm>
                    <a:prstGeom prst="rect">
                      <a:avLst/>
                    </a:prstGeom>
                  </pic:spPr>
                </pic:pic>
              </a:graphicData>
            </a:graphic>
          </wp:inline>
        </w:drawing>
      </w:r>
    </w:p>
    <w:p w14:paraId="025E953A" w14:textId="77777777" w:rsidR="00454264" w:rsidRDefault="00454264" w:rsidP="00454264">
      <w:pPr>
        <w:spacing w:line="240" w:lineRule="auto"/>
        <w:jc w:val="left"/>
        <w:rPr>
          <w:rFonts w:ascii="Courier New" w:hAnsi="Courier New" w:cs="Courier New"/>
          <w:sz w:val="14"/>
          <w:szCs w:val="12"/>
        </w:rPr>
      </w:pPr>
      <w:r>
        <w:rPr>
          <w:rFonts w:ascii="Courier New" w:hAnsi="Courier New" w:cs="Courier New"/>
          <w:sz w:val="14"/>
          <w:szCs w:val="12"/>
        </w:rPr>
        <w:br w:type="column"/>
      </w:r>
    </w:p>
    <w:p w14:paraId="018F925D" w14:textId="77777777" w:rsidR="001006CD" w:rsidRPr="00454264" w:rsidRDefault="001006CD" w:rsidP="00454264">
      <w:pPr>
        <w:spacing w:line="240" w:lineRule="auto"/>
        <w:jc w:val="left"/>
        <w:rPr>
          <w:rFonts w:ascii="Courier New" w:hAnsi="Courier New" w:cs="Courier New"/>
          <w:sz w:val="14"/>
          <w:szCs w:val="12"/>
        </w:rPr>
      </w:pPr>
      <w:r>
        <w:rPr>
          <w:rFonts w:ascii="Courier New" w:hAnsi="Courier New" w:cs="Courier New"/>
          <w:b/>
          <w:bCs/>
          <w:color w:val="D73A2C" w:themeColor="accent1"/>
          <w:sz w:val="16"/>
          <w:szCs w:val="10"/>
          <w:lang w:val="fr-FR"/>
        </w:rPr>
        <w:t>VISUALIZATION</w:t>
      </w:r>
    </w:p>
    <w:p w14:paraId="7BEEA76A" w14:textId="77777777" w:rsidR="0031736E" w:rsidRDefault="001006CD" w:rsidP="00AA0E63">
      <w:pPr>
        <w:jc w:val="left"/>
        <w:rPr>
          <w:rFonts w:ascii="Courier New" w:hAnsi="Courier New" w:cs="Courier New"/>
          <w:sz w:val="14"/>
          <w:szCs w:val="12"/>
        </w:rPr>
      </w:pPr>
      <w:r>
        <w:rPr>
          <w:noProof/>
        </w:rPr>
        <w:drawing>
          <wp:inline distT="0" distB="0" distL="0" distR="0" wp14:anchorId="3F89D0B9" wp14:editId="25192D8A">
            <wp:extent cx="3169920" cy="144407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5434" cy="1451142"/>
                    </a:xfrm>
                    <a:prstGeom prst="rect">
                      <a:avLst/>
                    </a:prstGeom>
                  </pic:spPr>
                </pic:pic>
              </a:graphicData>
            </a:graphic>
          </wp:inline>
        </w:drawing>
      </w:r>
    </w:p>
    <w:p w14:paraId="0D99961A" w14:textId="77777777" w:rsidR="001006CD" w:rsidRPr="001006CD" w:rsidRDefault="001006CD" w:rsidP="001006CD">
      <w:pPr>
        <w:rPr>
          <w:rFonts w:ascii="Courier New" w:hAnsi="Courier New" w:cs="Courier New"/>
          <w:sz w:val="14"/>
          <w:szCs w:val="12"/>
        </w:rPr>
      </w:pPr>
      <w:r w:rsidRPr="001006CD">
        <w:rPr>
          <w:rFonts w:ascii="Courier New" w:hAnsi="Courier New" w:cs="Courier New"/>
          <w:sz w:val="14"/>
          <w:szCs w:val="12"/>
        </w:rPr>
        <w:t>The majority of customers fall into two primary occupations: Owner and Sales Representative, each with 17 individuals. Following closely are Marketing Manager with 12 individuals and Sales Manager with 11 individuals. Additionally, there are 10 Accounting Managers and 7 Sales Associates.</w:t>
      </w:r>
    </w:p>
    <w:p w14:paraId="582008D5" w14:textId="77777777" w:rsidR="001006CD" w:rsidRPr="001006CD" w:rsidRDefault="001006CD" w:rsidP="001006CD">
      <w:pPr>
        <w:rPr>
          <w:rFonts w:ascii="Courier New" w:hAnsi="Courier New" w:cs="Courier New"/>
          <w:sz w:val="14"/>
          <w:szCs w:val="12"/>
        </w:rPr>
      </w:pPr>
      <w:r w:rsidRPr="001006CD">
        <w:rPr>
          <w:rFonts w:ascii="Courier New" w:hAnsi="Courier New" w:cs="Courier New"/>
          <w:sz w:val="14"/>
          <w:szCs w:val="12"/>
        </w:rPr>
        <w:t>Other occupations include Marketing Assistant with 6 individuals, Sales Agent with 5 individuals, and Assistant Sales Agent with 2 individuals. There are also 2 Order Administrators and 1 individual each in the occupations of Assistant Sales Representative and Owner/Marketing Assistant.</w:t>
      </w:r>
    </w:p>
    <w:p w14:paraId="5FFFC5B8" w14:textId="77777777" w:rsidR="001006CD" w:rsidRDefault="001006CD" w:rsidP="001006CD">
      <w:pPr>
        <w:rPr>
          <w:rFonts w:ascii="Courier New" w:hAnsi="Courier New" w:cs="Courier New"/>
          <w:sz w:val="14"/>
          <w:szCs w:val="12"/>
        </w:rPr>
      </w:pPr>
      <w:r w:rsidRPr="001006CD">
        <w:rPr>
          <w:rFonts w:ascii="Courier New" w:hAnsi="Courier New" w:cs="Courier New"/>
          <w:sz w:val="14"/>
          <w:szCs w:val="12"/>
        </w:rPr>
        <w:t>Overall, the data suggests a diverse range of occupations among the customer base, with a significant representation in ownership and sales-related roles, alongside managerial and support positions in marketing and accounting.</w:t>
      </w:r>
    </w:p>
    <w:p w14:paraId="725104B9" w14:textId="77777777" w:rsidR="000C33AE" w:rsidRDefault="000C33AE" w:rsidP="000C33AE">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292F2817" w14:textId="77777777" w:rsidR="001006CD" w:rsidRDefault="000C33AE" w:rsidP="001006CD">
      <w:pPr>
        <w:rPr>
          <w:rFonts w:ascii="Courier New" w:hAnsi="Courier New" w:cs="Courier New"/>
          <w:sz w:val="14"/>
          <w:szCs w:val="12"/>
        </w:rPr>
      </w:pPr>
      <w:r>
        <w:rPr>
          <w:noProof/>
        </w:rPr>
        <w:drawing>
          <wp:inline distT="0" distB="0" distL="0" distR="0" wp14:anchorId="51F4C2ED" wp14:editId="35E6D5FD">
            <wp:extent cx="1508760" cy="27130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24421" cy="2741225"/>
                    </a:xfrm>
                    <a:prstGeom prst="rect">
                      <a:avLst/>
                    </a:prstGeom>
                  </pic:spPr>
                </pic:pic>
              </a:graphicData>
            </a:graphic>
          </wp:inline>
        </w:drawing>
      </w:r>
    </w:p>
    <w:p w14:paraId="1121D000" w14:textId="77777777" w:rsidR="008D79E2" w:rsidRPr="008F6805" w:rsidRDefault="008D79E2" w:rsidP="008D79E2">
      <w:pPr>
        <w:spacing w:before="100" w:beforeAutospacing="1"/>
        <w:rPr>
          <w:rFonts w:ascii="Courier New" w:hAnsi="Courier New" w:cs="Courier New"/>
          <w:b/>
          <w:bCs/>
          <w:color w:val="D73A2C" w:themeColor="accent1"/>
          <w:sz w:val="16"/>
          <w:szCs w:val="10"/>
          <w:lang w:val="fr-FR"/>
        </w:rPr>
      </w:pPr>
      <w:r>
        <w:rPr>
          <w:rFonts w:ascii="Courier New" w:hAnsi="Courier New" w:cs="Courier New"/>
          <w:sz w:val="14"/>
          <w:szCs w:val="12"/>
        </w:rPr>
        <w:br w:type="column"/>
      </w:r>
      <w:r w:rsidRPr="00DB3B43">
        <w:rPr>
          <w:noProof/>
          <w:sz w:val="40"/>
          <w:szCs w:val="24"/>
        </w:rPr>
        <w:lastRenderedPageBreak/>
        <mc:AlternateContent>
          <mc:Choice Requires="wpg">
            <w:drawing>
              <wp:anchor distT="0" distB="0" distL="114300" distR="114300" simplePos="0" relativeHeight="251798528" behindDoc="1" locked="1" layoutInCell="1" allowOverlap="1" wp14:anchorId="73AC2738" wp14:editId="2E698728">
                <wp:simplePos x="0" y="0"/>
                <wp:positionH relativeFrom="page">
                  <wp:posOffset>0</wp:posOffset>
                </wp:positionH>
                <wp:positionV relativeFrom="paragraph">
                  <wp:posOffset>-518795</wp:posOffset>
                </wp:positionV>
                <wp:extent cx="7772400" cy="9641205"/>
                <wp:effectExtent l="0" t="0" r="0" b="0"/>
                <wp:wrapNone/>
                <wp:docPr id="31" name="Group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32"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1F6350" id="Group 31" o:spid="_x0000_s1026" alt="&quot;&quot;" style="position:absolute;margin-left:0;margin-top:-40.85pt;width:612pt;height:759.15pt;z-index:-251517952;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Courier New" w:hAnsi="Courier New" w:cs="Courier New"/>
          <w:b/>
          <w:bCs/>
          <w:color w:val="D73A2C" w:themeColor="accent1"/>
          <w:sz w:val="16"/>
          <w:szCs w:val="10"/>
          <w:lang w:val="fr-FR"/>
        </w:rPr>
        <w:t>VISUALIZATION</w:t>
      </w:r>
    </w:p>
    <w:p w14:paraId="59355B14" w14:textId="77777777" w:rsidR="001006CD" w:rsidRDefault="008D79E2" w:rsidP="001006CD">
      <w:pPr>
        <w:rPr>
          <w:rFonts w:ascii="Courier New" w:hAnsi="Courier New" w:cs="Courier New"/>
          <w:sz w:val="14"/>
          <w:szCs w:val="12"/>
        </w:rPr>
      </w:pPr>
      <w:r w:rsidRPr="008D79E2">
        <w:rPr>
          <w:rFonts w:ascii="Courier New" w:hAnsi="Courier New" w:cs="Courier New"/>
          <w:noProof/>
          <w:sz w:val="14"/>
          <w:szCs w:val="12"/>
        </w:rPr>
        <w:drawing>
          <wp:inline distT="0" distB="0" distL="0" distR="0" wp14:anchorId="2172CE18" wp14:editId="4C5929E9">
            <wp:extent cx="3200400" cy="1646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1646555"/>
                    </a:xfrm>
                    <a:prstGeom prst="rect">
                      <a:avLst/>
                    </a:prstGeom>
                  </pic:spPr>
                </pic:pic>
              </a:graphicData>
            </a:graphic>
          </wp:inline>
        </w:drawing>
      </w:r>
    </w:p>
    <w:p w14:paraId="6EF3E841" w14:textId="77777777" w:rsidR="008D79E2" w:rsidRPr="008D79E2" w:rsidRDefault="008D79E2" w:rsidP="008D79E2">
      <w:pPr>
        <w:rPr>
          <w:rFonts w:ascii="Courier New" w:hAnsi="Courier New" w:cs="Courier New"/>
          <w:sz w:val="14"/>
          <w:szCs w:val="12"/>
        </w:rPr>
      </w:pPr>
      <w:r w:rsidRPr="008D79E2">
        <w:rPr>
          <w:rFonts w:ascii="Courier New" w:hAnsi="Courier New" w:cs="Courier New"/>
          <w:sz w:val="14"/>
          <w:szCs w:val="12"/>
        </w:rPr>
        <w:t>The provided data presents the gender distribution among customers, indicating that there are 64 male customers and 27 female customers.</w:t>
      </w:r>
    </w:p>
    <w:p w14:paraId="1E21E539" w14:textId="77777777" w:rsidR="001006CD" w:rsidRDefault="008D79E2" w:rsidP="008D79E2">
      <w:pPr>
        <w:rPr>
          <w:rFonts w:ascii="Courier New" w:hAnsi="Courier New" w:cs="Courier New"/>
          <w:sz w:val="14"/>
          <w:szCs w:val="12"/>
        </w:rPr>
      </w:pPr>
      <w:r w:rsidRPr="008D79E2">
        <w:rPr>
          <w:rFonts w:ascii="Courier New" w:hAnsi="Courier New" w:cs="Courier New"/>
          <w:sz w:val="14"/>
          <w:szCs w:val="12"/>
        </w:rPr>
        <w:t>In summary, there is a higher representation of male customers compared to female customers in the dataset, with males comprising the majority of the customer base.</w:t>
      </w:r>
    </w:p>
    <w:p w14:paraId="15638CDB" w14:textId="77777777" w:rsidR="008D79E2" w:rsidRDefault="008D79E2" w:rsidP="008D79E2">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271F7C89" w14:textId="77777777" w:rsidR="008D79E2" w:rsidRDefault="008D79E2" w:rsidP="008D79E2">
      <w:pPr>
        <w:rPr>
          <w:rFonts w:ascii="Courier New" w:hAnsi="Courier New" w:cs="Courier New"/>
          <w:sz w:val="14"/>
          <w:szCs w:val="12"/>
        </w:rPr>
      </w:pPr>
      <w:r w:rsidRPr="008D79E2">
        <w:rPr>
          <w:rFonts w:ascii="Courier New" w:hAnsi="Courier New" w:cs="Courier New"/>
          <w:noProof/>
          <w:sz w:val="14"/>
          <w:szCs w:val="12"/>
        </w:rPr>
        <w:drawing>
          <wp:inline distT="0" distB="0" distL="0" distR="0" wp14:anchorId="13A9BC85" wp14:editId="71B1EADE">
            <wp:extent cx="1455420" cy="271861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62271" cy="2731411"/>
                    </a:xfrm>
                    <a:prstGeom prst="rect">
                      <a:avLst/>
                    </a:prstGeom>
                  </pic:spPr>
                </pic:pic>
              </a:graphicData>
            </a:graphic>
          </wp:inline>
        </w:drawing>
      </w:r>
    </w:p>
    <w:p w14:paraId="7DF9587A" w14:textId="77777777" w:rsidR="008D79E2" w:rsidRDefault="008D79E2" w:rsidP="008D79E2">
      <w:pPr>
        <w:rPr>
          <w:rFonts w:ascii="Courier New" w:hAnsi="Courier New" w:cs="Courier New"/>
          <w:sz w:val="14"/>
          <w:szCs w:val="12"/>
        </w:rPr>
      </w:pPr>
      <w:r>
        <w:rPr>
          <w:rFonts w:ascii="Courier New" w:hAnsi="Courier New" w:cs="Courier New"/>
          <w:sz w:val="14"/>
          <w:szCs w:val="12"/>
        </w:rPr>
        <w:br w:type="column"/>
      </w:r>
    </w:p>
    <w:p w14:paraId="61C42FD0" w14:textId="77777777" w:rsidR="008D79E2" w:rsidRDefault="008D79E2" w:rsidP="008D79E2">
      <w:pPr>
        <w:rPr>
          <w:rFonts w:ascii="Courier New" w:hAnsi="Courier New" w:cs="Courier New"/>
          <w:sz w:val="14"/>
          <w:szCs w:val="12"/>
        </w:rPr>
      </w:pPr>
      <w:r>
        <w:rPr>
          <w:rFonts w:ascii="Courier New" w:hAnsi="Courier New" w:cs="Courier New"/>
          <w:sz w:val="14"/>
          <w:szCs w:val="12"/>
        </w:rPr>
        <w:br w:type="page"/>
      </w:r>
    </w:p>
    <w:p w14:paraId="3E6B2331" w14:textId="77777777" w:rsidR="009F2A80" w:rsidRDefault="009F2A80" w:rsidP="009F2A80">
      <w:pPr>
        <w:jc w:val="left"/>
        <w:rPr>
          <w:rFonts w:asciiTheme="majorHAnsi" w:hAnsiTheme="majorHAnsi"/>
          <w:color w:val="D73A2C" w:themeColor="accent1"/>
          <w:sz w:val="40"/>
          <w:szCs w:val="36"/>
          <w:lang w:val="fr-FR"/>
        </w:rPr>
        <w:sectPr w:rsidR="009F2A80" w:rsidSect="007303D8">
          <w:type w:val="continuous"/>
          <w:pgSz w:w="12240" w:h="15840"/>
          <w:pgMar w:top="720" w:right="720" w:bottom="720" w:left="720" w:header="720" w:footer="288" w:gutter="0"/>
          <w:cols w:num="2" w:space="720"/>
          <w:docGrid w:linePitch="360"/>
        </w:sectPr>
      </w:pPr>
    </w:p>
    <w:p w14:paraId="2F31E678" w14:textId="77777777" w:rsidR="009F2A80" w:rsidRDefault="009F2A80" w:rsidP="009F2A80">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00576" behindDoc="1" locked="1" layoutInCell="1" allowOverlap="1" wp14:anchorId="518C3B76" wp14:editId="0BD1FE9A">
                <wp:simplePos x="0" y="0"/>
                <wp:positionH relativeFrom="page">
                  <wp:posOffset>0</wp:posOffset>
                </wp:positionH>
                <wp:positionV relativeFrom="paragraph">
                  <wp:posOffset>-527050</wp:posOffset>
                </wp:positionV>
                <wp:extent cx="7772400" cy="9641205"/>
                <wp:effectExtent l="0" t="0" r="0" b="0"/>
                <wp:wrapNone/>
                <wp:docPr id="36" name="Group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37"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0738824" id="Group 36" o:spid="_x0000_s1026" alt="&quot;&quot;" style="position:absolute;margin-left:0;margin-top:-41.5pt;width:612pt;height:759.15pt;z-index:-251515904;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28635101" w14:textId="77777777" w:rsidR="009F2A80" w:rsidRDefault="00726A27" w:rsidP="009F2A80">
      <w:pPr>
        <w:pStyle w:val="Author"/>
        <w:spacing w:after="100" w:afterAutospacing="1"/>
        <w:rPr>
          <w:color w:val="auto"/>
          <w:sz w:val="24"/>
          <w:szCs w:val="16"/>
          <w:lang w:val="fr-FR"/>
        </w:rPr>
      </w:pPr>
      <w:r w:rsidRPr="00726A27">
        <w:rPr>
          <w:color w:val="auto"/>
          <w:sz w:val="24"/>
          <w:szCs w:val="16"/>
          <w:lang w:val="fr-FR"/>
        </w:rPr>
        <w:t>2. What is the trend in customer acquisition over time? Can we create a line or area chart to display it?</w:t>
      </w:r>
    </w:p>
    <w:p w14:paraId="05274AD0" w14:textId="77777777" w:rsidR="009F2A80" w:rsidRDefault="009F2A80" w:rsidP="008D79E2">
      <w:pPr>
        <w:rPr>
          <w:rFonts w:ascii="Courier New" w:hAnsi="Courier New" w:cs="Courier New"/>
          <w:sz w:val="14"/>
          <w:szCs w:val="12"/>
        </w:rPr>
        <w:sectPr w:rsidR="009F2A80" w:rsidSect="009F2A80">
          <w:type w:val="continuous"/>
          <w:pgSz w:w="12240" w:h="15840"/>
          <w:pgMar w:top="720" w:right="720" w:bottom="720" w:left="720" w:header="720" w:footer="288" w:gutter="0"/>
          <w:cols w:space="720"/>
          <w:docGrid w:linePitch="360"/>
        </w:sectPr>
      </w:pPr>
    </w:p>
    <w:p w14:paraId="4F6DD0EC" w14:textId="77777777" w:rsidR="00D30329" w:rsidRPr="008F6805" w:rsidRDefault="00D30329" w:rsidP="00D30329">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42F4D2E3" w14:textId="77777777" w:rsidR="008D79E2" w:rsidRDefault="00D30329" w:rsidP="008D79E2">
      <w:pPr>
        <w:rPr>
          <w:rFonts w:ascii="Courier New" w:hAnsi="Courier New" w:cs="Courier New"/>
          <w:sz w:val="14"/>
          <w:szCs w:val="12"/>
        </w:rPr>
      </w:pPr>
      <w:r w:rsidRPr="00D30329">
        <w:rPr>
          <w:rFonts w:ascii="Courier New" w:hAnsi="Courier New" w:cs="Courier New"/>
          <w:noProof/>
          <w:sz w:val="14"/>
          <w:szCs w:val="12"/>
        </w:rPr>
        <w:drawing>
          <wp:inline distT="0" distB="0" distL="0" distR="0" wp14:anchorId="12212088" wp14:editId="1BE9B8EE">
            <wp:extent cx="3200400" cy="1703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400" cy="1703070"/>
                    </a:xfrm>
                    <a:prstGeom prst="rect">
                      <a:avLst/>
                    </a:prstGeom>
                  </pic:spPr>
                </pic:pic>
              </a:graphicData>
            </a:graphic>
          </wp:inline>
        </w:drawing>
      </w:r>
    </w:p>
    <w:p w14:paraId="454B308C"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The dataset provides a detailed record of the number of customers per day over several quarters spanning from 1994 to 1996. Here's a summary of the data:</w:t>
      </w:r>
    </w:p>
    <w:p w14:paraId="70923BC7"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The dataset covers multiple years, starting from 1994 to 1996.</w:t>
      </w:r>
    </w:p>
    <w:p w14:paraId="350C4817"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Each year is divided into four quarters: Qtr 1, Qtr 2, Qtr 3, and Qtr 4.</w:t>
      </w:r>
    </w:p>
    <w:p w14:paraId="33366B81"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Each quarter is further divided into months, including January, February, March, April, May, June, July, August, September, October, November, and December.</w:t>
      </w:r>
    </w:p>
    <w:p w14:paraId="49C702D6"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For each day within a month, the dataset records the number of customers.</w:t>
      </w:r>
    </w:p>
    <w:p w14:paraId="72C4B6D0"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The data appears to be structured to track customer activity over time, possibly for analytical or forecasting purposes. This level of granularity allows for detailed analysis of customer trends, such as identifying peak periods of customer activity, seasonal fluctuations, or long-term growth patterns. It can also help businesses optimize staffing, inventory management, and marketing strategies based on historical customer behavior.</w:t>
      </w:r>
    </w:p>
    <w:p w14:paraId="7FA6390D" w14:textId="77777777" w:rsidR="00D30329" w:rsidRDefault="00D30329" w:rsidP="00D30329">
      <w:pPr>
        <w:rPr>
          <w:rFonts w:ascii="Courier New" w:hAnsi="Courier New" w:cs="Courier New"/>
          <w:sz w:val="14"/>
          <w:szCs w:val="12"/>
        </w:rPr>
      </w:pPr>
      <w:r w:rsidRPr="00D30329">
        <w:rPr>
          <w:rFonts w:ascii="Courier New" w:hAnsi="Courier New" w:cs="Courier New"/>
          <w:sz w:val="14"/>
          <w:szCs w:val="12"/>
        </w:rPr>
        <w:t>Overall, this dataset provides a rich source of information for understanding customer dynamics over time and can be leveraged for strategic decision-making and business planning purposes.</w:t>
      </w:r>
    </w:p>
    <w:p w14:paraId="26E7B2B7" w14:textId="77777777" w:rsidR="00D30329" w:rsidRDefault="00D30329" w:rsidP="00D30329">
      <w:pPr>
        <w:rPr>
          <w:rFonts w:ascii="Courier New" w:hAnsi="Courier New" w:cs="Courier New"/>
          <w:sz w:val="14"/>
          <w:szCs w:val="12"/>
        </w:rPr>
      </w:pPr>
    </w:p>
    <w:p w14:paraId="21BFEE39" w14:textId="77777777" w:rsidR="00D30329" w:rsidRPr="00D30329" w:rsidRDefault="00D30329" w:rsidP="00D30329">
      <w:pPr>
        <w:rPr>
          <w:rFonts w:ascii="Courier New" w:hAnsi="Courier New" w:cs="Courier New"/>
          <w:sz w:val="14"/>
          <w:szCs w:val="12"/>
        </w:rPr>
      </w:pPr>
      <w:r>
        <w:rPr>
          <w:rFonts w:ascii="Courier New" w:hAnsi="Courier New" w:cs="Courier New"/>
          <w:sz w:val="14"/>
          <w:szCs w:val="12"/>
        </w:rPr>
        <w:br w:type="column"/>
      </w:r>
      <w:r>
        <w:rPr>
          <w:rFonts w:ascii="Courier New" w:hAnsi="Courier New" w:cs="Courier New"/>
          <w:b/>
          <w:bCs/>
          <w:color w:val="D73A2C" w:themeColor="accent1"/>
          <w:sz w:val="16"/>
          <w:szCs w:val="10"/>
          <w:lang w:val="fr-FR"/>
        </w:rPr>
        <w:t>ATTRIBUTES FOR ABOVE VISUALIZATION</w:t>
      </w:r>
    </w:p>
    <w:p w14:paraId="5B22CF15" w14:textId="77777777" w:rsidR="008D79E2" w:rsidRDefault="00D30329" w:rsidP="008D79E2">
      <w:pPr>
        <w:rPr>
          <w:rFonts w:ascii="Courier New" w:hAnsi="Courier New" w:cs="Courier New"/>
          <w:sz w:val="14"/>
          <w:szCs w:val="12"/>
        </w:rPr>
      </w:pPr>
      <w:r w:rsidRPr="00D30329">
        <w:rPr>
          <w:rFonts w:ascii="Courier New" w:hAnsi="Courier New" w:cs="Courier New"/>
          <w:noProof/>
          <w:sz w:val="14"/>
          <w:szCs w:val="12"/>
        </w:rPr>
        <w:drawing>
          <wp:inline distT="0" distB="0" distL="0" distR="0" wp14:anchorId="70684CCA" wp14:editId="6C56C26A">
            <wp:extent cx="1668780" cy="3058207"/>
            <wp:effectExtent l="0" t="0" r="762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82687" cy="3083692"/>
                    </a:xfrm>
                    <a:prstGeom prst="rect">
                      <a:avLst/>
                    </a:prstGeom>
                  </pic:spPr>
                </pic:pic>
              </a:graphicData>
            </a:graphic>
          </wp:inline>
        </w:drawing>
      </w:r>
    </w:p>
    <w:p w14:paraId="616F3251" w14:textId="77777777" w:rsidR="008D79E2" w:rsidRDefault="008D79E2" w:rsidP="008D79E2">
      <w:pPr>
        <w:rPr>
          <w:rFonts w:ascii="Courier New" w:hAnsi="Courier New" w:cs="Courier New"/>
          <w:sz w:val="14"/>
          <w:szCs w:val="12"/>
        </w:rPr>
      </w:pPr>
    </w:p>
    <w:p w14:paraId="01EA3787" w14:textId="77777777" w:rsidR="00D30329" w:rsidRDefault="00D30329" w:rsidP="008D79E2">
      <w:pPr>
        <w:rPr>
          <w:rFonts w:ascii="Courier New" w:hAnsi="Courier New" w:cs="Courier New"/>
          <w:sz w:val="14"/>
          <w:szCs w:val="12"/>
        </w:rPr>
      </w:pPr>
      <w:r>
        <w:rPr>
          <w:rFonts w:ascii="Courier New" w:hAnsi="Courier New" w:cs="Courier New"/>
          <w:sz w:val="14"/>
          <w:szCs w:val="12"/>
        </w:rPr>
        <w:br w:type="page"/>
      </w:r>
    </w:p>
    <w:p w14:paraId="1160F150" w14:textId="77777777" w:rsidR="00D30329" w:rsidRDefault="00D30329" w:rsidP="00D30329">
      <w:pPr>
        <w:jc w:val="left"/>
        <w:rPr>
          <w:rFonts w:asciiTheme="majorHAnsi" w:hAnsiTheme="majorHAnsi"/>
          <w:color w:val="D73A2C" w:themeColor="accent1"/>
          <w:sz w:val="40"/>
          <w:szCs w:val="36"/>
          <w:lang w:val="fr-FR"/>
        </w:rPr>
        <w:sectPr w:rsidR="00D30329" w:rsidSect="007303D8">
          <w:type w:val="continuous"/>
          <w:pgSz w:w="12240" w:h="15840"/>
          <w:pgMar w:top="720" w:right="720" w:bottom="720" w:left="720" w:header="720" w:footer="288" w:gutter="0"/>
          <w:cols w:num="2" w:space="720"/>
          <w:docGrid w:linePitch="360"/>
        </w:sectPr>
      </w:pPr>
    </w:p>
    <w:p w14:paraId="4F16578A" w14:textId="77777777" w:rsidR="00D30329" w:rsidRDefault="00D30329" w:rsidP="00D30329">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02624" behindDoc="1" locked="1" layoutInCell="1" allowOverlap="1" wp14:anchorId="576D3F0A" wp14:editId="15183714">
                <wp:simplePos x="0" y="0"/>
                <wp:positionH relativeFrom="page">
                  <wp:posOffset>0</wp:posOffset>
                </wp:positionH>
                <wp:positionV relativeFrom="paragraph">
                  <wp:posOffset>-527050</wp:posOffset>
                </wp:positionV>
                <wp:extent cx="7772400" cy="9641205"/>
                <wp:effectExtent l="0" t="0" r="0" b="0"/>
                <wp:wrapNone/>
                <wp:docPr id="43" name="Group 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44"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E5CDCB" id="Group 43" o:spid="_x0000_s1026" alt="&quot;&quot;" style="position:absolute;margin-left:0;margin-top:-41.5pt;width:612pt;height:759.15pt;z-index:-251513856;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272932EF" w14:textId="77777777" w:rsidR="00D30329" w:rsidRDefault="00D30329" w:rsidP="00D30329">
      <w:pPr>
        <w:pStyle w:val="Author"/>
        <w:spacing w:after="100" w:afterAutospacing="1"/>
        <w:rPr>
          <w:color w:val="auto"/>
          <w:sz w:val="24"/>
          <w:szCs w:val="16"/>
          <w:lang w:val="fr-FR"/>
        </w:rPr>
      </w:pPr>
      <w:r w:rsidRPr="00D30329">
        <w:rPr>
          <w:color w:val="auto"/>
          <w:sz w:val="24"/>
          <w:szCs w:val="16"/>
          <w:lang w:val="fr-FR"/>
        </w:rPr>
        <w:t>3. Can we visualize the distribution of customer demographics such as age, gender, or income using histograms or pie charts?</w:t>
      </w:r>
    </w:p>
    <w:p w14:paraId="7293C094" w14:textId="77777777" w:rsidR="00D30329" w:rsidRDefault="00D30329" w:rsidP="008D79E2">
      <w:pPr>
        <w:rPr>
          <w:rFonts w:ascii="Courier New" w:hAnsi="Courier New" w:cs="Courier New"/>
          <w:sz w:val="14"/>
          <w:szCs w:val="12"/>
        </w:rPr>
        <w:sectPr w:rsidR="00D30329" w:rsidSect="00D30329">
          <w:type w:val="continuous"/>
          <w:pgSz w:w="12240" w:h="15840"/>
          <w:pgMar w:top="720" w:right="720" w:bottom="720" w:left="720" w:header="720" w:footer="288" w:gutter="0"/>
          <w:cols w:space="720"/>
          <w:docGrid w:linePitch="360"/>
        </w:sectPr>
      </w:pPr>
    </w:p>
    <w:p w14:paraId="294FF217" w14:textId="77777777" w:rsidR="00D30329" w:rsidRDefault="00D30329" w:rsidP="00D30329">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7B072DCD" w14:textId="77777777" w:rsidR="00D30329" w:rsidRDefault="00D30329" w:rsidP="00D30329">
      <w:pPr>
        <w:rPr>
          <w:rFonts w:ascii="Courier New" w:hAnsi="Courier New" w:cs="Courier New"/>
          <w:sz w:val="14"/>
          <w:szCs w:val="12"/>
        </w:rPr>
      </w:pPr>
      <w:r w:rsidRPr="00D30329">
        <w:rPr>
          <w:rFonts w:ascii="Courier New" w:hAnsi="Courier New" w:cs="Courier New"/>
          <w:noProof/>
          <w:sz w:val="14"/>
          <w:szCs w:val="12"/>
        </w:rPr>
        <w:drawing>
          <wp:inline distT="0" distB="0" distL="0" distR="0" wp14:anchorId="5D05C8F0" wp14:editId="41FA94C0">
            <wp:extent cx="3200400" cy="16103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0400" cy="1610360"/>
                    </a:xfrm>
                    <a:prstGeom prst="rect">
                      <a:avLst/>
                    </a:prstGeom>
                  </pic:spPr>
                </pic:pic>
              </a:graphicData>
            </a:graphic>
          </wp:inline>
        </w:drawing>
      </w:r>
    </w:p>
    <w:p w14:paraId="5D74FC52"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The dataset provides information on the distribution of customers based on their net sales ranges. Here's a summary:</w:t>
      </w:r>
    </w:p>
    <w:p w14:paraId="6C00B086"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Net Sales Ranges: The net sales ranges are categorized into several brackets:</w:t>
      </w:r>
    </w:p>
    <w:p w14:paraId="7181039B"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$0-$2,000</w:t>
      </w:r>
    </w:p>
    <w:p w14:paraId="7D74461E"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$2,001-$4,000</w:t>
      </w:r>
    </w:p>
    <w:p w14:paraId="70B2F3FE"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$4,001-$6,000</w:t>
      </w:r>
    </w:p>
    <w:p w14:paraId="1C47444C"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$6,001-$8,000</w:t>
      </w:r>
    </w:p>
    <w:p w14:paraId="7513D62C"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$8,001-$10,000</w:t>
      </w:r>
    </w:p>
    <w:p w14:paraId="150C4987"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$10,001-$12,000</w:t>
      </w:r>
    </w:p>
    <w:p w14:paraId="136D771E"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$14,001-$16,000</w:t>
      </w:r>
    </w:p>
    <w:p w14:paraId="697F80C7" w14:textId="77777777" w:rsidR="00F2621C" w:rsidRDefault="00F2621C" w:rsidP="00D30329">
      <w:pPr>
        <w:rPr>
          <w:rFonts w:ascii="Courier New" w:hAnsi="Courier New" w:cs="Courier New"/>
          <w:sz w:val="14"/>
          <w:szCs w:val="12"/>
        </w:rPr>
      </w:pPr>
    </w:p>
    <w:p w14:paraId="5B7C4C0D"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Number of Customers: The dataset specifies the number of customers falling within each net sales range.</w:t>
      </w:r>
    </w:p>
    <w:p w14:paraId="4A7E6EEE"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$0-$2,000: 89 customers</w:t>
      </w:r>
    </w:p>
    <w:p w14:paraId="6F7282FD"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$2,001-$4,000: 33 customers</w:t>
      </w:r>
    </w:p>
    <w:p w14:paraId="17181EA5"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$4,001-$6,000: 7 customers</w:t>
      </w:r>
    </w:p>
    <w:p w14:paraId="135C67CD"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$6,001-$8,000: 7 customers</w:t>
      </w:r>
    </w:p>
    <w:p w14:paraId="5B06DE5D"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$8,001-$10,000: 3 customers</w:t>
      </w:r>
    </w:p>
    <w:p w14:paraId="318D8D26"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$10,001-$12,000: 2 customers</w:t>
      </w:r>
    </w:p>
    <w:p w14:paraId="1E6CABD8" w14:textId="77777777" w:rsidR="00D30329" w:rsidRPr="00D30329" w:rsidRDefault="00D30329" w:rsidP="00F2621C">
      <w:pPr>
        <w:spacing w:after="0"/>
        <w:rPr>
          <w:rFonts w:ascii="Courier New" w:hAnsi="Courier New" w:cs="Courier New"/>
          <w:sz w:val="14"/>
          <w:szCs w:val="12"/>
        </w:rPr>
      </w:pPr>
      <w:r w:rsidRPr="00D30329">
        <w:rPr>
          <w:rFonts w:ascii="Courier New" w:hAnsi="Courier New" w:cs="Courier New"/>
          <w:sz w:val="14"/>
          <w:szCs w:val="12"/>
        </w:rPr>
        <w:t>$14,001-$16,000: 2 customers</w:t>
      </w:r>
    </w:p>
    <w:p w14:paraId="4A094A6B" w14:textId="77777777" w:rsidR="00F2621C" w:rsidRDefault="00F2621C" w:rsidP="00D30329">
      <w:pPr>
        <w:rPr>
          <w:rFonts w:ascii="Courier New" w:hAnsi="Courier New" w:cs="Courier New"/>
          <w:sz w:val="14"/>
          <w:szCs w:val="12"/>
        </w:rPr>
      </w:pPr>
    </w:p>
    <w:p w14:paraId="6178D99D"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This summary provides insight into the distribution of customers based on their net sales amounts. It indicates that the majority of customers fall within the lower net sales ranges, with the number of customers decreasing as the net sales range increases. Additionally, there are fewer customers in the higher net sales brackets, suggesting that a smaller proportion of customers contribute to higher sales amounts.</w:t>
      </w:r>
    </w:p>
    <w:p w14:paraId="744147B4" w14:textId="77777777" w:rsidR="00D30329" w:rsidRPr="00D30329" w:rsidRDefault="00D30329" w:rsidP="00D30329">
      <w:pPr>
        <w:rPr>
          <w:rFonts w:ascii="Courier New" w:hAnsi="Courier New" w:cs="Courier New"/>
          <w:sz w:val="14"/>
          <w:szCs w:val="12"/>
        </w:rPr>
      </w:pPr>
      <w:r>
        <w:rPr>
          <w:rFonts w:ascii="Courier New" w:hAnsi="Courier New" w:cs="Courier New"/>
          <w:b/>
          <w:bCs/>
          <w:color w:val="D73A2C" w:themeColor="accent1"/>
          <w:sz w:val="16"/>
          <w:szCs w:val="10"/>
          <w:lang w:val="fr-FR"/>
        </w:rPr>
        <w:t>ATTRIBUTES FOR ABOVE VISUALIZATION</w:t>
      </w:r>
    </w:p>
    <w:p w14:paraId="0768C545" w14:textId="77777777" w:rsidR="00D30329" w:rsidRPr="00F2621C" w:rsidRDefault="00D30329" w:rsidP="00F2621C">
      <w:pPr>
        <w:rPr>
          <w:rFonts w:ascii="Courier New" w:hAnsi="Courier New" w:cs="Courier New"/>
          <w:sz w:val="14"/>
          <w:szCs w:val="12"/>
        </w:rPr>
      </w:pPr>
      <w:r w:rsidRPr="00D30329">
        <w:rPr>
          <w:rFonts w:ascii="Courier New" w:hAnsi="Courier New" w:cs="Courier New"/>
          <w:noProof/>
          <w:sz w:val="14"/>
          <w:szCs w:val="12"/>
        </w:rPr>
        <w:drawing>
          <wp:inline distT="0" distB="0" distL="0" distR="0" wp14:anchorId="4529635D" wp14:editId="5FD5C9EA">
            <wp:extent cx="883920" cy="1616427"/>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94308" cy="1635424"/>
                    </a:xfrm>
                    <a:prstGeom prst="rect">
                      <a:avLst/>
                    </a:prstGeom>
                  </pic:spPr>
                </pic:pic>
              </a:graphicData>
            </a:graphic>
          </wp:inline>
        </w:drawing>
      </w:r>
      <w:r w:rsidR="00F2621C">
        <w:rPr>
          <w:rFonts w:ascii="Courier New" w:hAnsi="Courier New" w:cs="Courier New"/>
          <w:sz w:val="14"/>
          <w:szCs w:val="12"/>
        </w:rPr>
        <w:br w:type="column"/>
      </w:r>
      <w:r>
        <w:rPr>
          <w:rFonts w:ascii="Courier New" w:hAnsi="Courier New" w:cs="Courier New"/>
          <w:b/>
          <w:bCs/>
          <w:color w:val="D73A2C" w:themeColor="accent1"/>
          <w:sz w:val="16"/>
          <w:szCs w:val="10"/>
          <w:lang w:val="fr-FR"/>
        </w:rPr>
        <w:t>VISUALIZATION</w:t>
      </w:r>
    </w:p>
    <w:p w14:paraId="5964ABBA" w14:textId="77777777" w:rsidR="00D30329" w:rsidRDefault="00D30329" w:rsidP="00D30329">
      <w:pPr>
        <w:rPr>
          <w:rFonts w:ascii="Courier New" w:hAnsi="Courier New" w:cs="Courier New"/>
          <w:sz w:val="14"/>
          <w:szCs w:val="12"/>
        </w:rPr>
      </w:pPr>
      <w:r w:rsidRPr="00D30329">
        <w:rPr>
          <w:rFonts w:ascii="Courier New" w:hAnsi="Courier New" w:cs="Courier New"/>
          <w:noProof/>
          <w:sz w:val="14"/>
          <w:szCs w:val="12"/>
        </w:rPr>
        <w:drawing>
          <wp:inline distT="0" distB="0" distL="0" distR="0" wp14:anchorId="27AFFBC3" wp14:editId="255A34F1">
            <wp:extent cx="3200400" cy="1931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400" cy="1931670"/>
                    </a:xfrm>
                    <a:prstGeom prst="rect">
                      <a:avLst/>
                    </a:prstGeom>
                  </pic:spPr>
                </pic:pic>
              </a:graphicData>
            </a:graphic>
          </wp:inline>
        </w:drawing>
      </w:r>
    </w:p>
    <w:p w14:paraId="061CD93D"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The dataset provides information on the gender distribution of customers. Here's a summary:</w:t>
      </w:r>
    </w:p>
    <w:p w14:paraId="1BC6A465"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Gender Distribution: The dataset contains two categories of gender:</w:t>
      </w:r>
    </w:p>
    <w:p w14:paraId="2E9D891D"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Male: There are 64 male customers.</w:t>
      </w:r>
    </w:p>
    <w:p w14:paraId="6CA1EFE1" w14:textId="77777777" w:rsidR="00D30329" w:rsidRPr="00D30329" w:rsidRDefault="00D30329" w:rsidP="00D30329">
      <w:pPr>
        <w:rPr>
          <w:rFonts w:ascii="Courier New" w:hAnsi="Courier New" w:cs="Courier New"/>
          <w:sz w:val="14"/>
          <w:szCs w:val="12"/>
        </w:rPr>
      </w:pPr>
      <w:r w:rsidRPr="00D30329">
        <w:rPr>
          <w:rFonts w:ascii="Courier New" w:hAnsi="Courier New" w:cs="Courier New"/>
          <w:sz w:val="14"/>
          <w:szCs w:val="12"/>
        </w:rPr>
        <w:t>Female: There are 27 female customers.</w:t>
      </w:r>
    </w:p>
    <w:p w14:paraId="1B7C7C7B" w14:textId="77777777" w:rsidR="00D30329" w:rsidRDefault="00D30329" w:rsidP="00D30329">
      <w:pPr>
        <w:rPr>
          <w:rFonts w:ascii="Courier New" w:hAnsi="Courier New" w:cs="Courier New"/>
          <w:sz w:val="14"/>
          <w:szCs w:val="12"/>
        </w:rPr>
      </w:pPr>
      <w:r w:rsidRPr="00D30329">
        <w:rPr>
          <w:rFonts w:ascii="Courier New" w:hAnsi="Courier New" w:cs="Courier New"/>
          <w:sz w:val="14"/>
          <w:szCs w:val="12"/>
        </w:rPr>
        <w:t>This summary reveals that there are more male customers than female customers in the dataset.</w:t>
      </w:r>
    </w:p>
    <w:p w14:paraId="11C04A56" w14:textId="77777777" w:rsidR="00D30329" w:rsidRDefault="00D30329" w:rsidP="00D30329">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18F07BF1" w14:textId="77777777" w:rsidR="00D30329" w:rsidRDefault="00D30329" w:rsidP="00D30329">
      <w:pPr>
        <w:rPr>
          <w:rFonts w:ascii="Courier New" w:hAnsi="Courier New" w:cs="Courier New"/>
          <w:sz w:val="14"/>
          <w:szCs w:val="12"/>
        </w:rPr>
      </w:pPr>
      <w:r w:rsidRPr="00D30329">
        <w:rPr>
          <w:rFonts w:ascii="Courier New" w:hAnsi="Courier New" w:cs="Courier New"/>
          <w:noProof/>
          <w:sz w:val="14"/>
          <w:szCs w:val="12"/>
        </w:rPr>
        <w:drawing>
          <wp:inline distT="0" distB="0" distL="0" distR="0" wp14:anchorId="10ADD7DF" wp14:editId="783F4313">
            <wp:extent cx="1137878" cy="208026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46668" cy="2096329"/>
                    </a:xfrm>
                    <a:prstGeom prst="rect">
                      <a:avLst/>
                    </a:prstGeom>
                  </pic:spPr>
                </pic:pic>
              </a:graphicData>
            </a:graphic>
          </wp:inline>
        </w:drawing>
      </w:r>
    </w:p>
    <w:p w14:paraId="5CCF96F4" w14:textId="77777777" w:rsidR="005C2C4B" w:rsidRDefault="005C2C4B" w:rsidP="00D30329">
      <w:pPr>
        <w:rPr>
          <w:rFonts w:ascii="Courier New" w:hAnsi="Courier New" w:cs="Courier New"/>
          <w:sz w:val="14"/>
          <w:szCs w:val="12"/>
        </w:rPr>
      </w:pPr>
      <w:r>
        <w:rPr>
          <w:rFonts w:ascii="Courier New" w:hAnsi="Courier New" w:cs="Courier New"/>
          <w:sz w:val="14"/>
          <w:szCs w:val="12"/>
        </w:rPr>
        <w:br w:type="page"/>
      </w:r>
    </w:p>
    <w:p w14:paraId="22DEF6A5" w14:textId="77777777" w:rsidR="005C2C4B" w:rsidRDefault="005C2C4B" w:rsidP="005C2C4B">
      <w:pPr>
        <w:jc w:val="left"/>
        <w:rPr>
          <w:rFonts w:asciiTheme="majorHAnsi" w:hAnsiTheme="majorHAnsi"/>
          <w:color w:val="D73A2C" w:themeColor="accent1"/>
          <w:sz w:val="40"/>
          <w:szCs w:val="36"/>
          <w:lang w:val="fr-FR"/>
        </w:rPr>
        <w:sectPr w:rsidR="005C2C4B" w:rsidSect="007303D8">
          <w:type w:val="continuous"/>
          <w:pgSz w:w="12240" w:h="15840"/>
          <w:pgMar w:top="720" w:right="720" w:bottom="720" w:left="720" w:header="720" w:footer="288" w:gutter="0"/>
          <w:cols w:num="2" w:space="720"/>
          <w:docGrid w:linePitch="360"/>
        </w:sectPr>
      </w:pPr>
    </w:p>
    <w:p w14:paraId="5EA8CFE9" w14:textId="77777777" w:rsidR="005C2C4B" w:rsidRDefault="005C2C4B" w:rsidP="005C2C4B">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04672" behindDoc="1" locked="1" layoutInCell="1" allowOverlap="1" wp14:anchorId="2DFD3188" wp14:editId="6561EB2C">
                <wp:simplePos x="0" y="0"/>
                <wp:positionH relativeFrom="page">
                  <wp:posOffset>0</wp:posOffset>
                </wp:positionH>
                <wp:positionV relativeFrom="paragraph">
                  <wp:posOffset>-527050</wp:posOffset>
                </wp:positionV>
                <wp:extent cx="7772400" cy="9641205"/>
                <wp:effectExtent l="0" t="0" r="0" b="0"/>
                <wp:wrapNone/>
                <wp:docPr id="1805790869" name="Group 18057908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805790870"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871"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872"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873"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FEEC637" id="Group 1805790869" o:spid="_x0000_s1026" alt="&quot;&quot;" style="position:absolute;margin-left:0;margin-top:-41.5pt;width:612pt;height:759.15pt;z-index:-251511808;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0D3D11C9" w14:textId="77777777" w:rsidR="005C2C4B" w:rsidRDefault="005C2C4B" w:rsidP="005C2C4B">
      <w:pPr>
        <w:pStyle w:val="Author"/>
        <w:spacing w:after="100" w:afterAutospacing="1"/>
        <w:rPr>
          <w:color w:val="auto"/>
          <w:sz w:val="24"/>
          <w:szCs w:val="16"/>
          <w:lang w:val="fr-FR"/>
        </w:rPr>
      </w:pPr>
      <w:r w:rsidRPr="005C2C4B">
        <w:rPr>
          <w:color w:val="auto"/>
          <w:sz w:val="24"/>
          <w:szCs w:val="16"/>
          <w:lang w:val="fr-FR"/>
        </w:rPr>
        <w:t>4. How does order volume change over time? Can we create a time series chart or stacked bar chart to visualize it?</w:t>
      </w:r>
    </w:p>
    <w:p w14:paraId="7AE01452" w14:textId="77777777" w:rsidR="005C2C4B" w:rsidRDefault="005C2C4B" w:rsidP="00D30329">
      <w:pPr>
        <w:rPr>
          <w:rFonts w:ascii="Courier New" w:hAnsi="Courier New" w:cs="Courier New"/>
          <w:sz w:val="14"/>
          <w:szCs w:val="12"/>
        </w:rPr>
        <w:sectPr w:rsidR="005C2C4B" w:rsidSect="005C2C4B">
          <w:type w:val="continuous"/>
          <w:pgSz w:w="12240" w:h="15840"/>
          <w:pgMar w:top="720" w:right="720" w:bottom="720" w:left="720" w:header="720" w:footer="288" w:gutter="0"/>
          <w:cols w:space="720"/>
          <w:docGrid w:linePitch="360"/>
        </w:sectPr>
      </w:pPr>
    </w:p>
    <w:p w14:paraId="017898DC" w14:textId="77777777" w:rsidR="005C2C4B" w:rsidRDefault="005C2C4B" w:rsidP="005C2C4B">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0A8CE832" w14:textId="77777777" w:rsidR="005C2C4B" w:rsidRDefault="005C2C4B" w:rsidP="005C2C4B">
      <w:pPr>
        <w:rPr>
          <w:rFonts w:ascii="Courier New" w:hAnsi="Courier New" w:cs="Courier New"/>
          <w:sz w:val="14"/>
          <w:szCs w:val="12"/>
        </w:rPr>
      </w:pPr>
      <w:r>
        <w:rPr>
          <w:noProof/>
        </w:rPr>
        <w:drawing>
          <wp:inline distT="0" distB="0" distL="0" distR="0" wp14:anchorId="7887DCBC" wp14:editId="0F2C0BC4">
            <wp:extent cx="3200400" cy="1381760"/>
            <wp:effectExtent l="0" t="0" r="0" b="8890"/>
            <wp:docPr id="1805790875" name="Picture 180579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0400" cy="1381760"/>
                    </a:xfrm>
                    <a:prstGeom prst="rect">
                      <a:avLst/>
                    </a:prstGeom>
                  </pic:spPr>
                </pic:pic>
              </a:graphicData>
            </a:graphic>
          </wp:inline>
        </w:drawing>
      </w:r>
    </w:p>
    <w:p w14:paraId="5AB48973" w14:textId="77777777" w:rsidR="005C2C4B" w:rsidRDefault="005C2C4B" w:rsidP="005C2C4B">
      <w:pPr>
        <w:rPr>
          <w:rFonts w:ascii="Courier New" w:hAnsi="Courier New" w:cs="Courier New"/>
          <w:sz w:val="14"/>
          <w:szCs w:val="12"/>
        </w:rPr>
      </w:pPr>
    </w:p>
    <w:p w14:paraId="5B09EA76" w14:textId="77777777" w:rsidR="005C2C4B" w:rsidRDefault="005C2C4B" w:rsidP="005C2C4B">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2674A5C2" w14:textId="77777777" w:rsidR="005C2C4B" w:rsidRDefault="005C2C4B" w:rsidP="008D79E2">
      <w:pPr>
        <w:rPr>
          <w:rFonts w:ascii="Courier New" w:hAnsi="Courier New" w:cs="Courier New"/>
          <w:sz w:val="14"/>
          <w:szCs w:val="12"/>
        </w:rPr>
      </w:pPr>
      <w:r w:rsidRPr="005C2C4B">
        <w:rPr>
          <w:rFonts w:ascii="Courier New" w:hAnsi="Courier New" w:cs="Courier New"/>
          <w:noProof/>
          <w:sz w:val="14"/>
          <w:szCs w:val="12"/>
        </w:rPr>
        <w:drawing>
          <wp:inline distT="0" distB="0" distL="0" distR="0" wp14:anchorId="27CC0E3C" wp14:editId="5A4AD7D5">
            <wp:extent cx="1010493" cy="1885315"/>
            <wp:effectExtent l="0" t="0" r="0" b="635"/>
            <wp:docPr id="1805790876" name="Picture 180579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22573" cy="1907854"/>
                    </a:xfrm>
                    <a:prstGeom prst="rect">
                      <a:avLst/>
                    </a:prstGeom>
                  </pic:spPr>
                </pic:pic>
              </a:graphicData>
            </a:graphic>
          </wp:inline>
        </w:drawing>
      </w:r>
      <w:r w:rsidRPr="005C2C4B">
        <w:rPr>
          <w:rFonts w:ascii="Courier New" w:hAnsi="Courier New" w:cs="Courier New"/>
          <w:noProof/>
          <w:sz w:val="14"/>
          <w:szCs w:val="12"/>
        </w:rPr>
        <w:drawing>
          <wp:inline distT="0" distB="0" distL="0" distR="0" wp14:anchorId="0446DD86" wp14:editId="2DAD1AAC">
            <wp:extent cx="1525116" cy="1874520"/>
            <wp:effectExtent l="0" t="0" r="0" b="0"/>
            <wp:docPr id="1805790877" name="Picture 180579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52186" cy="1907791"/>
                    </a:xfrm>
                    <a:prstGeom prst="rect">
                      <a:avLst/>
                    </a:prstGeom>
                  </pic:spPr>
                </pic:pic>
              </a:graphicData>
            </a:graphic>
          </wp:inline>
        </w:drawing>
      </w:r>
    </w:p>
    <w:p w14:paraId="6407C4BD" w14:textId="77777777" w:rsidR="00D30329" w:rsidRDefault="00D30329" w:rsidP="008D79E2">
      <w:pPr>
        <w:rPr>
          <w:rFonts w:ascii="Courier New" w:hAnsi="Courier New" w:cs="Courier New"/>
          <w:sz w:val="14"/>
          <w:szCs w:val="12"/>
        </w:rPr>
      </w:pPr>
    </w:p>
    <w:p w14:paraId="19136885" w14:textId="77777777" w:rsidR="00D30329" w:rsidRDefault="007F5E5A" w:rsidP="008D79E2">
      <w:pPr>
        <w:rPr>
          <w:rFonts w:ascii="Courier New" w:hAnsi="Courier New" w:cs="Courier New"/>
          <w:sz w:val="14"/>
          <w:szCs w:val="12"/>
        </w:rPr>
      </w:pPr>
      <w:r>
        <w:rPr>
          <w:rFonts w:ascii="Courier New" w:hAnsi="Courier New" w:cs="Courier New"/>
          <w:sz w:val="14"/>
          <w:szCs w:val="12"/>
        </w:rPr>
        <w:br w:type="column"/>
      </w:r>
    </w:p>
    <w:p w14:paraId="189D7256" w14:textId="77777777" w:rsidR="007F5E5A" w:rsidRDefault="007F5E5A" w:rsidP="008D79E2">
      <w:pPr>
        <w:rPr>
          <w:rFonts w:ascii="Courier New" w:hAnsi="Courier New" w:cs="Courier New"/>
          <w:sz w:val="14"/>
          <w:szCs w:val="12"/>
        </w:rPr>
      </w:pPr>
      <w:r>
        <w:rPr>
          <w:rFonts w:ascii="Courier New" w:hAnsi="Courier New" w:cs="Courier New"/>
          <w:sz w:val="14"/>
          <w:szCs w:val="12"/>
        </w:rPr>
        <w:br w:type="page"/>
      </w:r>
    </w:p>
    <w:p w14:paraId="6B3813AC" w14:textId="77777777" w:rsidR="007F5E5A" w:rsidRDefault="007F5E5A" w:rsidP="007F5E5A">
      <w:pPr>
        <w:jc w:val="left"/>
        <w:rPr>
          <w:rFonts w:asciiTheme="majorHAnsi" w:hAnsiTheme="majorHAnsi"/>
          <w:color w:val="D73A2C" w:themeColor="accent1"/>
          <w:sz w:val="40"/>
          <w:szCs w:val="36"/>
          <w:lang w:val="fr-FR"/>
        </w:rPr>
        <w:sectPr w:rsidR="007F5E5A" w:rsidSect="007303D8">
          <w:type w:val="continuous"/>
          <w:pgSz w:w="12240" w:h="15840"/>
          <w:pgMar w:top="720" w:right="720" w:bottom="720" w:left="720" w:header="720" w:footer="288" w:gutter="0"/>
          <w:cols w:num="2" w:space="720"/>
          <w:docGrid w:linePitch="360"/>
        </w:sectPr>
      </w:pPr>
    </w:p>
    <w:p w14:paraId="6157A3CB" w14:textId="77777777" w:rsidR="007F5E5A" w:rsidRDefault="007F5E5A" w:rsidP="007F5E5A">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06720" behindDoc="1" locked="1" layoutInCell="1" allowOverlap="1" wp14:anchorId="64E50CC7" wp14:editId="42281565">
                <wp:simplePos x="0" y="0"/>
                <wp:positionH relativeFrom="page">
                  <wp:posOffset>0</wp:posOffset>
                </wp:positionH>
                <wp:positionV relativeFrom="paragraph">
                  <wp:posOffset>-527050</wp:posOffset>
                </wp:positionV>
                <wp:extent cx="7772400" cy="9641205"/>
                <wp:effectExtent l="0" t="0" r="0" b="0"/>
                <wp:wrapNone/>
                <wp:docPr id="1805790878" name="Group 180579087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805790879"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880"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881"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896"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5847D6F" id="Group 1805790878" o:spid="_x0000_s1026" alt="&quot;&quot;" style="position:absolute;margin-left:0;margin-top:-41.5pt;width:612pt;height:759.15pt;z-index:-251509760;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7A339BC1" w14:textId="77777777" w:rsidR="007F5E5A" w:rsidRDefault="007F5E5A" w:rsidP="007F5E5A">
      <w:pPr>
        <w:pStyle w:val="Author"/>
        <w:spacing w:after="100" w:afterAutospacing="1"/>
        <w:rPr>
          <w:color w:val="auto"/>
          <w:sz w:val="24"/>
          <w:szCs w:val="16"/>
          <w:lang w:val="fr-FR"/>
        </w:rPr>
      </w:pPr>
      <w:r w:rsidRPr="007F5E5A">
        <w:rPr>
          <w:color w:val="auto"/>
          <w:sz w:val="24"/>
          <w:szCs w:val="16"/>
          <w:lang w:val="fr-FR"/>
        </w:rPr>
        <w:t>5. What is the distribution of order values? Can we create a histogram or box plot to display it?</w:t>
      </w:r>
    </w:p>
    <w:p w14:paraId="28EB225E" w14:textId="77777777" w:rsidR="007F5E5A" w:rsidRDefault="007F5E5A" w:rsidP="008D79E2">
      <w:pPr>
        <w:rPr>
          <w:rFonts w:ascii="Courier New" w:hAnsi="Courier New" w:cs="Courier New"/>
          <w:sz w:val="14"/>
          <w:szCs w:val="12"/>
        </w:rPr>
        <w:sectPr w:rsidR="007F5E5A" w:rsidSect="007F5E5A">
          <w:type w:val="continuous"/>
          <w:pgSz w:w="12240" w:h="15840"/>
          <w:pgMar w:top="720" w:right="720" w:bottom="720" w:left="720" w:header="720" w:footer="288" w:gutter="0"/>
          <w:cols w:space="720"/>
          <w:docGrid w:linePitch="360"/>
        </w:sectPr>
      </w:pPr>
    </w:p>
    <w:p w14:paraId="5F922F50" w14:textId="77777777" w:rsidR="007F5E5A" w:rsidRDefault="007F5E5A" w:rsidP="007F5E5A">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062DEEA0" w14:textId="77777777" w:rsidR="007F5E5A" w:rsidRDefault="007F5E5A" w:rsidP="007F5E5A">
      <w:pPr>
        <w:rPr>
          <w:rFonts w:ascii="Courier New" w:hAnsi="Courier New" w:cs="Courier New"/>
          <w:sz w:val="14"/>
          <w:szCs w:val="12"/>
        </w:rPr>
      </w:pPr>
      <w:r w:rsidRPr="007F5E5A">
        <w:rPr>
          <w:rFonts w:ascii="Courier New" w:hAnsi="Courier New" w:cs="Courier New"/>
          <w:noProof/>
          <w:sz w:val="14"/>
          <w:szCs w:val="12"/>
        </w:rPr>
        <w:drawing>
          <wp:inline distT="0" distB="0" distL="0" distR="0" wp14:anchorId="16C99B23" wp14:editId="4F514037">
            <wp:extent cx="3200400" cy="1576070"/>
            <wp:effectExtent l="0" t="0" r="0" b="5080"/>
            <wp:docPr id="1805790897" name="Picture 180579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1576070"/>
                    </a:xfrm>
                    <a:prstGeom prst="rect">
                      <a:avLst/>
                    </a:prstGeom>
                  </pic:spPr>
                </pic:pic>
              </a:graphicData>
            </a:graphic>
          </wp:inline>
        </w:drawing>
      </w:r>
    </w:p>
    <w:p w14:paraId="2B282C72" w14:textId="77777777" w:rsidR="007F5E5A" w:rsidRPr="007F5E5A" w:rsidRDefault="007F5E5A" w:rsidP="007F5E5A">
      <w:pPr>
        <w:rPr>
          <w:rFonts w:ascii="Courier New" w:hAnsi="Courier New" w:cs="Courier New"/>
          <w:sz w:val="14"/>
          <w:szCs w:val="12"/>
        </w:rPr>
      </w:pPr>
      <w:r w:rsidRPr="007F5E5A">
        <w:rPr>
          <w:rFonts w:ascii="Courier New" w:hAnsi="Courier New" w:cs="Courier New"/>
          <w:sz w:val="14"/>
          <w:szCs w:val="12"/>
        </w:rPr>
        <w:t>Based on the provided data, it seems to represent average sales figures for various orders identified by OrderID-FK. Here's a summary of the data:</w:t>
      </w:r>
    </w:p>
    <w:p w14:paraId="3F3DCD5B" w14:textId="77777777" w:rsidR="007F5E5A" w:rsidRPr="007F5E5A" w:rsidRDefault="007F5E5A" w:rsidP="007F5E5A">
      <w:pPr>
        <w:rPr>
          <w:rFonts w:ascii="Courier New" w:hAnsi="Courier New" w:cs="Courier New"/>
          <w:sz w:val="14"/>
          <w:szCs w:val="12"/>
        </w:rPr>
      </w:pPr>
      <w:r w:rsidRPr="007F5E5A">
        <w:rPr>
          <w:rFonts w:ascii="Courier New" w:hAnsi="Courier New" w:cs="Courier New"/>
          <w:sz w:val="14"/>
          <w:szCs w:val="12"/>
        </w:rPr>
        <w:t>Total number of records: 227</w:t>
      </w:r>
    </w:p>
    <w:p w14:paraId="40FC01E3" w14:textId="77777777" w:rsidR="007F5E5A" w:rsidRPr="007F5E5A" w:rsidRDefault="007F5E5A" w:rsidP="007F5E5A">
      <w:pPr>
        <w:rPr>
          <w:rFonts w:ascii="Courier New" w:hAnsi="Courier New" w:cs="Courier New"/>
          <w:sz w:val="14"/>
          <w:szCs w:val="12"/>
        </w:rPr>
      </w:pPr>
      <w:r w:rsidRPr="007F5E5A">
        <w:rPr>
          <w:rFonts w:ascii="Courier New" w:hAnsi="Courier New" w:cs="Courier New"/>
          <w:sz w:val="14"/>
          <w:szCs w:val="12"/>
        </w:rPr>
        <w:t>Average sales across all orders: Approximately 601.85</w:t>
      </w:r>
    </w:p>
    <w:p w14:paraId="1EE13589" w14:textId="77777777" w:rsidR="007F5E5A" w:rsidRPr="007F5E5A" w:rsidRDefault="007F5E5A" w:rsidP="007F5E5A">
      <w:pPr>
        <w:rPr>
          <w:rFonts w:ascii="Courier New" w:hAnsi="Courier New" w:cs="Courier New"/>
          <w:sz w:val="14"/>
          <w:szCs w:val="12"/>
        </w:rPr>
      </w:pPr>
      <w:r w:rsidRPr="007F5E5A">
        <w:rPr>
          <w:rFonts w:ascii="Courier New" w:hAnsi="Courier New" w:cs="Courier New"/>
          <w:sz w:val="14"/>
          <w:szCs w:val="12"/>
        </w:rPr>
        <w:t>Minimum average sales: 12.5</w:t>
      </w:r>
    </w:p>
    <w:p w14:paraId="40CF9AF7" w14:textId="77777777" w:rsidR="007F5E5A" w:rsidRPr="007F5E5A" w:rsidRDefault="007F5E5A" w:rsidP="007F5E5A">
      <w:pPr>
        <w:rPr>
          <w:rFonts w:ascii="Courier New" w:hAnsi="Courier New" w:cs="Courier New"/>
          <w:sz w:val="14"/>
          <w:szCs w:val="12"/>
        </w:rPr>
      </w:pPr>
      <w:r w:rsidRPr="007F5E5A">
        <w:rPr>
          <w:rFonts w:ascii="Courier New" w:hAnsi="Courier New" w:cs="Courier New"/>
          <w:sz w:val="14"/>
          <w:szCs w:val="12"/>
        </w:rPr>
        <w:t>Maximum average sales: 15810</w:t>
      </w:r>
    </w:p>
    <w:p w14:paraId="7778D988" w14:textId="77777777" w:rsidR="007F5E5A" w:rsidRPr="007F5E5A" w:rsidRDefault="007F5E5A" w:rsidP="007F5E5A">
      <w:pPr>
        <w:rPr>
          <w:rFonts w:ascii="Courier New" w:hAnsi="Courier New" w:cs="Courier New"/>
          <w:sz w:val="14"/>
          <w:szCs w:val="12"/>
        </w:rPr>
      </w:pPr>
      <w:r w:rsidRPr="007F5E5A">
        <w:rPr>
          <w:rFonts w:ascii="Courier New" w:hAnsi="Courier New" w:cs="Courier New"/>
          <w:sz w:val="14"/>
          <w:szCs w:val="12"/>
        </w:rPr>
        <w:t>Standard deviation: Approximately 1167.88</w:t>
      </w:r>
    </w:p>
    <w:p w14:paraId="723E3482" w14:textId="77777777" w:rsidR="007F5E5A" w:rsidRDefault="007F5E5A" w:rsidP="007F5E5A">
      <w:pPr>
        <w:rPr>
          <w:rFonts w:ascii="Courier New" w:hAnsi="Courier New" w:cs="Courier New"/>
          <w:sz w:val="14"/>
          <w:szCs w:val="12"/>
        </w:rPr>
      </w:pPr>
      <w:r w:rsidRPr="007F5E5A">
        <w:rPr>
          <w:rFonts w:ascii="Courier New" w:hAnsi="Courier New" w:cs="Courier New"/>
          <w:sz w:val="14"/>
          <w:szCs w:val="12"/>
        </w:rPr>
        <w:t>This summary provides an overview of the average sales figures across the dataset, highlighting the range and distribution of the data.</w:t>
      </w:r>
    </w:p>
    <w:p w14:paraId="5771540A" w14:textId="77777777" w:rsidR="007F5E5A" w:rsidRDefault="007F5E5A" w:rsidP="007F5E5A">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31B1E45E" w14:textId="77777777" w:rsidR="007F5E5A" w:rsidRDefault="007F5E5A" w:rsidP="007F5E5A">
      <w:pPr>
        <w:rPr>
          <w:rFonts w:ascii="Courier New" w:hAnsi="Courier New" w:cs="Courier New"/>
          <w:sz w:val="14"/>
          <w:szCs w:val="12"/>
        </w:rPr>
      </w:pPr>
      <w:r w:rsidRPr="007F5E5A">
        <w:rPr>
          <w:rFonts w:ascii="Courier New" w:hAnsi="Courier New" w:cs="Courier New"/>
          <w:noProof/>
          <w:sz w:val="14"/>
          <w:szCs w:val="12"/>
        </w:rPr>
        <w:drawing>
          <wp:inline distT="0" distB="0" distL="0" distR="0" wp14:anchorId="7B196827" wp14:editId="18BD88C5">
            <wp:extent cx="1668780" cy="3054465"/>
            <wp:effectExtent l="0" t="0" r="7620" b="0"/>
            <wp:docPr id="1805790898" name="Picture 180579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91862" cy="3096714"/>
                    </a:xfrm>
                    <a:prstGeom prst="rect">
                      <a:avLst/>
                    </a:prstGeom>
                  </pic:spPr>
                </pic:pic>
              </a:graphicData>
            </a:graphic>
          </wp:inline>
        </w:drawing>
      </w:r>
    </w:p>
    <w:p w14:paraId="1092B0BC" w14:textId="77777777" w:rsidR="007F5E5A" w:rsidRDefault="007F5E5A" w:rsidP="007F5E5A">
      <w:pPr>
        <w:rPr>
          <w:rFonts w:ascii="Courier New" w:hAnsi="Courier New" w:cs="Courier New"/>
          <w:sz w:val="14"/>
          <w:szCs w:val="12"/>
        </w:rPr>
      </w:pPr>
    </w:p>
    <w:p w14:paraId="6692D3D1" w14:textId="77777777" w:rsidR="007F5E5A" w:rsidRDefault="007F5E5A" w:rsidP="007F5E5A">
      <w:pPr>
        <w:rPr>
          <w:rFonts w:ascii="Courier New" w:hAnsi="Courier New" w:cs="Courier New"/>
          <w:sz w:val="14"/>
          <w:szCs w:val="12"/>
        </w:rPr>
      </w:pPr>
      <w:r>
        <w:rPr>
          <w:rFonts w:ascii="Courier New" w:hAnsi="Courier New" w:cs="Courier New"/>
          <w:sz w:val="14"/>
          <w:szCs w:val="12"/>
        </w:rPr>
        <w:br w:type="column"/>
      </w:r>
    </w:p>
    <w:p w14:paraId="29D4E99F" w14:textId="77777777" w:rsidR="007F5E5A" w:rsidRDefault="007F5E5A" w:rsidP="008D79E2">
      <w:pPr>
        <w:rPr>
          <w:rFonts w:ascii="Courier New" w:hAnsi="Courier New" w:cs="Courier New"/>
          <w:sz w:val="14"/>
          <w:szCs w:val="12"/>
        </w:rPr>
      </w:pPr>
      <w:r>
        <w:rPr>
          <w:rFonts w:ascii="Courier New" w:hAnsi="Courier New" w:cs="Courier New"/>
          <w:sz w:val="14"/>
          <w:szCs w:val="12"/>
        </w:rPr>
        <w:br w:type="page"/>
      </w:r>
    </w:p>
    <w:p w14:paraId="6813336E" w14:textId="77777777" w:rsidR="007F5E5A" w:rsidRDefault="007F5E5A" w:rsidP="007F5E5A">
      <w:pPr>
        <w:jc w:val="left"/>
        <w:rPr>
          <w:rFonts w:asciiTheme="majorHAnsi" w:hAnsiTheme="majorHAnsi"/>
          <w:color w:val="D73A2C" w:themeColor="accent1"/>
          <w:sz w:val="40"/>
          <w:szCs w:val="36"/>
          <w:lang w:val="fr-FR"/>
        </w:rPr>
        <w:sectPr w:rsidR="007F5E5A" w:rsidSect="007303D8">
          <w:type w:val="continuous"/>
          <w:pgSz w:w="12240" w:h="15840"/>
          <w:pgMar w:top="720" w:right="720" w:bottom="720" w:left="720" w:header="720" w:footer="288" w:gutter="0"/>
          <w:cols w:num="2" w:space="720"/>
          <w:docGrid w:linePitch="360"/>
        </w:sectPr>
      </w:pPr>
    </w:p>
    <w:p w14:paraId="43A8E56B" w14:textId="77777777" w:rsidR="007F5E5A" w:rsidRDefault="007F5E5A" w:rsidP="007F5E5A">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08768" behindDoc="1" locked="1" layoutInCell="1" allowOverlap="1" wp14:anchorId="3A34B6EC" wp14:editId="135A4EE8">
                <wp:simplePos x="0" y="0"/>
                <wp:positionH relativeFrom="page">
                  <wp:posOffset>0</wp:posOffset>
                </wp:positionH>
                <wp:positionV relativeFrom="paragraph">
                  <wp:posOffset>-527050</wp:posOffset>
                </wp:positionV>
                <wp:extent cx="7772400" cy="9641205"/>
                <wp:effectExtent l="0" t="0" r="0" b="0"/>
                <wp:wrapNone/>
                <wp:docPr id="1805790899" name="Group 18057908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805790900"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901"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16"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17"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B6C3626" id="Group 1805790899" o:spid="_x0000_s1026" alt="&quot;&quot;" style="position:absolute;margin-left:0;margin-top:-41.5pt;width:612pt;height:759.15pt;z-index:-251507712;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41760746" w14:textId="77777777" w:rsidR="007F5E5A" w:rsidRDefault="007F5E5A" w:rsidP="007F5E5A">
      <w:pPr>
        <w:pStyle w:val="Author"/>
        <w:spacing w:after="100" w:afterAutospacing="1"/>
        <w:rPr>
          <w:color w:val="auto"/>
          <w:sz w:val="24"/>
          <w:szCs w:val="16"/>
          <w:lang w:val="fr-FR"/>
        </w:rPr>
      </w:pPr>
      <w:r w:rsidRPr="007F5E5A">
        <w:rPr>
          <w:color w:val="auto"/>
          <w:sz w:val="24"/>
          <w:szCs w:val="16"/>
          <w:lang w:val="fr-FR"/>
        </w:rPr>
        <w:t>6. Can we visualize the average order processing time or shipping duration using a bar chart or box plot?</w:t>
      </w:r>
    </w:p>
    <w:p w14:paraId="6801D441" w14:textId="77777777" w:rsidR="007F5E5A" w:rsidRDefault="007F5E5A" w:rsidP="007F5E5A">
      <w:pPr>
        <w:spacing w:before="100" w:beforeAutospacing="1"/>
        <w:rPr>
          <w:rFonts w:ascii="Courier New" w:hAnsi="Courier New" w:cs="Courier New"/>
          <w:b/>
          <w:bCs/>
          <w:color w:val="D73A2C" w:themeColor="accent1"/>
          <w:sz w:val="16"/>
          <w:szCs w:val="10"/>
          <w:lang w:val="fr-FR"/>
        </w:rPr>
        <w:sectPr w:rsidR="007F5E5A" w:rsidSect="007F5E5A">
          <w:type w:val="continuous"/>
          <w:pgSz w:w="12240" w:h="15840"/>
          <w:pgMar w:top="720" w:right="720" w:bottom="720" w:left="720" w:header="720" w:footer="288" w:gutter="0"/>
          <w:cols w:space="720"/>
          <w:docGrid w:linePitch="360"/>
        </w:sectPr>
      </w:pPr>
    </w:p>
    <w:p w14:paraId="2938BAED" w14:textId="77777777" w:rsidR="007F5E5A" w:rsidRDefault="007F5E5A" w:rsidP="007F5E5A">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0067CC80" w14:textId="77777777" w:rsidR="007F5E5A" w:rsidRDefault="007F5E5A" w:rsidP="007F5E5A">
      <w:pPr>
        <w:rPr>
          <w:rFonts w:ascii="Courier New" w:hAnsi="Courier New" w:cs="Courier New"/>
          <w:sz w:val="14"/>
          <w:szCs w:val="12"/>
        </w:rPr>
      </w:pPr>
      <w:r w:rsidRPr="007F5E5A">
        <w:rPr>
          <w:rFonts w:ascii="Courier New" w:hAnsi="Courier New" w:cs="Courier New"/>
          <w:noProof/>
          <w:sz w:val="14"/>
          <w:szCs w:val="12"/>
        </w:rPr>
        <w:drawing>
          <wp:inline distT="0" distB="0" distL="0" distR="0" wp14:anchorId="0A91E596" wp14:editId="1A217407">
            <wp:extent cx="3200400" cy="1458595"/>
            <wp:effectExtent l="0" t="0" r="0" b="8255"/>
            <wp:docPr id="1927220818" name="Picture 192722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1458595"/>
                    </a:xfrm>
                    <a:prstGeom prst="rect">
                      <a:avLst/>
                    </a:prstGeom>
                  </pic:spPr>
                </pic:pic>
              </a:graphicData>
            </a:graphic>
          </wp:inline>
        </w:drawing>
      </w:r>
    </w:p>
    <w:p w14:paraId="291CF908" w14:textId="77777777" w:rsidR="007F5E5A" w:rsidRPr="007F5E5A" w:rsidRDefault="007F5E5A" w:rsidP="007F5E5A">
      <w:pPr>
        <w:rPr>
          <w:rFonts w:ascii="Courier New" w:hAnsi="Courier New" w:cs="Courier New"/>
          <w:sz w:val="14"/>
          <w:szCs w:val="12"/>
        </w:rPr>
      </w:pPr>
      <w:r w:rsidRPr="007F5E5A">
        <w:rPr>
          <w:rFonts w:ascii="Courier New" w:hAnsi="Courier New" w:cs="Courier New"/>
          <w:sz w:val="14"/>
          <w:szCs w:val="12"/>
        </w:rPr>
        <w:t>The provided data presents the average order processing days for a list of orders, identified by their OrderID-PK. Here is a summary of the data:</w:t>
      </w:r>
    </w:p>
    <w:p w14:paraId="578A7A07" w14:textId="77777777" w:rsidR="007F5E5A" w:rsidRPr="007F5E5A" w:rsidRDefault="007F5E5A" w:rsidP="007F5E5A">
      <w:pPr>
        <w:rPr>
          <w:rFonts w:ascii="Courier New" w:hAnsi="Courier New" w:cs="Courier New"/>
          <w:sz w:val="14"/>
          <w:szCs w:val="12"/>
        </w:rPr>
      </w:pPr>
      <w:r w:rsidRPr="007F5E5A">
        <w:rPr>
          <w:rFonts w:ascii="Courier New" w:hAnsi="Courier New" w:cs="Courier New"/>
          <w:sz w:val="14"/>
          <w:szCs w:val="12"/>
        </w:rPr>
        <w:t>The average order processing days range from 1 to 37.</w:t>
      </w:r>
    </w:p>
    <w:p w14:paraId="767849C3" w14:textId="77777777" w:rsidR="007F5E5A" w:rsidRPr="007F5E5A" w:rsidRDefault="007F5E5A" w:rsidP="007F5E5A">
      <w:pPr>
        <w:rPr>
          <w:rFonts w:ascii="Courier New" w:hAnsi="Courier New" w:cs="Courier New"/>
          <w:sz w:val="14"/>
          <w:szCs w:val="12"/>
        </w:rPr>
      </w:pPr>
      <w:r w:rsidRPr="007F5E5A">
        <w:rPr>
          <w:rFonts w:ascii="Courier New" w:hAnsi="Courier New" w:cs="Courier New"/>
          <w:sz w:val="14"/>
          <w:szCs w:val="12"/>
        </w:rPr>
        <w:t>The minimum average order processing days is 1, and the maximum is 37.</w:t>
      </w:r>
    </w:p>
    <w:p w14:paraId="7FB2BB44" w14:textId="77777777" w:rsidR="007F5E5A" w:rsidRPr="007F5E5A" w:rsidRDefault="007F5E5A" w:rsidP="007F5E5A">
      <w:pPr>
        <w:rPr>
          <w:rFonts w:ascii="Courier New" w:hAnsi="Courier New" w:cs="Courier New"/>
          <w:sz w:val="14"/>
          <w:szCs w:val="12"/>
        </w:rPr>
      </w:pPr>
      <w:r w:rsidRPr="007F5E5A">
        <w:rPr>
          <w:rFonts w:ascii="Courier New" w:hAnsi="Courier New" w:cs="Courier New"/>
          <w:sz w:val="14"/>
          <w:szCs w:val="12"/>
        </w:rPr>
        <w:t>The data includes a total of 175 orders.</w:t>
      </w:r>
    </w:p>
    <w:p w14:paraId="06C7229B" w14:textId="77777777" w:rsidR="007F5E5A" w:rsidRDefault="007F5E5A" w:rsidP="007F5E5A">
      <w:pPr>
        <w:rPr>
          <w:rFonts w:ascii="Courier New" w:hAnsi="Courier New" w:cs="Courier New"/>
          <w:sz w:val="14"/>
          <w:szCs w:val="12"/>
        </w:rPr>
      </w:pPr>
      <w:r w:rsidRPr="007F5E5A">
        <w:rPr>
          <w:rFonts w:ascii="Courier New" w:hAnsi="Courier New" w:cs="Courier New"/>
          <w:sz w:val="14"/>
          <w:szCs w:val="12"/>
        </w:rPr>
        <w:t>In summary, this dataset provides insights into the average time taken to process orders, with a wide range of processing durations observed.</w:t>
      </w:r>
    </w:p>
    <w:p w14:paraId="20875460" w14:textId="77777777" w:rsidR="007F5E5A" w:rsidRDefault="007F5E5A" w:rsidP="007F5E5A">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02BCA5F8" w14:textId="77777777" w:rsidR="007F5E5A" w:rsidRDefault="007F5E5A" w:rsidP="007F5E5A">
      <w:pPr>
        <w:rPr>
          <w:rFonts w:ascii="Courier New" w:hAnsi="Courier New" w:cs="Courier New"/>
          <w:sz w:val="14"/>
          <w:szCs w:val="12"/>
        </w:rPr>
      </w:pPr>
      <w:r w:rsidRPr="007F5E5A">
        <w:rPr>
          <w:rFonts w:ascii="Courier New" w:hAnsi="Courier New" w:cs="Courier New"/>
          <w:noProof/>
          <w:sz w:val="14"/>
          <w:szCs w:val="12"/>
        </w:rPr>
        <w:drawing>
          <wp:inline distT="0" distB="0" distL="0" distR="0" wp14:anchorId="106CDD6E" wp14:editId="3B7770DF">
            <wp:extent cx="1737360" cy="3142691"/>
            <wp:effectExtent l="0" t="0" r="0" b="635"/>
            <wp:docPr id="1927220819" name="Picture 192722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44921" cy="3156367"/>
                    </a:xfrm>
                    <a:prstGeom prst="rect">
                      <a:avLst/>
                    </a:prstGeom>
                  </pic:spPr>
                </pic:pic>
              </a:graphicData>
            </a:graphic>
          </wp:inline>
        </w:drawing>
      </w:r>
    </w:p>
    <w:p w14:paraId="1A37CC53" w14:textId="77777777" w:rsidR="007447BE" w:rsidRDefault="007F5E5A" w:rsidP="007447BE">
      <w:pPr>
        <w:spacing w:before="100" w:beforeAutospacing="1"/>
        <w:rPr>
          <w:rFonts w:ascii="Courier New" w:hAnsi="Courier New" w:cs="Courier New"/>
          <w:b/>
          <w:bCs/>
          <w:color w:val="D73A2C" w:themeColor="accent1"/>
          <w:sz w:val="16"/>
          <w:szCs w:val="10"/>
          <w:lang w:val="fr-FR"/>
        </w:rPr>
      </w:pPr>
      <w:r>
        <w:rPr>
          <w:rFonts w:ascii="Courier New" w:hAnsi="Courier New" w:cs="Courier New"/>
          <w:sz w:val="14"/>
          <w:szCs w:val="12"/>
        </w:rPr>
        <w:br w:type="column"/>
      </w:r>
      <w:r w:rsidR="007447BE">
        <w:rPr>
          <w:rFonts w:ascii="Courier New" w:hAnsi="Courier New" w:cs="Courier New"/>
          <w:b/>
          <w:bCs/>
          <w:color w:val="D73A2C" w:themeColor="accent1"/>
          <w:sz w:val="16"/>
          <w:szCs w:val="10"/>
          <w:lang w:val="fr-FR"/>
        </w:rPr>
        <w:t>VISUALIZATION</w:t>
      </w:r>
    </w:p>
    <w:p w14:paraId="69A64C97" w14:textId="77777777" w:rsidR="007447BE" w:rsidRDefault="007447BE" w:rsidP="007447BE">
      <w:pPr>
        <w:rPr>
          <w:rFonts w:ascii="Courier New" w:hAnsi="Courier New" w:cs="Courier New"/>
          <w:sz w:val="14"/>
          <w:szCs w:val="12"/>
        </w:rPr>
      </w:pPr>
      <w:r w:rsidRPr="007447BE">
        <w:rPr>
          <w:rFonts w:ascii="Courier New" w:hAnsi="Courier New" w:cs="Courier New"/>
          <w:noProof/>
          <w:sz w:val="14"/>
          <w:szCs w:val="12"/>
        </w:rPr>
        <w:drawing>
          <wp:inline distT="0" distB="0" distL="0" distR="0" wp14:anchorId="7031DF6B" wp14:editId="445505DB">
            <wp:extent cx="3200400" cy="1682115"/>
            <wp:effectExtent l="0" t="0" r="0" b="0"/>
            <wp:docPr id="1927220820" name="Picture 192722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1682115"/>
                    </a:xfrm>
                    <a:prstGeom prst="rect">
                      <a:avLst/>
                    </a:prstGeom>
                  </pic:spPr>
                </pic:pic>
              </a:graphicData>
            </a:graphic>
          </wp:inline>
        </w:drawing>
      </w:r>
    </w:p>
    <w:p w14:paraId="2BD535CB"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The given data appears to be a table showing the average number of shipping days for various orders, identified by their OrderID. Each OrderID is associated with an average shipping duration in days.</w:t>
      </w:r>
    </w:p>
    <w:p w14:paraId="2D7D66AB"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Here is a summary of the data:</w:t>
      </w:r>
    </w:p>
    <w:p w14:paraId="3ED87142"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The OrderID ranges from 10248 to 11077.</w:t>
      </w:r>
    </w:p>
    <w:p w14:paraId="107DC13A"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The average shipping days range from 0 to 41 days.</w:t>
      </w:r>
    </w:p>
    <w:p w14:paraId="436A9627"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The average shipping days seem to vary widely, with some orders being shipped very quickly (0 days) and others taking significantly longer.</w:t>
      </w:r>
    </w:p>
    <w:p w14:paraId="6B0F25F7"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The most common average shipping durations appear to be around 20-25 days, with some outliers on either end of the spectrum.</w:t>
      </w:r>
    </w:p>
    <w:p w14:paraId="3F305FBA"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There are some orders with missing or incomplete data, indicated by "0" in the average shipping days column.</w:t>
      </w:r>
    </w:p>
    <w:p w14:paraId="3DD54B19" w14:textId="77777777" w:rsidR="007447BE" w:rsidRDefault="007447BE" w:rsidP="007447BE">
      <w:pPr>
        <w:rPr>
          <w:rFonts w:ascii="Courier New" w:hAnsi="Courier New" w:cs="Courier New"/>
          <w:sz w:val="14"/>
          <w:szCs w:val="12"/>
        </w:rPr>
      </w:pPr>
      <w:r w:rsidRPr="007447BE">
        <w:rPr>
          <w:rFonts w:ascii="Courier New" w:hAnsi="Courier New" w:cs="Courier New"/>
          <w:sz w:val="14"/>
          <w:szCs w:val="12"/>
        </w:rPr>
        <w:t>This summary provides a general overview of the shipping durations for the orders listed in the dataset.</w:t>
      </w:r>
    </w:p>
    <w:p w14:paraId="3AAEC078" w14:textId="77777777" w:rsidR="007447BE" w:rsidRDefault="007447BE" w:rsidP="007447BE">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5D1A92E2" w14:textId="77777777" w:rsidR="007447BE" w:rsidRDefault="007447BE" w:rsidP="007447BE">
      <w:pPr>
        <w:rPr>
          <w:rFonts w:ascii="Courier New" w:hAnsi="Courier New" w:cs="Courier New"/>
          <w:sz w:val="14"/>
          <w:szCs w:val="12"/>
        </w:rPr>
      </w:pPr>
      <w:r w:rsidRPr="007447BE">
        <w:rPr>
          <w:rFonts w:ascii="Courier New" w:hAnsi="Courier New" w:cs="Courier New"/>
          <w:noProof/>
          <w:sz w:val="14"/>
          <w:szCs w:val="12"/>
        </w:rPr>
        <w:drawing>
          <wp:inline distT="0" distB="0" distL="0" distR="0" wp14:anchorId="0CCE7150" wp14:editId="66DDB9DD">
            <wp:extent cx="1493520" cy="2757268"/>
            <wp:effectExtent l="0" t="0" r="0" b="5080"/>
            <wp:docPr id="1927220821" name="Picture 192722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95047" cy="2760087"/>
                    </a:xfrm>
                    <a:prstGeom prst="rect">
                      <a:avLst/>
                    </a:prstGeom>
                  </pic:spPr>
                </pic:pic>
              </a:graphicData>
            </a:graphic>
          </wp:inline>
        </w:drawing>
      </w:r>
    </w:p>
    <w:p w14:paraId="5F81D964" w14:textId="77777777" w:rsidR="007447BE" w:rsidRDefault="007447BE" w:rsidP="007447BE">
      <w:pPr>
        <w:rPr>
          <w:rFonts w:ascii="Courier New" w:hAnsi="Courier New" w:cs="Courier New"/>
          <w:sz w:val="14"/>
          <w:szCs w:val="12"/>
        </w:rPr>
      </w:pPr>
      <w:r>
        <w:rPr>
          <w:rFonts w:ascii="Courier New" w:hAnsi="Courier New" w:cs="Courier New"/>
          <w:sz w:val="14"/>
          <w:szCs w:val="12"/>
        </w:rPr>
        <w:br w:type="page"/>
      </w:r>
    </w:p>
    <w:p w14:paraId="137DC3BF" w14:textId="77777777" w:rsidR="007447BE" w:rsidRDefault="007447BE" w:rsidP="007447BE">
      <w:pPr>
        <w:jc w:val="left"/>
        <w:rPr>
          <w:rFonts w:asciiTheme="majorHAnsi" w:hAnsiTheme="majorHAnsi"/>
          <w:color w:val="D73A2C" w:themeColor="accent1"/>
          <w:sz w:val="40"/>
          <w:szCs w:val="36"/>
          <w:lang w:val="fr-FR"/>
        </w:rPr>
        <w:sectPr w:rsidR="007447BE" w:rsidSect="007303D8">
          <w:type w:val="continuous"/>
          <w:pgSz w:w="12240" w:h="15840"/>
          <w:pgMar w:top="720" w:right="720" w:bottom="720" w:left="720" w:header="720" w:footer="288" w:gutter="0"/>
          <w:cols w:num="2" w:space="720"/>
          <w:docGrid w:linePitch="360"/>
        </w:sectPr>
      </w:pPr>
    </w:p>
    <w:p w14:paraId="5ACB37DF" w14:textId="77777777" w:rsidR="007447BE" w:rsidRDefault="007447BE" w:rsidP="007447BE">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10816" behindDoc="1" locked="1" layoutInCell="1" allowOverlap="1" wp14:anchorId="63304F24" wp14:editId="4F58FB95">
                <wp:simplePos x="0" y="0"/>
                <wp:positionH relativeFrom="page">
                  <wp:posOffset>0</wp:posOffset>
                </wp:positionH>
                <wp:positionV relativeFrom="paragraph">
                  <wp:posOffset>-527050</wp:posOffset>
                </wp:positionV>
                <wp:extent cx="7772400" cy="9641205"/>
                <wp:effectExtent l="0" t="0" r="0" b="0"/>
                <wp:wrapNone/>
                <wp:docPr id="1927220822" name="Group 19272208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927220823"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24"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34"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35"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DA58228" id="Group 1927220822" o:spid="_x0000_s1026" alt="&quot;&quot;" style="position:absolute;margin-left:0;margin-top:-41.5pt;width:612pt;height:759.15pt;z-index:-251505664;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412B5CC6" w14:textId="77777777" w:rsidR="007447BE" w:rsidRDefault="007447BE" w:rsidP="007447BE">
      <w:pPr>
        <w:pStyle w:val="Author"/>
        <w:spacing w:after="100" w:afterAutospacing="1"/>
        <w:rPr>
          <w:color w:val="auto"/>
          <w:sz w:val="24"/>
          <w:szCs w:val="16"/>
          <w:lang w:val="fr-FR"/>
        </w:rPr>
      </w:pPr>
      <w:r w:rsidRPr="007447BE">
        <w:rPr>
          <w:color w:val="auto"/>
          <w:sz w:val="24"/>
          <w:szCs w:val="16"/>
          <w:lang w:val="fr-FR"/>
        </w:rPr>
        <w:t>7. How does employee productivity vary across different departments or job roles? Can we create a stacked bar chart or grouped column chart to visualize it?</w:t>
      </w:r>
    </w:p>
    <w:p w14:paraId="3792EDF3" w14:textId="77777777" w:rsidR="007447BE" w:rsidRDefault="007447BE" w:rsidP="007447BE">
      <w:pPr>
        <w:spacing w:before="100" w:beforeAutospacing="1"/>
        <w:rPr>
          <w:rFonts w:ascii="Courier New" w:hAnsi="Courier New" w:cs="Courier New"/>
          <w:b/>
          <w:bCs/>
          <w:color w:val="D73A2C" w:themeColor="accent1"/>
          <w:sz w:val="16"/>
          <w:szCs w:val="10"/>
          <w:lang w:val="fr-FR"/>
        </w:rPr>
        <w:sectPr w:rsidR="007447BE" w:rsidSect="007447BE">
          <w:type w:val="continuous"/>
          <w:pgSz w:w="12240" w:h="15840"/>
          <w:pgMar w:top="720" w:right="720" w:bottom="720" w:left="720" w:header="720" w:footer="288" w:gutter="0"/>
          <w:cols w:space="720"/>
          <w:docGrid w:linePitch="360"/>
        </w:sectPr>
      </w:pPr>
    </w:p>
    <w:p w14:paraId="1ABF4AD6" w14:textId="77777777" w:rsidR="007447BE" w:rsidRDefault="007447BE" w:rsidP="007447BE">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37A6B920" w14:textId="77777777" w:rsidR="007447BE" w:rsidRDefault="007447BE" w:rsidP="007447BE">
      <w:pPr>
        <w:rPr>
          <w:rFonts w:ascii="Courier New" w:hAnsi="Courier New" w:cs="Courier New"/>
          <w:sz w:val="14"/>
          <w:szCs w:val="12"/>
        </w:rPr>
      </w:pPr>
      <w:r w:rsidRPr="007447BE">
        <w:rPr>
          <w:rFonts w:ascii="Courier New" w:hAnsi="Courier New" w:cs="Courier New"/>
          <w:noProof/>
          <w:sz w:val="14"/>
          <w:szCs w:val="12"/>
        </w:rPr>
        <w:drawing>
          <wp:inline distT="0" distB="0" distL="0" distR="0" wp14:anchorId="23B8655D" wp14:editId="74155947">
            <wp:extent cx="3200400" cy="1719580"/>
            <wp:effectExtent l="0" t="0" r="0" b="0"/>
            <wp:docPr id="1927220836" name="Picture 192722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400" cy="1719580"/>
                    </a:xfrm>
                    <a:prstGeom prst="rect">
                      <a:avLst/>
                    </a:prstGeom>
                  </pic:spPr>
                </pic:pic>
              </a:graphicData>
            </a:graphic>
          </wp:inline>
        </w:drawing>
      </w:r>
    </w:p>
    <w:p w14:paraId="1218E21C"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The provided data presents the sales figures associated with different employees. Here's a summary of the sales data:</w:t>
      </w:r>
    </w:p>
    <w:p w14:paraId="5FA70BB6"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Margaret Peacock generated sales totaling $250,187.45.</w:t>
      </w:r>
    </w:p>
    <w:p w14:paraId="26792028"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Janet Leverling achieved sales amounting to $213,051.30.</w:t>
      </w:r>
    </w:p>
    <w:p w14:paraId="0FD36C9C"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Nancy Davolio's sales amounted to $202,143.71.</w:t>
      </w:r>
    </w:p>
    <w:p w14:paraId="3CFA5A7D"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Andrew Fuller's sales totaled $177,749.26.</w:t>
      </w:r>
    </w:p>
    <w:p w14:paraId="6B6E41A1"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Robert King's sales amounted to $141,295.99.</w:t>
      </w:r>
    </w:p>
    <w:p w14:paraId="7FD89D9E"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Laura Callahan's sales amounted to $133,301.03.</w:t>
      </w:r>
    </w:p>
    <w:p w14:paraId="3423B866"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Anne Dodsworth achieved sales totaling $82,964.</w:t>
      </w:r>
    </w:p>
    <w:p w14:paraId="59660096"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Michael Suyama's sales amounted to $78,198.10.</w:t>
      </w:r>
    </w:p>
    <w:p w14:paraId="39316B09" w14:textId="77777777" w:rsidR="007447BE" w:rsidRPr="007447BE" w:rsidRDefault="007447BE" w:rsidP="007447BE">
      <w:pPr>
        <w:rPr>
          <w:rFonts w:ascii="Courier New" w:hAnsi="Courier New" w:cs="Courier New"/>
          <w:sz w:val="14"/>
          <w:szCs w:val="12"/>
        </w:rPr>
      </w:pPr>
      <w:r w:rsidRPr="007447BE">
        <w:rPr>
          <w:rFonts w:ascii="Courier New" w:hAnsi="Courier New" w:cs="Courier New"/>
          <w:sz w:val="14"/>
          <w:szCs w:val="12"/>
        </w:rPr>
        <w:t>Steven Buchanan's sales totaled $75,567.75.</w:t>
      </w:r>
    </w:p>
    <w:p w14:paraId="37E40B5E" w14:textId="77777777" w:rsidR="007447BE" w:rsidRDefault="007447BE" w:rsidP="007447BE">
      <w:pPr>
        <w:rPr>
          <w:rFonts w:ascii="Courier New" w:hAnsi="Courier New" w:cs="Courier New"/>
          <w:sz w:val="14"/>
          <w:szCs w:val="12"/>
        </w:rPr>
      </w:pPr>
      <w:r w:rsidRPr="007447BE">
        <w:rPr>
          <w:rFonts w:ascii="Courier New" w:hAnsi="Courier New" w:cs="Courier New"/>
          <w:sz w:val="14"/>
          <w:szCs w:val="12"/>
        </w:rPr>
        <w:t>This summary provides an overview of the sales performance of each employee listed in the dataset.</w:t>
      </w:r>
    </w:p>
    <w:p w14:paraId="4294D97C" w14:textId="77777777" w:rsidR="007447BE" w:rsidRDefault="007447BE" w:rsidP="007447BE">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636836B2" w14:textId="77777777" w:rsidR="007447BE" w:rsidRDefault="007447BE" w:rsidP="007447BE">
      <w:pPr>
        <w:rPr>
          <w:rFonts w:ascii="Courier New" w:hAnsi="Courier New" w:cs="Courier New"/>
          <w:sz w:val="14"/>
          <w:szCs w:val="12"/>
        </w:rPr>
      </w:pPr>
      <w:r w:rsidRPr="007447BE">
        <w:rPr>
          <w:rFonts w:ascii="Courier New" w:hAnsi="Courier New" w:cs="Courier New"/>
          <w:noProof/>
          <w:sz w:val="14"/>
          <w:szCs w:val="12"/>
        </w:rPr>
        <w:drawing>
          <wp:inline distT="0" distB="0" distL="0" distR="0" wp14:anchorId="720EF758" wp14:editId="4333E33B">
            <wp:extent cx="1211580" cy="2195294"/>
            <wp:effectExtent l="0" t="0" r="7620" b="0"/>
            <wp:docPr id="1927220837" name="Picture 192722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16209" cy="2203681"/>
                    </a:xfrm>
                    <a:prstGeom prst="rect">
                      <a:avLst/>
                    </a:prstGeom>
                  </pic:spPr>
                </pic:pic>
              </a:graphicData>
            </a:graphic>
          </wp:inline>
        </w:drawing>
      </w:r>
      <w:r w:rsidRPr="007447BE">
        <w:rPr>
          <w:rFonts w:ascii="Courier New" w:hAnsi="Courier New" w:cs="Courier New"/>
          <w:noProof/>
          <w:sz w:val="14"/>
          <w:szCs w:val="12"/>
        </w:rPr>
        <w:drawing>
          <wp:inline distT="0" distB="0" distL="0" distR="0" wp14:anchorId="38A11671" wp14:editId="16E6B5E2">
            <wp:extent cx="1409700" cy="2172221"/>
            <wp:effectExtent l="0" t="0" r="0" b="0"/>
            <wp:docPr id="1927220838" name="Picture 192722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20503" cy="2188868"/>
                    </a:xfrm>
                    <a:prstGeom prst="rect">
                      <a:avLst/>
                    </a:prstGeom>
                  </pic:spPr>
                </pic:pic>
              </a:graphicData>
            </a:graphic>
          </wp:inline>
        </w:drawing>
      </w:r>
    </w:p>
    <w:p w14:paraId="300743E6" w14:textId="77777777" w:rsidR="007447BE" w:rsidRDefault="007447BE" w:rsidP="007447BE">
      <w:pPr>
        <w:rPr>
          <w:rFonts w:ascii="Courier New" w:hAnsi="Courier New" w:cs="Courier New"/>
          <w:sz w:val="14"/>
          <w:szCs w:val="12"/>
        </w:rPr>
      </w:pPr>
    </w:p>
    <w:p w14:paraId="21C4A45A" w14:textId="77777777" w:rsidR="007447BE" w:rsidRDefault="007447BE" w:rsidP="007447BE">
      <w:pPr>
        <w:spacing w:before="100" w:beforeAutospacing="1"/>
        <w:rPr>
          <w:rFonts w:ascii="Courier New" w:hAnsi="Courier New" w:cs="Courier New"/>
          <w:b/>
          <w:bCs/>
          <w:color w:val="D73A2C" w:themeColor="accent1"/>
          <w:sz w:val="16"/>
          <w:szCs w:val="10"/>
          <w:lang w:val="fr-FR"/>
        </w:rPr>
      </w:pPr>
      <w:r>
        <w:rPr>
          <w:rFonts w:ascii="Courier New" w:hAnsi="Courier New" w:cs="Courier New"/>
          <w:sz w:val="14"/>
          <w:szCs w:val="12"/>
        </w:rPr>
        <w:br w:type="column"/>
      </w:r>
      <w:r>
        <w:rPr>
          <w:rFonts w:ascii="Courier New" w:hAnsi="Courier New" w:cs="Courier New"/>
          <w:b/>
          <w:bCs/>
          <w:color w:val="D73A2C" w:themeColor="accent1"/>
          <w:sz w:val="16"/>
          <w:szCs w:val="10"/>
          <w:lang w:val="fr-FR"/>
        </w:rPr>
        <w:t>VISUALIZATION</w:t>
      </w:r>
    </w:p>
    <w:p w14:paraId="0FE1C35A" w14:textId="77777777" w:rsidR="007447BE" w:rsidRDefault="007447BE" w:rsidP="007447BE">
      <w:pPr>
        <w:rPr>
          <w:rFonts w:ascii="Courier New" w:hAnsi="Courier New" w:cs="Courier New"/>
          <w:sz w:val="14"/>
          <w:szCs w:val="12"/>
        </w:rPr>
      </w:pPr>
      <w:r w:rsidRPr="007447BE">
        <w:rPr>
          <w:rFonts w:ascii="Courier New" w:hAnsi="Courier New" w:cs="Courier New"/>
          <w:noProof/>
          <w:sz w:val="14"/>
          <w:szCs w:val="12"/>
        </w:rPr>
        <w:drawing>
          <wp:inline distT="0" distB="0" distL="0" distR="0" wp14:anchorId="2BDC67DC" wp14:editId="418924B6">
            <wp:extent cx="3200400" cy="1564005"/>
            <wp:effectExtent l="0" t="0" r="0" b="0"/>
            <wp:docPr id="1927220839" name="Picture 192722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564005"/>
                    </a:xfrm>
                    <a:prstGeom prst="rect">
                      <a:avLst/>
                    </a:prstGeom>
                  </pic:spPr>
                </pic:pic>
              </a:graphicData>
            </a:graphic>
          </wp:inline>
        </w:drawing>
      </w:r>
    </w:p>
    <w:p w14:paraId="630FFF14" w14:textId="77777777" w:rsidR="00B12A3A" w:rsidRPr="00B12A3A" w:rsidRDefault="00B12A3A" w:rsidP="00B12A3A">
      <w:pPr>
        <w:rPr>
          <w:rFonts w:ascii="Courier New" w:hAnsi="Courier New" w:cs="Courier New"/>
          <w:sz w:val="14"/>
          <w:szCs w:val="12"/>
        </w:rPr>
      </w:pPr>
      <w:r w:rsidRPr="00B12A3A">
        <w:rPr>
          <w:rFonts w:ascii="Courier New" w:hAnsi="Courier New" w:cs="Courier New"/>
          <w:sz w:val="14"/>
          <w:szCs w:val="12"/>
        </w:rPr>
        <w:t>The provided data contains information on the number of orders received each month over several years. Here's a summary of the data:</w:t>
      </w:r>
    </w:p>
    <w:p w14:paraId="77B9829F"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August 1994, there were 22 orders.</w:t>
      </w:r>
    </w:p>
    <w:p w14:paraId="22D4FE3B"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September 1994, there were 25 orders.</w:t>
      </w:r>
    </w:p>
    <w:p w14:paraId="6029E9A2"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October 1994, there were 23 orders.</w:t>
      </w:r>
    </w:p>
    <w:p w14:paraId="42F4E1A4"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November 1994, there were 25 orders.</w:t>
      </w:r>
    </w:p>
    <w:p w14:paraId="478118BC"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December 1994, there were 26 orders.</w:t>
      </w:r>
    </w:p>
    <w:p w14:paraId="3E9EBB10"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January 1995, there were 31 orders.</w:t>
      </w:r>
    </w:p>
    <w:p w14:paraId="6A7B3BB0"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February 1995, there were 29 orders.</w:t>
      </w:r>
    </w:p>
    <w:p w14:paraId="14ADB7D7"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March 1995, there were 33 orders.</w:t>
      </w:r>
    </w:p>
    <w:p w14:paraId="677271F8"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April 1995, there were 28 orders.</w:t>
      </w:r>
    </w:p>
    <w:p w14:paraId="2C8B2025"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May 1995, there were 33 orders.</w:t>
      </w:r>
    </w:p>
    <w:p w14:paraId="705CF83E"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June 1995, there were 32 orders.</w:t>
      </w:r>
    </w:p>
    <w:p w14:paraId="39AC4355"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July 1995, there were 30 orders.</w:t>
      </w:r>
    </w:p>
    <w:p w14:paraId="209FE16F"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August 1995, there were 33 orders.</w:t>
      </w:r>
    </w:p>
    <w:p w14:paraId="309812BA"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September 1995, there were 33 orders.</w:t>
      </w:r>
    </w:p>
    <w:p w14:paraId="55133446"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October 1995, there were 37 orders.</w:t>
      </w:r>
    </w:p>
    <w:p w14:paraId="5CC93EF0"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November 1995, there were 37 orders.</w:t>
      </w:r>
    </w:p>
    <w:p w14:paraId="2F807167"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December 1995, there were 35 orders.</w:t>
      </w:r>
    </w:p>
    <w:p w14:paraId="6D8B4BB1"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January 1996, there were 48 orders.</w:t>
      </w:r>
    </w:p>
    <w:p w14:paraId="13E3A5E3"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February 1996, there were 53 orders.</w:t>
      </w:r>
    </w:p>
    <w:p w14:paraId="1F5FAE30"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March 1996, there were 56 orders.</w:t>
      </w:r>
    </w:p>
    <w:p w14:paraId="34AA2E2C"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April 1996, there were 73 orders.</w:t>
      </w:r>
    </w:p>
    <w:p w14:paraId="7FBA1370"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May 1996, there were 77 orders.</w:t>
      </w:r>
    </w:p>
    <w:p w14:paraId="2088BE81" w14:textId="77777777" w:rsidR="00B12A3A" w:rsidRPr="00B12A3A" w:rsidRDefault="00B12A3A" w:rsidP="00B12A3A">
      <w:pPr>
        <w:spacing w:after="0"/>
        <w:rPr>
          <w:rFonts w:ascii="Courier New" w:hAnsi="Courier New" w:cs="Courier New"/>
          <w:sz w:val="14"/>
          <w:szCs w:val="12"/>
        </w:rPr>
      </w:pPr>
      <w:r w:rsidRPr="00B12A3A">
        <w:rPr>
          <w:rFonts w:ascii="Courier New" w:hAnsi="Courier New" w:cs="Courier New"/>
          <w:sz w:val="14"/>
          <w:szCs w:val="12"/>
        </w:rPr>
        <w:t>In June 1996, there were 11 orders.</w:t>
      </w:r>
    </w:p>
    <w:p w14:paraId="3901166F" w14:textId="77777777" w:rsidR="007447BE" w:rsidRDefault="00B12A3A" w:rsidP="00B12A3A">
      <w:pPr>
        <w:rPr>
          <w:rFonts w:ascii="Courier New" w:hAnsi="Courier New" w:cs="Courier New"/>
          <w:sz w:val="14"/>
          <w:szCs w:val="12"/>
        </w:rPr>
      </w:pPr>
      <w:r w:rsidRPr="00B12A3A">
        <w:rPr>
          <w:rFonts w:ascii="Courier New" w:hAnsi="Courier New" w:cs="Courier New"/>
          <w:sz w:val="14"/>
          <w:szCs w:val="12"/>
        </w:rPr>
        <w:t>This summary provides an overview of the number of orders received each month from August 1994 to June 1996.</w:t>
      </w:r>
    </w:p>
    <w:p w14:paraId="79C6634F" w14:textId="77777777" w:rsidR="007447BE" w:rsidRDefault="007447BE" w:rsidP="007447BE">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4ADCB660" w14:textId="77777777" w:rsidR="007447BE" w:rsidRDefault="007447BE" w:rsidP="007447BE">
      <w:pPr>
        <w:rPr>
          <w:rFonts w:ascii="Courier New" w:hAnsi="Courier New" w:cs="Courier New"/>
          <w:sz w:val="14"/>
          <w:szCs w:val="12"/>
        </w:rPr>
      </w:pPr>
      <w:r w:rsidRPr="007447BE">
        <w:rPr>
          <w:rFonts w:ascii="Courier New" w:hAnsi="Courier New" w:cs="Courier New"/>
          <w:noProof/>
          <w:sz w:val="14"/>
          <w:szCs w:val="12"/>
        </w:rPr>
        <w:drawing>
          <wp:inline distT="0" distB="0" distL="0" distR="0" wp14:anchorId="45522006" wp14:editId="7AA37213">
            <wp:extent cx="1115208" cy="1972310"/>
            <wp:effectExtent l="0" t="0" r="8890" b="8890"/>
            <wp:docPr id="1927220840" name="Picture 19272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37921" cy="2012479"/>
                    </a:xfrm>
                    <a:prstGeom prst="rect">
                      <a:avLst/>
                    </a:prstGeom>
                  </pic:spPr>
                </pic:pic>
              </a:graphicData>
            </a:graphic>
          </wp:inline>
        </w:drawing>
      </w:r>
      <w:r w:rsidRPr="007447BE">
        <w:rPr>
          <w:rFonts w:ascii="Courier New" w:hAnsi="Courier New" w:cs="Courier New"/>
          <w:noProof/>
          <w:sz w:val="14"/>
          <w:szCs w:val="12"/>
        </w:rPr>
        <w:drawing>
          <wp:inline distT="0" distB="0" distL="0" distR="0" wp14:anchorId="6B5C3252" wp14:editId="4B035186">
            <wp:extent cx="1211030" cy="1981200"/>
            <wp:effectExtent l="0" t="0" r="8255" b="0"/>
            <wp:docPr id="1927220841" name="Picture 192722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43614" cy="2034507"/>
                    </a:xfrm>
                    <a:prstGeom prst="rect">
                      <a:avLst/>
                    </a:prstGeom>
                  </pic:spPr>
                </pic:pic>
              </a:graphicData>
            </a:graphic>
          </wp:inline>
        </w:drawing>
      </w:r>
    </w:p>
    <w:p w14:paraId="104D5147" w14:textId="77777777" w:rsidR="00B12A3A" w:rsidRDefault="00B12A3A" w:rsidP="007447BE">
      <w:pPr>
        <w:rPr>
          <w:rFonts w:ascii="Courier New" w:hAnsi="Courier New" w:cs="Courier New"/>
          <w:sz w:val="14"/>
          <w:szCs w:val="12"/>
        </w:rPr>
      </w:pPr>
      <w:r>
        <w:rPr>
          <w:rFonts w:ascii="Courier New" w:hAnsi="Courier New" w:cs="Courier New"/>
          <w:sz w:val="14"/>
          <w:szCs w:val="12"/>
        </w:rPr>
        <w:br w:type="page"/>
      </w:r>
    </w:p>
    <w:p w14:paraId="0133C074" w14:textId="77777777" w:rsidR="00B12A3A" w:rsidRDefault="00B12A3A" w:rsidP="00B12A3A">
      <w:pPr>
        <w:jc w:val="left"/>
        <w:rPr>
          <w:rFonts w:asciiTheme="majorHAnsi" w:hAnsiTheme="majorHAnsi"/>
          <w:color w:val="D73A2C" w:themeColor="accent1"/>
          <w:sz w:val="40"/>
          <w:szCs w:val="36"/>
          <w:lang w:val="fr-FR"/>
        </w:rPr>
        <w:sectPr w:rsidR="00B12A3A" w:rsidSect="007303D8">
          <w:type w:val="continuous"/>
          <w:pgSz w:w="12240" w:h="15840"/>
          <w:pgMar w:top="720" w:right="720" w:bottom="720" w:left="720" w:header="720" w:footer="288" w:gutter="0"/>
          <w:cols w:num="2" w:space="720"/>
          <w:docGrid w:linePitch="360"/>
        </w:sectPr>
      </w:pPr>
    </w:p>
    <w:p w14:paraId="396AC356" w14:textId="77777777" w:rsidR="00B12A3A" w:rsidRDefault="00B12A3A" w:rsidP="00B12A3A">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12864" behindDoc="1" locked="1" layoutInCell="1" allowOverlap="1" wp14:anchorId="595B6482" wp14:editId="222BBF79">
                <wp:simplePos x="0" y="0"/>
                <wp:positionH relativeFrom="page">
                  <wp:posOffset>0</wp:posOffset>
                </wp:positionH>
                <wp:positionV relativeFrom="paragraph">
                  <wp:posOffset>-527050</wp:posOffset>
                </wp:positionV>
                <wp:extent cx="7772400" cy="9641205"/>
                <wp:effectExtent l="0" t="0" r="0" b="0"/>
                <wp:wrapNone/>
                <wp:docPr id="1927220842" name="Group 19272208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927220843"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59"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60"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61"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AA520A7" id="Group 1927220842" o:spid="_x0000_s1026" alt="&quot;&quot;" style="position:absolute;margin-left:0;margin-top:-41.5pt;width:612pt;height:759.15pt;z-index:-251503616;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4FD47FA0" w14:textId="77777777" w:rsidR="00B12A3A" w:rsidRDefault="00B12A3A" w:rsidP="00B12A3A">
      <w:pPr>
        <w:pStyle w:val="Author"/>
        <w:spacing w:after="100" w:afterAutospacing="1"/>
        <w:rPr>
          <w:color w:val="auto"/>
          <w:sz w:val="24"/>
          <w:szCs w:val="16"/>
          <w:lang w:val="fr-FR"/>
        </w:rPr>
      </w:pPr>
      <w:r w:rsidRPr="00B12A3A">
        <w:rPr>
          <w:color w:val="auto"/>
          <w:sz w:val="24"/>
          <w:szCs w:val="16"/>
          <w:lang w:val="fr-FR"/>
        </w:rPr>
        <w:t>8. What is the distribution of employee tenure? Can we create a histogram or box plot to display it?</w:t>
      </w:r>
    </w:p>
    <w:p w14:paraId="26310A13" w14:textId="77777777" w:rsidR="00B12A3A" w:rsidRDefault="00B12A3A" w:rsidP="00B12A3A">
      <w:pPr>
        <w:spacing w:before="100" w:beforeAutospacing="1"/>
        <w:rPr>
          <w:rFonts w:ascii="Courier New" w:hAnsi="Courier New" w:cs="Courier New"/>
          <w:b/>
          <w:bCs/>
          <w:color w:val="D73A2C" w:themeColor="accent1"/>
          <w:sz w:val="16"/>
          <w:szCs w:val="10"/>
          <w:lang w:val="fr-FR"/>
        </w:rPr>
        <w:sectPr w:rsidR="00B12A3A" w:rsidSect="00B12A3A">
          <w:type w:val="continuous"/>
          <w:pgSz w:w="12240" w:h="15840"/>
          <w:pgMar w:top="720" w:right="720" w:bottom="720" w:left="720" w:header="720" w:footer="288" w:gutter="0"/>
          <w:cols w:space="720"/>
          <w:docGrid w:linePitch="360"/>
        </w:sectPr>
      </w:pPr>
    </w:p>
    <w:p w14:paraId="425C326D" w14:textId="77777777" w:rsidR="00B12A3A" w:rsidRDefault="00B12A3A" w:rsidP="00B12A3A">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660749ED" w14:textId="77777777" w:rsidR="00B12A3A" w:rsidRDefault="00B12A3A" w:rsidP="00B12A3A">
      <w:pPr>
        <w:rPr>
          <w:rFonts w:ascii="Courier New" w:hAnsi="Courier New" w:cs="Courier New"/>
          <w:sz w:val="14"/>
          <w:szCs w:val="12"/>
        </w:rPr>
      </w:pPr>
      <w:r w:rsidRPr="00B12A3A">
        <w:rPr>
          <w:rFonts w:ascii="Courier New" w:hAnsi="Courier New" w:cs="Courier New"/>
          <w:noProof/>
          <w:sz w:val="14"/>
          <w:szCs w:val="12"/>
        </w:rPr>
        <w:drawing>
          <wp:inline distT="0" distB="0" distL="0" distR="0" wp14:anchorId="035D3C2F" wp14:editId="2ADA8588">
            <wp:extent cx="3200400" cy="1618615"/>
            <wp:effectExtent l="0" t="0" r="0" b="635"/>
            <wp:docPr id="1927220862" name="Picture 192722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618615"/>
                    </a:xfrm>
                    <a:prstGeom prst="rect">
                      <a:avLst/>
                    </a:prstGeom>
                  </pic:spPr>
                </pic:pic>
              </a:graphicData>
            </a:graphic>
          </wp:inline>
        </w:drawing>
      </w:r>
    </w:p>
    <w:p w14:paraId="40ABEA21" w14:textId="77777777" w:rsidR="00B12A3A" w:rsidRPr="00B12A3A" w:rsidRDefault="00B12A3A" w:rsidP="00B12A3A">
      <w:pPr>
        <w:rPr>
          <w:rFonts w:ascii="Courier New" w:hAnsi="Courier New" w:cs="Courier New"/>
          <w:sz w:val="14"/>
          <w:szCs w:val="12"/>
        </w:rPr>
      </w:pPr>
      <w:r w:rsidRPr="00B12A3A">
        <w:rPr>
          <w:rFonts w:ascii="Courier New" w:hAnsi="Courier New" w:cs="Courier New"/>
          <w:sz w:val="14"/>
          <w:szCs w:val="12"/>
        </w:rPr>
        <w:t>The provided data presents the distribution of employees based on their tenure in years. Here's an interesting summary:</w:t>
      </w:r>
    </w:p>
    <w:p w14:paraId="1E41D672" w14:textId="77777777" w:rsidR="00B12A3A" w:rsidRPr="00B12A3A" w:rsidRDefault="00B12A3A" w:rsidP="00B12A3A">
      <w:pPr>
        <w:rPr>
          <w:rFonts w:ascii="Courier New" w:hAnsi="Courier New" w:cs="Courier New"/>
          <w:sz w:val="14"/>
          <w:szCs w:val="12"/>
        </w:rPr>
      </w:pPr>
      <w:r w:rsidRPr="00B12A3A">
        <w:rPr>
          <w:rFonts w:ascii="Courier New" w:hAnsi="Courier New" w:cs="Courier New"/>
          <w:sz w:val="14"/>
          <w:szCs w:val="12"/>
        </w:rPr>
        <w:t>The data indicates that the majority of employees fall within the 2–3-year tenure range, with four employees in this category. This suggests that the company may have experienced a period of growth or hiring approximately two to three years ago, leading to a cohort of employees reaching this tenure milestone.</w:t>
      </w:r>
    </w:p>
    <w:p w14:paraId="5ECCA0D0" w14:textId="77777777" w:rsidR="00B12A3A" w:rsidRPr="00B12A3A" w:rsidRDefault="00B12A3A" w:rsidP="00B12A3A">
      <w:pPr>
        <w:rPr>
          <w:rFonts w:ascii="Courier New" w:hAnsi="Courier New" w:cs="Courier New"/>
          <w:sz w:val="14"/>
          <w:szCs w:val="12"/>
        </w:rPr>
      </w:pPr>
      <w:r w:rsidRPr="00B12A3A">
        <w:rPr>
          <w:rFonts w:ascii="Courier New" w:hAnsi="Courier New" w:cs="Courier New"/>
          <w:sz w:val="14"/>
          <w:szCs w:val="12"/>
        </w:rPr>
        <w:t>Additionally, there is a balanced distribution of employees across the other tenure ranges, ranging from 1-2 years to 4-5 years, with each range having between one to two employees. This suggests a relatively stable workforce with consistent retention over the observed tenure periods.</w:t>
      </w:r>
    </w:p>
    <w:p w14:paraId="6B423DC0" w14:textId="77777777" w:rsidR="00B12A3A" w:rsidRDefault="00B12A3A" w:rsidP="00B12A3A">
      <w:pPr>
        <w:rPr>
          <w:rFonts w:ascii="Courier New" w:hAnsi="Courier New" w:cs="Courier New"/>
          <w:sz w:val="14"/>
          <w:szCs w:val="12"/>
        </w:rPr>
      </w:pPr>
      <w:r w:rsidRPr="00B12A3A">
        <w:rPr>
          <w:rFonts w:ascii="Courier New" w:hAnsi="Courier New" w:cs="Courier New"/>
          <w:sz w:val="14"/>
          <w:szCs w:val="12"/>
        </w:rPr>
        <w:t>Overall, this distribution provides insights into the retention patterns and stability within the company's workforce, with the most notable concentration of employees occurring in the 2–3-year tenure range.</w:t>
      </w:r>
    </w:p>
    <w:p w14:paraId="6747E80F" w14:textId="77777777" w:rsidR="00B12A3A" w:rsidRDefault="00B12A3A" w:rsidP="00B12A3A">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4C9E6449" w14:textId="77777777" w:rsidR="00B12A3A" w:rsidRDefault="00B12A3A" w:rsidP="00B12A3A">
      <w:pPr>
        <w:rPr>
          <w:rFonts w:ascii="Courier New" w:hAnsi="Courier New" w:cs="Courier New"/>
          <w:sz w:val="14"/>
          <w:szCs w:val="12"/>
        </w:rPr>
      </w:pPr>
      <w:r w:rsidRPr="00B12A3A">
        <w:rPr>
          <w:rFonts w:ascii="Courier New" w:hAnsi="Courier New" w:cs="Courier New"/>
          <w:noProof/>
          <w:sz w:val="14"/>
          <w:szCs w:val="12"/>
        </w:rPr>
        <w:drawing>
          <wp:inline distT="0" distB="0" distL="0" distR="0" wp14:anchorId="1C417D90" wp14:editId="177AB7E9">
            <wp:extent cx="1783080" cy="3087006"/>
            <wp:effectExtent l="0" t="0" r="7620" b="0"/>
            <wp:docPr id="1927220863" name="Picture 192722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95653" cy="3108774"/>
                    </a:xfrm>
                    <a:prstGeom prst="rect">
                      <a:avLst/>
                    </a:prstGeom>
                  </pic:spPr>
                </pic:pic>
              </a:graphicData>
            </a:graphic>
          </wp:inline>
        </w:drawing>
      </w:r>
    </w:p>
    <w:p w14:paraId="737A2061" w14:textId="77777777" w:rsidR="00B12A3A" w:rsidRDefault="00B12A3A" w:rsidP="00B12A3A">
      <w:pPr>
        <w:rPr>
          <w:rFonts w:ascii="Courier New" w:hAnsi="Courier New" w:cs="Courier New"/>
          <w:sz w:val="14"/>
          <w:szCs w:val="12"/>
        </w:rPr>
      </w:pPr>
      <w:r>
        <w:rPr>
          <w:rFonts w:ascii="Courier New" w:hAnsi="Courier New" w:cs="Courier New"/>
          <w:sz w:val="14"/>
          <w:szCs w:val="12"/>
        </w:rPr>
        <w:br w:type="column"/>
      </w:r>
    </w:p>
    <w:p w14:paraId="2F391D9A" w14:textId="77777777" w:rsidR="00B12A3A" w:rsidRDefault="00B12A3A" w:rsidP="007447BE">
      <w:pPr>
        <w:rPr>
          <w:rFonts w:ascii="Courier New" w:hAnsi="Courier New" w:cs="Courier New"/>
          <w:sz w:val="14"/>
          <w:szCs w:val="12"/>
        </w:rPr>
      </w:pPr>
      <w:r>
        <w:rPr>
          <w:rFonts w:ascii="Courier New" w:hAnsi="Courier New" w:cs="Courier New"/>
          <w:sz w:val="14"/>
          <w:szCs w:val="12"/>
        </w:rPr>
        <w:br w:type="page"/>
      </w:r>
    </w:p>
    <w:p w14:paraId="3D317A3B" w14:textId="77777777" w:rsidR="00B12A3A" w:rsidRDefault="00B12A3A" w:rsidP="00B12A3A">
      <w:pPr>
        <w:jc w:val="left"/>
        <w:rPr>
          <w:rFonts w:asciiTheme="majorHAnsi" w:hAnsiTheme="majorHAnsi"/>
          <w:color w:val="D73A2C" w:themeColor="accent1"/>
          <w:sz w:val="40"/>
          <w:szCs w:val="36"/>
          <w:lang w:val="fr-FR"/>
        </w:rPr>
        <w:sectPr w:rsidR="00B12A3A" w:rsidSect="007303D8">
          <w:type w:val="continuous"/>
          <w:pgSz w:w="12240" w:h="15840"/>
          <w:pgMar w:top="720" w:right="720" w:bottom="720" w:left="720" w:header="720" w:footer="288" w:gutter="0"/>
          <w:cols w:num="2" w:space="720"/>
          <w:docGrid w:linePitch="360"/>
        </w:sectPr>
      </w:pPr>
    </w:p>
    <w:p w14:paraId="2E2B08BE" w14:textId="77777777" w:rsidR="00B12A3A" w:rsidRDefault="00B12A3A" w:rsidP="00B12A3A">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14912" behindDoc="1" locked="1" layoutInCell="1" allowOverlap="1" wp14:anchorId="59EE1AC4" wp14:editId="1E85C917">
                <wp:simplePos x="0" y="0"/>
                <wp:positionH relativeFrom="page">
                  <wp:posOffset>0</wp:posOffset>
                </wp:positionH>
                <wp:positionV relativeFrom="paragraph">
                  <wp:posOffset>-527050</wp:posOffset>
                </wp:positionV>
                <wp:extent cx="7772400" cy="9641205"/>
                <wp:effectExtent l="0" t="0" r="0" b="0"/>
                <wp:wrapNone/>
                <wp:docPr id="1326380928" name="Group 13263809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326380933"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35"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46"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47"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49ED9E3" id="Group 1326380928" o:spid="_x0000_s1026" alt="&quot;&quot;" style="position:absolute;margin-left:0;margin-top:-41.5pt;width:612pt;height:759.15pt;z-index:-251501568;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43FB3CA9" w14:textId="77777777" w:rsidR="00B12A3A" w:rsidRDefault="00B12A3A" w:rsidP="00B12A3A">
      <w:pPr>
        <w:pStyle w:val="Author"/>
        <w:spacing w:after="100" w:afterAutospacing="1"/>
        <w:rPr>
          <w:color w:val="auto"/>
          <w:sz w:val="24"/>
          <w:szCs w:val="16"/>
          <w:lang w:val="fr-FR"/>
        </w:rPr>
      </w:pPr>
      <w:r w:rsidRPr="00B12A3A">
        <w:rPr>
          <w:color w:val="auto"/>
          <w:sz w:val="24"/>
          <w:szCs w:val="16"/>
          <w:lang w:val="fr-FR"/>
        </w:rPr>
        <w:t>9. Can we visualize employee performance ratings or KPIs using a radar chart or bullet graph?</w:t>
      </w:r>
    </w:p>
    <w:p w14:paraId="1852FEDB" w14:textId="77777777" w:rsidR="00B12A3A" w:rsidRDefault="00B12A3A" w:rsidP="00B12A3A">
      <w:pPr>
        <w:spacing w:before="100" w:beforeAutospacing="1"/>
        <w:rPr>
          <w:rFonts w:ascii="Courier New" w:hAnsi="Courier New" w:cs="Courier New"/>
          <w:b/>
          <w:bCs/>
          <w:color w:val="D73A2C" w:themeColor="accent1"/>
          <w:sz w:val="16"/>
          <w:szCs w:val="10"/>
          <w:lang w:val="fr-FR"/>
        </w:rPr>
        <w:sectPr w:rsidR="00B12A3A" w:rsidSect="00B12A3A">
          <w:type w:val="continuous"/>
          <w:pgSz w:w="12240" w:h="15840"/>
          <w:pgMar w:top="720" w:right="720" w:bottom="720" w:left="720" w:header="720" w:footer="288" w:gutter="0"/>
          <w:cols w:space="720"/>
          <w:docGrid w:linePitch="360"/>
        </w:sectPr>
      </w:pPr>
    </w:p>
    <w:p w14:paraId="4307DAC5" w14:textId="77777777" w:rsidR="00B12A3A" w:rsidRDefault="00B12A3A" w:rsidP="00B12A3A">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1F608EC9" w14:textId="77777777" w:rsidR="00B12A3A" w:rsidRDefault="00B12A3A" w:rsidP="00B12A3A">
      <w:pPr>
        <w:rPr>
          <w:rFonts w:ascii="Courier New" w:hAnsi="Courier New" w:cs="Courier New"/>
          <w:sz w:val="14"/>
          <w:szCs w:val="12"/>
        </w:rPr>
      </w:pPr>
      <w:r w:rsidRPr="00B12A3A">
        <w:rPr>
          <w:rFonts w:ascii="Courier New" w:hAnsi="Courier New" w:cs="Courier New"/>
          <w:noProof/>
          <w:sz w:val="14"/>
          <w:szCs w:val="12"/>
        </w:rPr>
        <w:drawing>
          <wp:inline distT="0" distB="0" distL="0" distR="0" wp14:anchorId="0D8042D0" wp14:editId="0C8FD5AC">
            <wp:extent cx="3200400" cy="2078990"/>
            <wp:effectExtent l="0" t="0" r="0" b="0"/>
            <wp:docPr id="1326380948" name="Picture 132638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400" cy="2078990"/>
                    </a:xfrm>
                    <a:prstGeom prst="rect">
                      <a:avLst/>
                    </a:prstGeom>
                  </pic:spPr>
                </pic:pic>
              </a:graphicData>
            </a:graphic>
          </wp:inline>
        </w:drawing>
      </w:r>
    </w:p>
    <w:p w14:paraId="565278FA" w14:textId="77777777" w:rsidR="00B12A3A" w:rsidRPr="00B12A3A" w:rsidRDefault="00B12A3A" w:rsidP="00B12A3A">
      <w:pPr>
        <w:rPr>
          <w:rFonts w:ascii="Courier New" w:hAnsi="Courier New" w:cs="Courier New"/>
          <w:sz w:val="14"/>
          <w:szCs w:val="12"/>
        </w:rPr>
      </w:pPr>
      <w:r w:rsidRPr="00B12A3A">
        <w:rPr>
          <w:rFonts w:ascii="Courier New" w:hAnsi="Courier New" w:cs="Courier New"/>
          <w:sz w:val="14"/>
          <w:szCs w:val="12"/>
        </w:rPr>
        <w:t>The dataset provides the count of orders handled by each employee, offering insights into their individual workload and efficiency. Here's an interesting summary:</w:t>
      </w:r>
    </w:p>
    <w:p w14:paraId="34F8055C" w14:textId="77777777" w:rsidR="00B12A3A" w:rsidRPr="00B12A3A" w:rsidRDefault="00B12A3A" w:rsidP="00B12A3A">
      <w:pPr>
        <w:rPr>
          <w:rFonts w:ascii="Courier New" w:hAnsi="Courier New" w:cs="Courier New"/>
          <w:sz w:val="14"/>
          <w:szCs w:val="12"/>
        </w:rPr>
      </w:pPr>
      <w:r w:rsidRPr="00B12A3A">
        <w:rPr>
          <w:rFonts w:ascii="Courier New" w:hAnsi="Courier New" w:cs="Courier New"/>
          <w:sz w:val="14"/>
          <w:szCs w:val="12"/>
        </w:rPr>
        <w:t>Margaret Peacock stands out as the employee with the highest number of orders, handling a total of 156 orders. This suggests that Margaret is likely a highly experienced and efficient employee, capable of managing a significant workload.</w:t>
      </w:r>
    </w:p>
    <w:p w14:paraId="29F25B89" w14:textId="77777777" w:rsidR="00B12A3A" w:rsidRPr="00B12A3A" w:rsidRDefault="00B12A3A" w:rsidP="00B12A3A">
      <w:pPr>
        <w:rPr>
          <w:rFonts w:ascii="Courier New" w:hAnsi="Courier New" w:cs="Courier New"/>
          <w:sz w:val="14"/>
          <w:szCs w:val="12"/>
        </w:rPr>
      </w:pPr>
      <w:r w:rsidRPr="00B12A3A">
        <w:rPr>
          <w:rFonts w:ascii="Courier New" w:hAnsi="Courier New" w:cs="Courier New"/>
          <w:sz w:val="14"/>
          <w:szCs w:val="12"/>
        </w:rPr>
        <w:t>Following closely behind Margaret is Janet Leverling, who processed 127 orders. Janet's performance indicates a strong work ethic and proficiency in managing customer orders effectively.</w:t>
      </w:r>
    </w:p>
    <w:p w14:paraId="51AE6AB0" w14:textId="77777777" w:rsidR="00B12A3A" w:rsidRPr="00B12A3A" w:rsidRDefault="00B12A3A" w:rsidP="00B12A3A">
      <w:pPr>
        <w:rPr>
          <w:rFonts w:ascii="Courier New" w:hAnsi="Courier New" w:cs="Courier New"/>
          <w:sz w:val="14"/>
          <w:szCs w:val="12"/>
        </w:rPr>
      </w:pPr>
      <w:r w:rsidRPr="00B12A3A">
        <w:rPr>
          <w:rFonts w:ascii="Courier New" w:hAnsi="Courier New" w:cs="Courier New"/>
          <w:sz w:val="14"/>
          <w:szCs w:val="12"/>
        </w:rPr>
        <w:t>Nancy Davolio, Laura Callahan, and Andrew Fuller also demonstrate commendable performance, each handling over 90 orders. Their consistent high order counts suggest reliability and effectiveness in their roles.</w:t>
      </w:r>
    </w:p>
    <w:p w14:paraId="2B3FCC90" w14:textId="77777777" w:rsidR="00B12A3A" w:rsidRPr="00B12A3A" w:rsidRDefault="00B12A3A" w:rsidP="00B12A3A">
      <w:pPr>
        <w:rPr>
          <w:rFonts w:ascii="Courier New" w:hAnsi="Courier New" w:cs="Courier New"/>
          <w:sz w:val="14"/>
          <w:szCs w:val="12"/>
        </w:rPr>
      </w:pPr>
      <w:r w:rsidRPr="00B12A3A">
        <w:rPr>
          <w:rFonts w:ascii="Courier New" w:hAnsi="Courier New" w:cs="Courier New"/>
          <w:sz w:val="14"/>
          <w:szCs w:val="12"/>
        </w:rPr>
        <w:t>On the other end of the spectrum, Steven Buchanan and Anne Dodsworth processed the fewest orders, with 42 and 43 orders, respectively. While their order counts are lower compared to others in the dataset, it's important to consider other factors such as the complexity of orders and individual roles within the company.</w:t>
      </w:r>
    </w:p>
    <w:p w14:paraId="499775FF" w14:textId="77777777" w:rsidR="00B12A3A" w:rsidRDefault="00B12A3A" w:rsidP="00B12A3A">
      <w:pPr>
        <w:rPr>
          <w:rFonts w:ascii="Courier New" w:hAnsi="Courier New" w:cs="Courier New"/>
          <w:sz w:val="14"/>
          <w:szCs w:val="12"/>
        </w:rPr>
      </w:pPr>
      <w:r w:rsidRPr="00B12A3A">
        <w:rPr>
          <w:rFonts w:ascii="Courier New" w:hAnsi="Courier New" w:cs="Courier New"/>
          <w:sz w:val="14"/>
          <w:szCs w:val="12"/>
        </w:rPr>
        <w:t>Overall, the distribution of order counts among employees provides valuable insights into their productivity levels and contributions to the company's operations.</w:t>
      </w:r>
    </w:p>
    <w:p w14:paraId="52968EA1" w14:textId="77777777" w:rsidR="00B12A3A" w:rsidRPr="00CB20C2" w:rsidRDefault="00CB20C2" w:rsidP="00B12A3A">
      <w:pPr>
        <w:rPr>
          <w:rFonts w:ascii="Courier New" w:hAnsi="Courier New" w:cs="Courier New"/>
          <w:sz w:val="14"/>
          <w:szCs w:val="12"/>
        </w:rPr>
      </w:pPr>
      <w:r>
        <w:rPr>
          <w:rFonts w:ascii="Courier New" w:hAnsi="Courier New" w:cs="Courier New"/>
          <w:sz w:val="14"/>
          <w:szCs w:val="12"/>
        </w:rPr>
        <w:br w:type="column"/>
      </w:r>
      <w:r w:rsidR="00B12A3A">
        <w:rPr>
          <w:rFonts w:ascii="Courier New" w:hAnsi="Courier New" w:cs="Courier New"/>
          <w:b/>
          <w:bCs/>
          <w:color w:val="D73A2C" w:themeColor="accent1"/>
          <w:sz w:val="16"/>
          <w:szCs w:val="10"/>
          <w:lang w:val="fr-FR"/>
        </w:rPr>
        <w:t>ATTRIBUTES FOR ABOVE VISUALIZATION</w:t>
      </w:r>
    </w:p>
    <w:p w14:paraId="74EA8BE7" w14:textId="77777777" w:rsidR="00B12A3A" w:rsidRDefault="00B12A3A" w:rsidP="00B12A3A">
      <w:pPr>
        <w:rPr>
          <w:rFonts w:ascii="Courier New" w:hAnsi="Courier New" w:cs="Courier New"/>
          <w:sz w:val="14"/>
          <w:szCs w:val="12"/>
        </w:rPr>
      </w:pPr>
      <w:r w:rsidRPr="00B12A3A">
        <w:rPr>
          <w:rFonts w:ascii="Courier New" w:hAnsi="Courier New" w:cs="Courier New"/>
          <w:noProof/>
          <w:sz w:val="14"/>
          <w:szCs w:val="12"/>
        </w:rPr>
        <w:drawing>
          <wp:inline distT="0" distB="0" distL="0" distR="0" wp14:anchorId="0504CC21" wp14:editId="2417BAA6">
            <wp:extent cx="1394460" cy="2496631"/>
            <wp:effectExtent l="0" t="0" r="0" b="0"/>
            <wp:docPr id="1326380949" name="Picture 132638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99463" cy="2505588"/>
                    </a:xfrm>
                    <a:prstGeom prst="rect">
                      <a:avLst/>
                    </a:prstGeom>
                  </pic:spPr>
                </pic:pic>
              </a:graphicData>
            </a:graphic>
          </wp:inline>
        </w:drawing>
      </w:r>
    </w:p>
    <w:p w14:paraId="65061FD1" w14:textId="77777777" w:rsidR="00CB20C2" w:rsidRDefault="00CB20C2" w:rsidP="00CB20C2">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36FF7B5B" w14:textId="77777777" w:rsidR="00CB20C2" w:rsidRDefault="00CB20C2" w:rsidP="00CB20C2">
      <w:pPr>
        <w:rPr>
          <w:rFonts w:ascii="Courier New" w:hAnsi="Courier New" w:cs="Courier New"/>
          <w:sz w:val="14"/>
          <w:szCs w:val="12"/>
        </w:rPr>
      </w:pPr>
      <w:r w:rsidRPr="00CB20C2">
        <w:rPr>
          <w:rFonts w:ascii="Courier New" w:hAnsi="Courier New" w:cs="Courier New"/>
          <w:noProof/>
          <w:sz w:val="14"/>
          <w:szCs w:val="12"/>
        </w:rPr>
        <w:drawing>
          <wp:inline distT="0" distB="0" distL="0" distR="0" wp14:anchorId="3D602FAC" wp14:editId="2E11AA42">
            <wp:extent cx="3200400" cy="2350135"/>
            <wp:effectExtent l="0" t="0" r="0" b="0"/>
            <wp:docPr id="1326380950" name="Picture 132638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0400" cy="2350135"/>
                    </a:xfrm>
                    <a:prstGeom prst="rect">
                      <a:avLst/>
                    </a:prstGeom>
                  </pic:spPr>
                </pic:pic>
              </a:graphicData>
            </a:graphic>
          </wp:inline>
        </w:drawing>
      </w:r>
    </w:p>
    <w:p w14:paraId="022C1127"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The dataset provides insights into the number of customers each employee interacts with, reflecting their reach and influence within the customer base. Here's an interesting summary:</w:t>
      </w:r>
    </w:p>
    <w:p w14:paraId="6F9AB665"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Margaret Peacock leads the pack with the highest number of customers, interacting with a total of 75 individuals. This suggests that Margaret likely has a broad network and effectively manages relationships with a large client base.</w:t>
      </w:r>
    </w:p>
    <w:p w14:paraId="1D54277F"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Following closely behind Margaret is Nancy Davolio, who engages with 65 customers. Nancy's ability to maintain relationships with a substantial number of clients indicates strong interpersonal skills and rapport-building capabilities.</w:t>
      </w:r>
    </w:p>
    <w:p w14:paraId="407C05C8"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Janet Leverling also demonstrates significant customer engagement, interacting with 63 individuals. Janet's performance highlights her effectiveness in fostering relationships and addressing the needs of a diverse clientele.</w:t>
      </w:r>
      <w:r>
        <w:rPr>
          <w:rFonts w:ascii="Courier New" w:hAnsi="Courier New" w:cs="Courier New"/>
          <w:sz w:val="14"/>
          <w:szCs w:val="12"/>
        </w:rPr>
        <w:br w:type="column"/>
      </w:r>
      <w:r w:rsidRPr="00DB3B43">
        <w:rPr>
          <w:noProof/>
          <w:sz w:val="40"/>
          <w:szCs w:val="24"/>
        </w:rPr>
        <w:lastRenderedPageBreak/>
        <mc:AlternateContent>
          <mc:Choice Requires="wpg">
            <w:drawing>
              <wp:anchor distT="0" distB="0" distL="114300" distR="114300" simplePos="0" relativeHeight="251816960" behindDoc="1" locked="1" layoutInCell="1" allowOverlap="1" wp14:anchorId="76BD7878" wp14:editId="5DC39345">
                <wp:simplePos x="0" y="0"/>
                <wp:positionH relativeFrom="page">
                  <wp:posOffset>0</wp:posOffset>
                </wp:positionH>
                <wp:positionV relativeFrom="paragraph">
                  <wp:posOffset>-518160</wp:posOffset>
                </wp:positionV>
                <wp:extent cx="7772400" cy="9641205"/>
                <wp:effectExtent l="0" t="0" r="0" b="0"/>
                <wp:wrapNone/>
                <wp:docPr id="1326380954" name="Group 13263809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326380955"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56"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57"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58"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2989D4F" id="Group 1326380954" o:spid="_x0000_s1026" alt="&quot;&quot;" style="position:absolute;margin-left:0;margin-top:-40.8pt;width:612pt;height:759.15pt;z-index:-251499520;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Pr="00CB20C2">
        <w:rPr>
          <w:rFonts w:ascii="Courier New" w:hAnsi="Courier New" w:cs="Courier New"/>
          <w:sz w:val="14"/>
          <w:szCs w:val="12"/>
        </w:rPr>
        <w:t>Andrew Fuller, Laura Callahan, and Robert King maintain relationships with over 50 customers each, showcasing their wide-reaching impact and ability to cater to various client preferences and demands.</w:t>
      </w:r>
    </w:p>
    <w:p w14:paraId="70F6B0E8"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On the other end of the spectrum, Steven Buchanan and Anne Dodsworth engage with the fewest number of customers, with 29 each. While their customer counts are lower compared to others in the dataset, it's important to consider factors such as the nature of their roles and the depth of relationships with individual clients.</w:t>
      </w:r>
    </w:p>
    <w:p w14:paraId="42ED99A9" w14:textId="77777777" w:rsidR="00CB20C2" w:rsidRDefault="00CB20C2" w:rsidP="00CB20C2">
      <w:pPr>
        <w:rPr>
          <w:rFonts w:ascii="Courier New" w:hAnsi="Courier New" w:cs="Courier New"/>
          <w:sz w:val="14"/>
          <w:szCs w:val="12"/>
        </w:rPr>
      </w:pPr>
      <w:r w:rsidRPr="00CB20C2">
        <w:rPr>
          <w:rFonts w:ascii="Courier New" w:hAnsi="Courier New" w:cs="Courier New"/>
          <w:sz w:val="14"/>
          <w:szCs w:val="12"/>
        </w:rPr>
        <w:t>Overall, the distribution of customer counts among employees provides valuable insights into their ability to nurture relationships and drive customer satisfaction, crucial aspects of maintaining a loyal and thriving customer base.</w:t>
      </w:r>
    </w:p>
    <w:p w14:paraId="302CB918" w14:textId="77777777" w:rsidR="00CB20C2" w:rsidRDefault="00CB20C2" w:rsidP="00CB20C2">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3EC5993F" w14:textId="77777777" w:rsidR="00CB20C2" w:rsidRDefault="00CB20C2" w:rsidP="00CB20C2">
      <w:pPr>
        <w:rPr>
          <w:rFonts w:ascii="Courier New" w:hAnsi="Courier New" w:cs="Courier New"/>
          <w:sz w:val="14"/>
          <w:szCs w:val="12"/>
        </w:rPr>
      </w:pPr>
      <w:r w:rsidRPr="00CB20C2">
        <w:rPr>
          <w:rFonts w:ascii="Courier New" w:hAnsi="Courier New" w:cs="Courier New"/>
          <w:noProof/>
          <w:sz w:val="14"/>
          <w:szCs w:val="12"/>
        </w:rPr>
        <w:drawing>
          <wp:inline distT="0" distB="0" distL="0" distR="0" wp14:anchorId="32F5ABB0" wp14:editId="15C84ED0">
            <wp:extent cx="1417320" cy="2632167"/>
            <wp:effectExtent l="0" t="0" r="0" b="0"/>
            <wp:docPr id="1326380951" name="Picture 132638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26562" cy="2649331"/>
                    </a:xfrm>
                    <a:prstGeom prst="rect">
                      <a:avLst/>
                    </a:prstGeom>
                  </pic:spPr>
                </pic:pic>
              </a:graphicData>
            </a:graphic>
          </wp:inline>
        </w:drawing>
      </w:r>
    </w:p>
    <w:p w14:paraId="3D94E353" w14:textId="77777777" w:rsidR="00CB20C2" w:rsidRDefault="00CB20C2" w:rsidP="00CB20C2">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13E1AE0A" w14:textId="77777777" w:rsidR="00CB20C2" w:rsidRDefault="00CB20C2" w:rsidP="00CB20C2">
      <w:pPr>
        <w:rPr>
          <w:rFonts w:ascii="Courier New" w:hAnsi="Courier New" w:cs="Courier New"/>
          <w:sz w:val="14"/>
          <w:szCs w:val="12"/>
        </w:rPr>
      </w:pPr>
      <w:r w:rsidRPr="00CB20C2">
        <w:rPr>
          <w:rFonts w:ascii="Courier New" w:hAnsi="Courier New" w:cs="Courier New"/>
          <w:noProof/>
          <w:sz w:val="14"/>
          <w:szCs w:val="12"/>
        </w:rPr>
        <w:drawing>
          <wp:inline distT="0" distB="0" distL="0" distR="0" wp14:anchorId="40844D2A" wp14:editId="2E9128AA">
            <wp:extent cx="3200400" cy="2218055"/>
            <wp:effectExtent l="0" t="0" r="0" b="0"/>
            <wp:docPr id="1326380952" name="Picture 132638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0400" cy="2218055"/>
                    </a:xfrm>
                    <a:prstGeom prst="rect">
                      <a:avLst/>
                    </a:prstGeom>
                  </pic:spPr>
                </pic:pic>
              </a:graphicData>
            </a:graphic>
          </wp:inline>
        </w:drawing>
      </w:r>
    </w:p>
    <w:p w14:paraId="53DE62AA"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The sales data for each employee offers intriguing insights into their individual performance and contribution to the company's revenue. Here's an interesting summary:</w:t>
      </w:r>
    </w:p>
    <w:p w14:paraId="157BF3F8"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Margaret Peacock emerges as the top performer in terms of sales, generating an impressive total of $232,890.87. This indicates her strong sales acumen, ability to close deals, and potentially effective management of high-value accounts.</w:t>
      </w:r>
    </w:p>
    <w:p w14:paraId="4F4B2D43" w14:textId="77777777" w:rsidR="00CB20C2" w:rsidRDefault="00CB20C2" w:rsidP="00CB20C2">
      <w:pPr>
        <w:rPr>
          <w:rFonts w:ascii="Courier New" w:hAnsi="Courier New" w:cs="Courier New"/>
          <w:sz w:val="14"/>
          <w:szCs w:val="12"/>
        </w:rPr>
      </w:pPr>
      <w:r w:rsidRPr="00CB20C2">
        <w:rPr>
          <w:rFonts w:ascii="Courier New" w:hAnsi="Courier New" w:cs="Courier New"/>
          <w:sz w:val="14"/>
          <w:szCs w:val="12"/>
        </w:rPr>
        <w:t>Following closely behind Margaret is Janet Leverling, who achieves sales totaling $202,812.83. Janet's performance underscores her effectiveness in driving revenue and securing significant business opportunities.</w:t>
      </w:r>
    </w:p>
    <w:p w14:paraId="121437B6" w14:textId="77777777" w:rsidR="00CB20C2" w:rsidRPr="00CB20C2" w:rsidRDefault="00CB20C2" w:rsidP="00CB20C2">
      <w:pPr>
        <w:rPr>
          <w:rFonts w:ascii="Courier New" w:hAnsi="Courier New" w:cs="Courier New"/>
          <w:sz w:val="14"/>
          <w:szCs w:val="12"/>
        </w:rPr>
      </w:pPr>
      <w:r>
        <w:rPr>
          <w:rFonts w:ascii="Courier New" w:hAnsi="Courier New" w:cs="Courier New"/>
          <w:sz w:val="14"/>
          <w:szCs w:val="12"/>
        </w:rPr>
        <w:br w:type="column"/>
      </w:r>
      <w:r w:rsidRPr="00CB20C2">
        <w:rPr>
          <w:rFonts w:ascii="Courier New" w:hAnsi="Courier New" w:cs="Courier New"/>
          <w:sz w:val="14"/>
          <w:szCs w:val="12"/>
        </w:rPr>
        <w:t>Nancy Davolio also demonstrates notable sales performance, with total sales amounting to $192,107.59. Nancy's contribution highlights her capability to generate revenue and meet or exceed sales targets consistently.</w:t>
      </w:r>
    </w:p>
    <w:p w14:paraId="2CAA08D3"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Andrew Fuller maintains a strong position with total sales of $166,537.76. Andrew's performance showcases his sales prowess and effectiveness in driving business growth.</w:t>
      </w:r>
    </w:p>
    <w:p w14:paraId="122159FA"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Laura Callahan and Robert King achieve respectable sales figures of $126,862.27 and $124,568.22, respectively. Their contributions indicate their ability to generate revenue and play significant roles in achieving the company's sales objectives.</w:t>
      </w:r>
    </w:p>
    <w:p w14:paraId="24857EB3"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Anne Dodsworth, Michael Suyama, and Steven Buchanan, while achieving lower sales figures compared to their colleagues, still contribute substantially to the company's revenue. Their efforts are crucial in ensuring consistent sales performance and overall business success.</w:t>
      </w:r>
    </w:p>
    <w:p w14:paraId="305A5951" w14:textId="77777777" w:rsidR="00CB20C2" w:rsidRDefault="00CB20C2" w:rsidP="00CB20C2">
      <w:pPr>
        <w:rPr>
          <w:rFonts w:ascii="Courier New" w:hAnsi="Courier New" w:cs="Courier New"/>
          <w:sz w:val="14"/>
          <w:szCs w:val="12"/>
        </w:rPr>
      </w:pPr>
      <w:r w:rsidRPr="00CB20C2">
        <w:rPr>
          <w:rFonts w:ascii="Courier New" w:hAnsi="Courier New" w:cs="Courier New"/>
          <w:sz w:val="14"/>
          <w:szCs w:val="12"/>
        </w:rPr>
        <w:t>Overall, the sales data provides valuable insights into the individual contributions of each employee, highlighting their strengths, effectiveness in generating revenue, and impact on the company's financial performance.</w:t>
      </w:r>
    </w:p>
    <w:p w14:paraId="15214C6C" w14:textId="77777777" w:rsidR="00CB20C2" w:rsidRDefault="00CB20C2" w:rsidP="00CB20C2">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397D9677" w14:textId="77777777" w:rsidR="00CB20C2" w:rsidRDefault="00CB20C2" w:rsidP="00CB20C2">
      <w:pPr>
        <w:rPr>
          <w:rFonts w:ascii="Courier New" w:hAnsi="Courier New" w:cs="Courier New"/>
          <w:sz w:val="14"/>
          <w:szCs w:val="12"/>
        </w:rPr>
      </w:pPr>
      <w:r w:rsidRPr="00CB20C2">
        <w:rPr>
          <w:rFonts w:ascii="Courier New" w:hAnsi="Courier New" w:cs="Courier New"/>
          <w:noProof/>
          <w:sz w:val="14"/>
          <w:szCs w:val="12"/>
        </w:rPr>
        <w:drawing>
          <wp:inline distT="0" distB="0" distL="0" distR="0" wp14:anchorId="11D1C486" wp14:editId="376CF616">
            <wp:extent cx="1638300" cy="3025689"/>
            <wp:effectExtent l="0" t="0" r="0" b="3810"/>
            <wp:docPr id="1326380953" name="Picture 132638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46439" cy="3040720"/>
                    </a:xfrm>
                    <a:prstGeom prst="rect">
                      <a:avLst/>
                    </a:prstGeom>
                  </pic:spPr>
                </pic:pic>
              </a:graphicData>
            </a:graphic>
          </wp:inline>
        </w:drawing>
      </w:r>
    </w:p>
    <w:p w14:paraId="220214CB" w14:textId="77777777" w:rsidR="00CB20C2" w:rsidRDefault="00CB20C2" w:rsidP="00CB20C2">
      <w:pPr>
        <w:rPr>
          <w:rFonts w:ascii="Courier New" w:hAnsi="Courier New" w:cs="Courier New"/>
          <w:sz w:val="14"/>
          <w:szCs w:val="12"/>
        </w:rPr>
      </w:pPr>
    </w:p>
    <w:p w14:paraId="44E4871D" w14:textId="77777777" w:rsidR="00CB20C2" w:rsidRDefault="00CB20C2" w:rsidP="00CB20C2">
      <w:pPr>
        <w:rPr>
          <w:rFonts w:ascii="Courier New" w:hAnsi="Courier New" w:cs="Courier New"/>
          <w:sz w:val="14"/>
          <w:szCs w:val="12"/>
        </w:rPr>
      </w:pPr>
      <w:r>
        <w:rPr>
          <w:rFonts w:ascii="Courier New" w:hAnsi="Courier New" w:cs="Courier New"/>
          <w:sz w:val="14"/>
          <w:szCs w:val="12"/>
        </w:rPr>
        <w:br w:type="page"/>
      </w:r>
    </w:p>
    <w:p w14:paraId="0E20356F" w14:textId="77777777" w:rsidR="00CB20C2" w:rsidRDefault="00CB20C2" w:rsidP="00CB20C2">
      <w:pPr>
        <w:jc w:val="left"/>
        <w:rPr>
          <w:rFonts w:asciiTheme="majorHAnsi" w:hAnsiTheme="majorHAnsi"/>
          <w:color w:val="D73A2C" w:themeColor="accent1"/>
          <w:sz w:val="40"/>
          <w:szCs w:val="36"/>
          <w:lang w:val="fr-FR"/>
        </w:rPr>
        <w:sectPr w:rsidR="00CB20C2" w:rsidSect="007303D8">
          <w:type w:val="continuous"/>
          <w:pgSz w:w="12240" w:h="15840"/>
          <w:pgMar w:top="720" w:right="720" w:bottom="720" w:left="720" w:header="720" w:footer="288" w:gutter="0"/>
          <w:cols w:num="2" w:space="720"/>
          <w:docGrid w:linePitch="360"/>
        </w:sectPr>
      </w:pPr>
    </w:p>
    <w:p w14:paraId="04AEAB42" w14:textId="77777777" w:rsidR="00CB20C2" w:rsidRDefault="00CB20C2" w:rsidP="00CB20C2">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19008" behindDoc="1" locked="1" layoutInCell="1" allowOverlap="1" wp14:anchorId="6A2986AD" wp14:editId="56208F23">
                <wp:simplePos x="0" y="0"/>
                <wp:positionH relativeFrom="page">
                  <wp:posOffset>0</wp:posOffset>
                </wp:positionH>
                <wp:positionV relativeFrom="paragraph">
                  <wp:posOffset>-527050</wp:posOffset>
                </wp:positionV>
                <wp:extent cx="7772400" cy="9641205"/>
                <wp:effectExtent l="0" t="0" r="0" b="0"/>
                <wp:wrapNone/>
                <wp:docPr id="1326380959" name="Group 13263809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326380960"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61"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62"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63"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2864E67" id="Group 1326380959" o:spid="_x0000_s1026" alt="&quot;&quot;" style="position:absolute;margin-left:0;margin-top:-41.5pt;width:612pt;height:759.15pt;z-index:-251497472;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3BECC4D7" w14:textId="77777777" w:rsidR="00CB20C2" w:rsidRDefault="00CB20C2" w:rsidP="00CB20C2">
      <w:pPr>
        <w:pStyle w:val="Author"/>
        <w:spacing w:after="100" w:afterAutospacing="1"/>
        <w:rPr>
          <w:color w:val="auto"/>
          <w:sz w:val="24"/>
          <w:szCs w:val="16"/>
          <w:lang w:val="fr-FR"/>
        </w:rPr>
      </w:pPr>
      <w:r w:rsidRPr="00CB20C2">
        <w:rPr>
          <w:color w:val="auto"/>
          <w:sz w:val="24"/>
          <w:szCs w:val="16"/>
          <w:lang w:val="fr-FR"/>
        </w:rPr>
        <w:t>10. What is the distribution of product ratings or reviews? Can we create a histogram or stacked bar chart to visualize it?</w:t>
      </w:r>
    </w:p>
    <w:p w14:paraId="054838FC" w14:textId="77777777" w:rsidR="00CB20C2" w:rsidRDefault="00CB20C2" w:rsidP="00CB20C2">
      <w:pPr>
        <w:spacing w:before="100" w:beforeAutospacing="1"/>
        <w:rPr>
          <w:rFonts w:ascii="Courier New" w:hAnsi="Courier New" w:cs="Courier New"/>
          <w:b/>
          <w:bCs/>
          <w:color w:val="D73A2C" w:themeColor="accent1"/>
          <w:sz w:val="16"/>
          <w:szCs w:val="10"/>
          <w:lang w:val="fr-FR"/>
        </w:rPr>
        <w:sectPr w:rsidR="00CB20C2" w:rsidSect="00CB20C2">
          <w:type w:val="continuous"/>
          <w:pgSz w:w="12240" w:h="15840"/>
          <w:pgMar w:top="720" w:right="720" w:bottom="720" w:left="720" w:header="720" w:footer="288" w:gutter="0"/>
          <w:cols w:space="720"/>
          <w:docGrid w:linePitch="360"/>
        </w:sectPr>
      </w:pPr>
    </w:p>
    <w:p w14:paraId="3EBEDCF6" w14:textId="77777777" w:rsidR="00CB20C2" w:rsidRDefault="00CB20C2" w:rsidP="00CB20C2">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3B2F92CC" w14:textId="77777777" w:rsidR="00CB20C2" w:rsidRDefault="00CB20C2" w:rsidP="00CB20C2">
      <w:pPr>
        <w:rPr>
          <w:rFonts w:ascii="Courier New" w:hAnsi="Courier New" w:cs="Courier New"/>
          <w:sz w:val="14"/>
          <w:szCs w:val="12"/>
        </w:rPr>
      </w:pPr>
      <w:r w:rsidRPr="00CB20C2">
        <w:rPr>
          <w:rFonts w:ascii="Courier New" w:hAnsi="Courier New" w:cs="Courier New"/>
          <w:noProof/>
          <w:sz w:val="14"/>
          <w:szCs w:val="12"/>
        </w:rPr>
        <w:drawing>
          <wp:inline distT="0" distB="0" distL="0" distR="0" wp14:anchorId="3A2007F5" wp14:editId="79DE1E76">
            <wp:extent cx="3200400" cy="1678305"/>
            <wp:effectExtent l="0" t="0" r="0" b="0"/>
            <wp:docPr id="1326380964" name="Picture 132638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0400" cy="1678305"/>
                    </a:xfrm>
                    <a:prstGeom prst="rect">
                      <a:avLst/>
                    </a:prstGeom>
                  </pic:spPr>
                </pic:pic>
              </a:graphicData>
            </a:graphic>
          </wp:inline>
        </w:drawing>
      </w:r>
    </w:p>
    <w:p w14:paraId="2B1F7640"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The product rating distribution reveals some interesting patterns:</w:t>
      </w:r>
    </w:p>
    <w:p w14:paraId="71083C6E"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Concentration in Mid-Range Ratings: The majority of products fall within the mid-range ratings of 1 to 4, with each rating category having a similar count of 15 products. This suggests that a significant portion of products are perceived as average or slightly above average by customers.</w:t>
      </w:r>
    </w:p>
    <w:p w14:paraId="6403373A"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Low-Rated Products: Eight products have received a rating of 0, indicating dissatisfaction or poor performance according to customers. Understanding the reasons behind these low ratings could be crucial for identifying areas of improvement in product quality or customer satisfaction.</w:t>
      </w:r>
    </w:p>
    <w:p w14:paraId="6A6AA23B"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Limited High Ratings: There are fewer products with higher ratings, with only 5 products receiving a rating of 5. This could suggest that achieving exceptional customer satisfaction or product excellence is relatively rare, possibly indicating areas where the company excels or where customer expectations are particularly high.</w:t>
      </w:r>
    </w:p>
    <w:p w14:paraId="17DE9C6F" w14:textId="77777777" w:rsidR="00CB20C2" w:rsidRPr="00CB20C2" w:rsidRDefault="00CB20C2" w:rsidP="00CB20C2">
      <w:pPr>
        <w:rPr>
          <w:rFonts w:ascii="Courier New" w:hAnsi="Courier New" w:cs="Courier New"/>
          <w:sz w:val="14"/>
          <w:szCs w:val="12"/>
        </w:rPr>
      </w:pPr>
      <w:r w:rsidRPr="00CB20C2">
        <w:rPr>
          <w:rFonts w:ascii="Courier New" w:hAnsi="Courier New" w:cs="Courier New"/>
          <w:sz w:val="14"/>
          <w:szCs w:val="12"/>
        </w:rPr>
        <w:t>Balanced Distribution: The distribution of ratings across different categories appears relatively balanced, indicating that customers are providing diverse feedback on product experiences. This balanced distribution could be beneficial for the company in understanding customer preferences and making informed decisions about product development and marketing strategies.</w:t>
      </w:r>
    </w:p>
    <w:p w14:paraId="5224107C" w14:textId="77777777" w:rsidR="00CB20C2" w:rsidRDefault="00CB20C2" w:rsidP="00CB20C2">
      <w:pPr>
        <w:rPr>
          <w:rFonts w:ascii="Courier New" w:hAnsi="Courier New" w:cs="Courier New"/>
          <w:sz w:val="14"/>
          <w:szCs w:val="12"/>
        </w:rPr>
      </w:pPr>
      <w:r w:rsidRPr="00CB20C2">
        <w:rPr>
          <w:rFonts w:ascii="Courier New" w:hAnsi="Courier New" w:cs="Courier New"/>
          <w:sz w:val="14"/>
          <w:szCs w:val="12"/>
        </w:rPr>
        <w:t>Overall, analyzing the distribution of product ratings provides valuable insights into customer perceptions and satisfaction levels, highlighting areas of strength and opportunities for improvement in product offerings and customer experience.</w:t>
      </w:r>
    </w:p>
    <w:p w14:paraId="4C994DCC" w14:textId="77777777" w:rsidR="00CB20C2" w:rsidRPr="007F5950" w:rsidRDefault="007F5950" w:rsidP="00CB20C2">
      <w:pPr>
        <w:rPr>
          <w:rFonts w:ascii="Courier New" w:hAnsi="Courier New" w:cs="Courier New"/>
          <w:sz w:val="14"/>
          <w:szCs w:val="12"/>
        </w:rPr>
      </w:pPr>
      <w:r>
        <w:rPr>
          <w:rFonts w:ascii="Courier New" w:hAnsi="Courier New" w:cs="Courier New"/>
          <w:sz w:val="14"/>
          <w:szCs w:val="12"/>
        </w:rPr>
        <w:br w:type="column"/>
      </w:r>
      <w:r w:rsidR="00CB20C2">
        <w:rPr>
          <w:rFonts w:ascii="Courier New" w:hAnsi="Courier New" w:cs="Courier New"/>
          <w:b/>
          <w:bCs/>
          <w:color w:val="D73A2C" w:themeColor="accent1"/>
          <w:sz w:val="16"/>
          <w:szCs w:val="10"/>
          <w:lang w:val="fr-FR"/>
        </w:rPr>
        <w:t>ATTRIBUTES FOR ABOVE VISUALIZATION</w:t>
      </w:r>
    </w:p>
    <w:p w14:paraId="304A6267" w14:textId="77777777" w:rsidR="00CB20C2" w:rsidRDefault="00CB20C2" w:rsidP="00CB20C2">
      <w:pPr>
        <w:rPr>
          <w:rFonts w:ascii="Courier New" w:hAnsi="Courier New" w:cs="Courier New"/>
          <w:sz w:val="14"/>
          <w:szCs w:val="12"/>
        </w:rPr>
      </w:pPr>
      <w:r w:rsidRPr="00CB20C2">
        <w:rPr>
          <w:rFonts w:ascii="Courier New" w:hAnsi="Courier New" w:cs="Courier New"/>
          <w:noProof/>
          <w:sz w:val="14"/>
          <w:szCs w:val="12"/>
        </w:rPr>
        <w:drawing>
          <wp:inline distT="0" distB="0" distL="0" distR="0" wp14:anchorId="59439A9D" wp14:editId="118F5BB8">
            <wp:extent cx="1851660" cy="3136649"/>
            <wp:effectExtent l="0" t="0" r="0" b="6985"/>
            <wp:docPr id="1326380965" name="Picture 132638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58568" cy="3148351"/>
                    </a:xfrm>
                    <a:prstGeom prst="rect">
                      <a:avLst/>
                    </a:prstGeom>
                  </pic:spPr>
                </pic:pic>
              </a:graphicData>
            </a:graphic>
          </wp:inline>
        </w:drawing>
      </w:r>
    </w:p>
    <w:p w14:paraId="30ADD459" w14:textId="77777777" w:rsidR="00CB20C2" w:rsidRDefault="00CB20C2" w:rsidP="00CB20C2">
      <w:pPr>
        <w:rPr>
          <w:rFonts w:ascii="Courier New" w:hAnsi="Courier New" w:cs="Courier New"/>
          <w:sz w:val="14"/>
          <w:szCs w:val="12"/>
        </w:rPr>
      </w:pPr>
    </w:p>
    <w:p w14:paraId="17B82663" w14:textId="77777777" w:rsidR="007F5950" w:rsidRDefault="007F5950" w:rsidP="00B12A3A">
      <w:pPr>
        <w:rPr>
          <w:rFonts w:ascii="Courier New" w:hAnsi="Courier New" w:cs="Courier New"/>
          <w:sz w:val="14"/>
          <w:szCs w:val="12"/>
        </w:rPr>
      </w:pPr>
      <w:r>
        <w:rPr>
          <w:rFonts w:ascii="Courier New" w:hAnsi="Courier New" w:cs="Courier New"/>
          <w:sz w:val="14"/>
          <w:szCs w:val="12"/>
        </w:rPr>
        <w:br w:type="page"/>
      </w:r>
    </w:p>
    <w:p w14:paraId="0EA56575" w14:textId="77777777" w:rsidR="007F5950" w:rsidRDefault="007F5950" w:rsidP="007F5950">
      <w:pPr>
        <w:jc w:val="left"/>
        <w:rPr>
          <w:rFonts w:asciiTheme="majorHAnsi" w:hAnsiTheme="majorHAnsi"/>
          <w:color w:val="D73A2C" w:themeColor="accent1"/>
          <w:sz w:val="40"/>
          <w:szCs w:val="36"/>
          <w:lang w:val="fr-FR"/>
        </w:rPr>
        <w:sectPr w:rsidR="007F5950" w:rsidSect="007303D8">
          <w:type w:val="continuous"/>
          <w:pgSz w:w="12240" w:h="15840"/>
          <w:pgMar w:top="720" w:right="720" w:bottom="720" w:left="720" w:header="720" w:footer="288" w:gutter="0"/>
          <w:cols w:num="2" w:space="720"/>
          <w:docGrid w:linePitch="360"/>
        </w:sectPr>
      </w:pPr>
    </w:p>
    <w:p w14:paraId="7A31E389" w14:textId="77777777" w:rsidR="007F5950" w:rsidRDefault="007F5950" w:rsidP="007F5950">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21056" behindDoc="1" locked="1" layoutInCell="1" allowOverlap="1" wp14:anchorId="43BE5DC9" wp14:editId="7920CDD8">
                <wp:simplePos x="0" y="0"/>
                <wp:positionH relativeFrom="page">
                  <wp:posOffset>0</wp:posOffset>
                </wp:positionH>
                <wp:positionV relativeFrom="paragraph">
                  <wp:posOffset>-527050</wp:posOffset>
                </wp:positionV>
                <wp:extent cx="7772400" cy="9641205"/>
                <wp:effectExtent l="0" t="0" r="0" b="0"/>
                <wp:wrapNone/>
                <wp:docPr id="1326380966" name="Group 13263809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326380967"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68"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69"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70"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986F0BC" id="Group 1326380966" o:spid="_x0000_s1026" alt="&quot;&quot;" style="position:absolute;margin-left:0;margin-top:-41.5pt;width:612pt;height:759.15pt;z-index:-251495424;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66F2FB26" w14:textId="77777777" w:rsidR="007F5950" w:rsidRDefault="007F5950" w:rsidP="007F5950">
      <w:pPr>
        <w:pStyle w:val="Author"/>
        <w:spacing w:after="100" w:afterAutospacing="1"/>
        <w:rPr>
          <w:color w:val="auto"/>
          <w:sz w:val="24"/>
          <w:szCs w:val="16"/>
          <w:lang w:val="fr-FR"/>
        </w:rPr>
      </w:pPr>
      <w:r w:rsidRPr="007F5950">
        <w:rPr>
          <w:color w:val="auto"/>
          <w:sz w:val="24"/>
          <w:szCs w:val="16"/>
          <w:lang w:val="fr-FR"/>
        </w:rPr>
        <w:t>11. How does the sales volume vary across different product categories? Can we create a bar chart or tree map to display it?</w:t>
      </w:r>
    </w:p>
    <w:p w14:paraId="1299CEBA" w14:textId="77777777" w:rsidR="007F5950" w:rsidRDefault="007F5950" w:rsidP="007F5950">
      <w:pPr>
        <w:spacing w:before="100" w:beforeAutospacing="1"/>
        <w:rPr>
          <w:rFonts w:ascii="Courier New" w:hAnsi="Courier New" w:cs="Courier New"/>
          <w:b/>
          <w:bCs/>
          <w:color w:val="D73A2C" w:themeColor="accent1"/>
          <w:sz w:val="16"/>
          <w:szCs w:val="10"/>
          <w:lang w:val="fr-FR"/>
        </w:rPr>
        <w:sectPr w:rsidR="007F5950" w:rsidSect="007F5950">
          <w:type w:val="continuous"/>
          <w:pgSz w:w="12240" w:h="15840"/>
          <w:pgMar w:top="720" w:right="720" w:bottom="720" w:left="720" w:header="720" w:footer="288" w:gutter="0"/>
          <w:cols w:space="720"/>
          <w:docGrid w:linePitch="360"/>
        </w:sectPr>
      </w:pPr>
    </w:p>
    <w:p w14:paraId="319C7AF5" w14:textId="77777777" w:rsidR="007F5950" w:rsidRDefault="007F5950" w:rsidP="007F5950">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5B25C41F" w14:textId="77777777" w:rsidR="007F5950" w:rsidRDefault="007F5950" w:rsidP="007F5950">
      <w:pPr>
        <w:rPr>
          <w:rFonts w:ascii="Courier New" w:hAnsi="Courier New" w:cs="Courier New"/>
          <w:sz w:val="14"/>
          <w:szCs w:val="12"/>
        </w:rPr>
      </w:pPr>
      <w:r w:rsidRPr="007F5950">
        <w:rPr>
          <w:rFonts w:ascii="Courier New" w:hAnsi="Courier New" w:cs="Courier New"/>
          <w:noProof/>
          <w:sz w:val="14"/>
          <w:szCs w:val="12"/>
        </w:rPr>
        <w:drawing>
          <wp:inline distT="0" distB="0" distL="0" distR="0" wp14:anchorId="7A85D1E6" wp14:editId="7AD25D43">
            <wp:extent cx="3200400" cy="1548130"/>
            <wp:effectExtent l="0" t="0" r="0" b="0"/>
            <wp:docPr id="1326380971" name="Picture 132638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0400" cy="1548130"/>
                    </a:xfrm>
                    <a:prstGeom prst="rect">
                      <a:avLst/>
                    </a:prstGeom>
                  </pic:spPr>
                </pic:pic>
              </a:graphicData>
            </a:graphic>
          </wp:inline>
        </w:drawing>
      </w:r>
    </w:p>
    <w:p w14:paraId="52E1BF2A"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The distribution of quantities across different product categories unveils some intriguing insights:</w:t>
      </w:r>
    </w:p>
    <w:p w14:paraId="396F894C"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Popular Categories: Beverages and Dairy Products emerge as the most popular categories, with 9532 and 9149 quantities sold, respectively. This suggests that these categories are highly sought after by customers, indicating potentially high demand or wide appeal.</w:t>
      </w:r>
    </w:p>
    <w:p w14:paraId="06F2F6B0"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Sweet Temptations: Confections, despite being a niche category compared to Beverages and Dairy Products, still garners significant attention with 7906 quantities sold. This highlights the enduring appeal of sweets and treats among consumers, indicating a market segment that could be further explored or capitalized upon.</w:t>
      </w:r>
    </w:p>
    <w:p w14:paraId="31EE7BC1"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Underrepresented Categories: Grains/Cereals and Meat/Poultry exhibit relatively lower quantities sold compared to other categories. This could be due to various factors such as dietary trends, cultural preferences, or marketing strategies. Understanding the reasons behind these lower sales figures could help in devising targeted marketing campaigns or product improvements to boost sales in these categories.</w:t>
      </w:r>
    </w:p>
    <w:p w14:paraId="250E6F56"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Seasonal Variations: The quantity sold in the Produce category, with 2990 units, might indicate a seasonal pattern or specific consumer preferences. Analyzing sales trends over time could provide insights into the seasonality of certain product categories and help in optimizing inventory management and marketing efforts accordingly.</w:t>
      </w:r>
    </w:p>
    <w:p w14:paraId="35D1F003" w14:textId="77777777" w:rsidR="007F5950" w:rsidRDefault="007F5950" w:rsidP="007F5950">
      <w:pPr>
        <w:rPr>
          <w:rFonts w:ascii="Courier New" w:hAnsi="Courier New" w:cs="Courier New"/>
          <w:sz w:val="14"/>
          <w:szCs w:val="12"/>
        </w:rPr>
      </w:pPr>
      <w:r w:rsidRPr="007F5950">
        <w:rPr>
          <w:rFonts w:ascii="Courier New" w:hAnsi="Courier New" w:cs="Courier New"/>
          <w:sz w:val="14"/>
          <w:szCs w:val="12"/>
        </w:rPr>
        <w:t>Diverse Portfolio: The diverse range of product categories, including Seafood, Condiments, and Produce, reflects a well-rounded product portfolio catering to various tastes and dietary preferences. This diversity could be advantageous in attracting a wide customer base and mitigating risks associated with market fluctuations or changing consumer preferences.</w:t>
      </w:r>
    </w:p>
    <w:p w14:paraId="51F17EA7" w14:textId="77777777" w:rsidR="007F5950" w:rsidRPr="007F5950" w:rsidRDefault="007F5950" w:rsidP="007F5950">
      <w:pPr>
        <w:rPr>
          <w:rFonts w:ascii="Courier New" w:hAnsi="Courier New" w:cs="Courier New"/>
          <w:sz w:val="14"/>
          <w:szCs w:val="12"/>
        </w:rPr>
      </w:pPr>
      <w:r>
        <w:rPr>
          <w:rFonts w:ascii="Courier New" w:hAnsi="Courier New" w:cs="Courier New"/>
          <w:sz w:val="14"/>
          <w:szCs w:val="12"/>
        </w:rPr>
        <w:br w:type="column"/>
      </w:r>
      <w:r>
        <w:rPr>
          <w:rFonts w:ascii="Courier New" w:hAnsi="Courier New" w:cs="Courier New"/>
          <w:b/>
          <w:bCs/>
          <w:color w:val="D73A2C" w:themeColor="accent1"/>
          <w:sz w:val="16"/>
          <w:szCs w:val="10"/>
          <w:lang w:val="fr-FR"/>
        </w:rPr>
        <w:t>ATTRIBUTES FOR ABOVE VISUALIZATION</w:t>
      </w:r>
    </w:p>
    <w:p w14:paraId="3894A529" w14:textId="77777777" w:rsidR="007F5950" w:rsidRDefault="007F5950" w:rsidP="007F5950">
      <w:pPr>
        <w:rPr>
          <w:rFonts w:ascii="Courier New" w:hAnsi="Courier New" w:cs="Courier New"/>
          <w:sz w:val="14"/>
          <w:szCs w:val="12"/>
        </w:rPr>
      </w:pPr>
      <w:r w:rsidRPr="007F5950">
        <w:rPr>
          <w:rFonts w:ascii="Courier New" w:hAnsi="Courier New" w:cs="Courier New"/>
          <w:noProof/>
          <w:sz w:val="14"/>
          <w:szCs w:val="12"/>
        </w:rPr>
        <w:drawing>
          <wp:inline distT="0" distB="0" distL="0" distR="0" wp14:anchorId="7350C527" wp14:editId="7CA86612">
            <wp:extent cx="1798320" cy="3277308"/>
            <wp:effectExtent l="0" t="0" r="0" b="0"/>
            <wp:docPr id="1326380972" name="Picture 132638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5488" cy="3290371"/>
                    </a:xfrm>
                    <a:prstGeom prst="rect">
                      <a:avLst/>
                    </a:prstGeom>
                  </pic:spPr>
                </pic:pic>
              </a:graphicData>
            </a:graphic>
          </wp:inline>
        </w:drawing>
      </w:r>
    </w:p>
    <w:p w14:paraId="3990DD3A" w14:textId="77777777" w:rsidR="007F5950" w:rsidRDefault="007F5950" w:rsidP="007F5950">
      <w:pPr>
        <w:rPr>
          <w:rFonts w:ascii="Courier New" w:hAnsi="Courier New" w:cs="Courier New"/>
          <w:sz w:val="14"/>
          <w:szCs w:val="12"/>
        </w:rPr>
      </w:pPr>
    </w:p>
    <w:p w14:paraId="0583D0EB" w14:textId="77777777" w:rsidR="007F5950" w:rsidRDefault="007F5950" w:rsidP="00B12A3A">
      <w:pPr>
        <w:rPr>
          <w:rFonts w:ascii="Courier New" w:hAnsi="Courier New" w:cs="Courier New"/>
          <w:sz w:val="14"/>
          <w:szCs w:val="12"/>
        </w:rPr>
      </w:pPr>
      <w:r>
        <w:rPr>
          <w:rFonts w:ascii="Courier New" w:hAnsi="Courier New" w:cs="Courier New"/>
          <w:sz w:val="14"/>
          <w:szCs w:val="12"/>
        </w:rPr>
        <w:br w:type="page"/>
      </w:r>
    </w:p>
    <w:p w14:paraId="2CF2687E" w14:textId="77777777" w:rsidR="007F5950" w:rsidRDefault="007F5950" w:rsidP="007F5950">
      <w:pPr>
        <w:jc w:val="left"/>
        <w:rPr>
          <w:rFonts w:asciiTheme="majorHAnsi" w:hAnsiTheme="majorHAnsi"/>
          <w:color w:val="D73A2C" w:themeColor="accent1"/>
          <w:sz w:val="40"/>
          <w:szCs w:val="36"/>
          <w:lang w:val="fr-FR"/>
        </w:rPr>
        <w:sectPr w:rsidR="007F5950" w:rsidSect="007303D8">
          <w:type w:val="continuous"/>
          <w:pgSz w:w="12240" w:h="15840"/>
          <w:pgMar w:top="720" w:right="720" w:bottom="720" w:left="720" w:header="720" w:footer="288" w:gutter="0"/>
          <w:cols w:num="2" w:space="720"/>
          <w:docGrid w:linePitch="360"/>
        </w:sectPr>
      </w:pPr>
    </w:p>
    <w:p w14:paraId="6A9F6830" w14:textId="77777777" w:rsidR="007F5950" w:rsidRDefault="007F5950" w:rsidP="007F5950">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23104" behindDoc="1" locked="1" layoutInCell="1" allowOverlap="1" wp14:anchorId="6360B8F2" wp14:editId="10A41839">
                <wp:simplePos x="0" y="0"/>
                <wp:positionH relativeFrom="page">
                  <wp:posOffset>0</wp:posOffset>
                </wp:positionH>
                <wp:positionV relativeFrom="paragraph">
                  <wp:posOffset>-527050</wp:posOffset>
                </wp:positionV>
                <wp:extent cx="7772400" cy="9641205"/>
                <wp:effectExtent l="0" t="0" r="0" b="0"/>
                <wp:wrapNone/>
                <wp:docPr id="1326380973" name="Group 132638097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326380975"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76"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77"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78"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12039C8" id="Group 1326380973" o:spid="_x0000_s1026" alt="&quot;&quot;" style="position:absolute;margin-left:0;margin-top:-41.5pt;width:612pt;height:759.15pt;z-index:-251493376;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006CDF0B" w14:textId="77777777" w:rsidR="007F5950" w:rsidRDefault="007F5950" w:rsidP="007F5950">
      <w:pPr>
        <w:pStyle w:val="Author"/>
        <w:spacing w:after="100" w:afterAutospacing="1"/>
        <w:rPr>
          <w:color w:val="auto"/>
          <w:sz w:val="24"/>
          <w:szCs w:val="16"/>
          <w:lang w:val="fr-FR"/>
        </w:rPr>
      </w:pPr>
      <w:r w:rsidRPr="007F5950">
        <w:rPr>
          <w:color w:val="auto"/>
          <w:sz w:val="24"/>
          <w:szCs w:val="16"/>
          <w:lang w:val="fr-FR"/>
        </w:rPr>
        <w:t>12. Can we visualize the pricing distribution of products using a box plot or violin plot?</w:t>
      </w:r>
    </w:p>
    <w:p w14:paraId="6BB56829" w14:textId="77777777" w:rsidR="007F5950" w:rsidRDefault="007F5950" w:rsidP="007F5950">
      <w:pPr>
        <w:spacing w:before="100" w:beforeAutospacing="1"/>
        <w:rPr>
          <w:rFonts w:ascii="Courier New" w:hAnsi="Courier New" w:cs="Courier New"/>
          <w:b/>
          <w:bCs/>
          <w:color w:val="D73A2C" w:themeColor="accent1"/>
          <w:sz w:val="16"/>
          <w:szCs w:val="10"/>
          <w:lang w:val="fr-FR"/>
        </w:rPr>
        <w:sectPr w:rsidR="007F5950" w:rsidSect="007F5950">
          <w:type w:val="continuous"/>
          <w:pgSz w:w="12240" w:h="15840"/>
          <w:pgMar w:top="720" w:right="720" w:bottom="720" w:left="720" w:header="720" w:footer="288" w:gutter="0"/>
          <w:cols w:space="720"/>
          <w:docGrid w:linePitch="360"/>
        </w:sectPr>
      </w:pPr>
    </w:p>
    <w:p w14:paraId="2969CB75" w14:textId="77777777" w:rsidR="007F5950" w:rsidRDefault="007F5950" w:rsidP="007F5950">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5AAF0F5C" w14:textId="77777777" w:rsidR="007F5950" w:rsidRDefault="007F5950" w:rsidP="007F5950">
      <w:pPr>
        <w:rPr>
          <w:rFonts w:ascii="Courier New" w:hAnsi="Courier New" w:cs="Courier New"/>
          <w:sz w:val="14"/>
          <w:szCs w:val="12"/>
        </w:rPr>
      </w:pPr>
      <w:r w:rsidRPr="007F5950">
        <w:rPr>
          <w:rFonts w:ascii="Courier New" w:hAnsi="Courier New" w:cs="Courier New"/>
          <w:noProof/>
          <w:sz w:val="14"/>
          <w:szCs w:val="12"/>
        </w:rPr>
        <w:drawing>
          <wp:inline distT="0" distB="0" distL="0" distR="0" wp14:anchorId="0242034D" wp14:editId="3985441D">
            <wp:extent cx="3200400" cy="1437005"/>
            <wp:effectExtent l="0" t="0" r="0" b="0"/>
            <wp:docPr id="1326380979" name="Picture 132638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0400" cy="1437005"/>
                    </a:xfrm>
                    <a:prstGeom prst="rect">
                      <a:avLst/>
                    </a:prstGeom>
                  </pic:spPr>
                </pic:pic>
              </a:graphicData>
            </a:graphic>
          </wp:inline>
        </w:drawing>
      </w:r>
    </w:p>
    <w:p w14:paraId="08ED1DAF"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This list provides fascinating insights into the pricing diversity across various products:</w:t>
      </w:r>
    </w:p>
    <w:p w14:paraId="0B986D36"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Luxury Indulgence: The "Côte de Blaye" stands out with an average unit price of $263.5, indicating it as a premium product, possibly a fine wine or gourmet delicacy. This suggests that it targets a niche market segment willing to pay a premium for quality.</w:t>
      </w:r>
    </w:p>
    <w:p w14:paraId="71A271A7"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Affordable Treats: On the other end of the spectrum, products like "Guaraná Fantástica" and "Tourtière" are priced relatively low at $4.5 and $7.45 respectively. These items may serve as affordable treats or everyday essentials, appealing to budget-conscious consumers.</w:t>
      </w:r>
    </w:p>
    <w:p w14:paraId="7FEF06FB"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Unexpected Highs: While some items are expected to have high prices due to their premium nature, others surprise with unexpectedly high prices. For instance, "Thüringer Rostbratwurst" has an average unit price of $123.79, suggesting it might be a specialty sausage or a gourmet product with unique attributes.</w:t>
      </w:r>
    </w:p>
    <w:p w14:paraId="0FEBBA01"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Cultural Influence: The diverse range of products, including "Ipoh Coffee," "Tarte au sucre," and "Louisiana Fiery Hot Pepper Sauce," reflects cultural influences from various regions worldwide. These products not only offer unique flavors but also provide insights into culinary traditions and preferences.</w:t>
      </w:r>
    </w:p>
    <w:p w14:paraId="614B84B7"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Gourmet Delights: Items like "Mishi Kobe Niku" and "Raclette Courdavault" boast relatively high average prices, indicating they might be gourmet meats or cheeses catering to discerning palates. These products likely target customers seeking premium dining experiences or gourmet ingredients for special occasions.</w:t>
      </w:r>
    </w:p>
    <w:p w14:paraId="292F3DD8"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Mid-Range Options: Many products fall within the mid-range price bracket, such as "Chai" ($18), "Gula Malacca" ($19.45), and "Queso Cabrales" ($21). These items offer a balance between quality and affordability, appealing to a broad range of consumers looking for value for money.</w:t>
      </w:r>
    </w:p>
    <w:p w14:paraId="14644763"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Sweet Luxuries: "Sir Rodney's Marmalade" commands a notably high average price of $81, indicating it might be a luxury gourmet spread with unique flavors or premium ingredients, appealing to connoisseurs of fine foods.</w:t>
      </w:r>
    </w:p>
    <w:p w14:paraId="6613521E" w14:textId="77777777" w:rsidR="007F5950" w:rsidRDefault="007F5950" w:rsidP="007F5950">
      <w:pPr>
        <w:rPr>
          <w:rFonts w:ascii="Courier New" w:hAnsi="Courier New" w:cs="Courier New"/>
          <w:sz w:val="14"/>
          <w:szCs w:val="12"/>
        </w:rPr>
      </w:pPr>
      <w:r w:rsidRPr="007F5950">
        <w:rPr>
          <w:rFonts w:ascii="Courier New" w:hAnsi="Courier New" w:cs="Courier New"/>
          <w:sz w:val="14"/>
          <w:szCs w:val="12"/>
        </w:rPr>
        <w:t>This diverse pricing landscape reflects the intricate interplay between product quality, uniqueness, cultural significance, and target market preferences in the global marketplace.</w:t>
      </w:r>
    </w:p>
    <w:p w14:paraId="0E4228BC" w14:textId="77777777" w:rsidR="007F5950" w:rsidRPr="007F5950" w:rsidRDefault="007F5950" w:rsidP="007F5950">
      <w:pPr>
        <w:rPr>
          <w:rFonts w:ascii="Courier New" w:hAnsi="Courier New" w:cs="Courier New"/>
          <w:sz w:val="14"/>
          <w:szCs w:val="12"/>
        </w:rPr>
      </w:pPr>
      <w:r>
        <w:rPr>
          <w:rFonts w:ascii="Courier New" w:hAnsi="Courier New" w:cs="Courier New"/>
          <w:sz w:val="14"/>
          <w:szCs w:val="12"/>
        </w:rPr>
        <w:br w:type="column"/>
      </w:r>
      <w:r>
        <w:rPr>
          <w:rFonts w:ascii="Courier New" w:hAnsi="Courier New" w:cs="Courier New"/>
          <w:b/>
          <w:bCs/>
          <w:color w:val="D73A2C" w:themeColor="accent1"/>
          <w:sz w:val="16"/>
          <w:szCs w:val="10"/>
          <w:lang w:val="fr-FR"/>
        </w:rPr>
        <w:t>ATTRIBUTES FOR ABOVE VISUALIZATION</w:t>
      </w:r>
    </w:p>
    <w:p w14:paraId="1B2173FD" w14:textId="77777777" w:rsidR="007F5950" w:rsidRDefault="007F5950" w:rsidP="007F5950">
      <w:pPr>
        <w:rPr>
          <w:rFonts w:ascii="Courier New" w:hAnsi="Courier New" w:cs="Courier New"/>
          <w:sz w:val="14"/>
          <w:szCs w:val="12"/>
        </w:rPr>
      </w:pPr>
      <w:r w:rsidRPr="007F5950">
        <w:rPr>
          <w:rFonts w:ascii="Courier New" w:hAnsi="Courier New" w:cs="Courier New"/>
          <w:noProof/>
          <w:sz w:val="14"/>
          <w:szCs w:val="12"/>
        </w:rPr>
        <w:drawing>
          <wp:inline distT="0" distB="0" distL="0" distR="0" wp14:anchorId="4892EDA5" wp14:editId="47B3AD01">
            <wp:extent cx="1760220" cy="3124200"/>
            <wp:effectExtent l="0" t="0" r="0" b="0"/>
            <wp:docPr id="1326380980" name="Picture 132638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75655" cy="3151595"/>
                    </a:xfrm>
                    <a:prstGeom prst="rect">
                      <a:avLst/>
                    </a:prstGeom>
                  </pic:spPr>
                </pic:pic>
              </a:graphicData>
            </a:graphic>
          </wp:inline>
        </w:drawing>
      </w:r>
    </w:p>
    <w:p w14:paraId="6D6B7385" w14:textId="77777777" w:rsidR="007F5950" w:rsidRDefault="007F5950" w:rsidP="007F5950">
      <w:pPr>
        <w:rPr>
          <w:rFonts w:ascii="Courier New" w:hAnsi="Courier New" w:cs="Courier New"/>
          <w:sz w:val="14"/>
          <w:szCs w:val="12"/>
        </w:rPr>
      </w:pPr>
    </w:p>
    <w:p w14:paraId="4E3BA183" w14:textId="77777777" w:rsidR="007F5950" w:rsidRDefault="007F5950" w:rsidP="00B12A3A">
      <w:pPr>
        <w:rPr>
          <w:rFonts w:ascii="Courier New" w:hAnsi="Courier New" w:cs="Courier New"/>
          <w:sz w:val="14"/>
          <w:szCs w:val="12"/>
        </w:rPr>
      </w:pPr>
      <w:r>
        <w:rPr>
          <w:rFonts w:ascii="Courier New" w:hAnsi="Courier New" w:cs="Courier New"/>
          <w:sz w:val="14"/>
          <w:szCs w:val="12"/>
        </w:rPr>
        <w:br w:type="page"/>
      </w:r>
    </w:p>
    <w:p w14:paraId="60B00384" w14:textId="77777777" w:rsidR="007F5950" w:rsidRDefault="007F5950" w:rsidP="007F5950">
      <w:pPr>
        <w:jc w:val="left"/>
        <w:rPr>
          <w:rFonts w:asciiTheme="majorHAnsi" w:hAnsiTheme="majorHAnsi"/>
          <w:color w:val="D73A2C" w:themeColor="accent1"/>
          <w:sz w:val="40"/>
          <w:szCs w:val="36"/>
          <w:lang w:val="fr-FR"/>
        </w:rPr>
        <w:sectPr w:rsidR="007F5950" w:rsidSect="007303D8">
          <w:type w:val="continuous"/>
          <w:pgSz w:w="12240" w:h="15840"/>
          <w:pgMar w:top="720" w:right="720" w:bottom="720" w:left="720" w:header="720" w:footer="288" w:gutter="0"/>
          <w:cols w:num="2" w:space="720"/>
          <w:docGrid w:linePitch="360"/>
        </w:sectPr>
      </w:pPr>
    </w:p>
    <w:p w14:paraId="5B83D27E" w14:textId="77777777" w:rsidR="007F5950" w:rsidRDefault="007F5950" w:rsidP="007F5950">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25152" behindDoc="1" locked="1" layoutInCell="1" allowOverlap="1" wp14:anchorId="5300E5F0" wp14:editId="64821B93">
                <wp:simplePos x="0" y="0"/>
                <wp:positionH relativeFrom="page">
                  <wp:posOffset>0</wp:posOffset>
                </wp:positionH>
                <wp:positionV relativeFrom="paragraph">
                  <wp:posOffset>-527050</wp:posOffset>
                </wp:positionV>
                <wp:extent cx="7772400" cy="9641205"/>
                <wp:effectExtent l="0" t="0" r="0" b="0"/>
                <wp:wrapNone/>
                <wp:docPr id="1326380981" name="Group 132638098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326380982"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83"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84"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85"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3C9EF2" id="Group 1326380981" o:spid="_x0000_s1026" alt="&quot;&quot;" style="position:absolute;margin-left:0;margin-top:-41.5pt;width:612pt;height:759.15pt;z-index:-251491328;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6B2F090F" w14:textId="77777777" w:rsidR="007F5950" w:rsidRDefault="007F5950" w:rsidP="007F5950">
      <w:pPr>
        <w:pStyle w:val="Author"/>
        <w:spacing w:after="100" w:afterAutospacing="1"/>
        <w:rPr>
          <w:color w:val="auto"/>
          <w:sz w:val="24"/>
          <w:szCs w:val="16"/>
          <w:lang w:val="fr-FR"/>
        </w:rPr>
      </w:pPr>
      <w:r w:rsidRPr="007F5950">
        <w:rPr>
          <w:color w:val="auto"/>
          <w:sz w:val="24"/>
          <w:szCs w:val="16"/>
          <w:lang w:val="fr-FR"/>
        </w:rPr>
        <w:t>13. What is the distribution of supplier ratings or performance metrics? Can we create a bar chart or radar chart to visualize it?</w:t>
      </w:r>
    </w:p>
    <w:p w14:paraId="067B63C3" w14:textId="77777777" w:rsidR="007F5950" w:rsidRDefault="007F5950" w:rsidP="007F5950">
      <w:pPr>
        <w:spacing w:before="100" w:beforeAutospacing="1"/>
        <w:rPr>
          <w:rFonts w:ascii="Courier New" w:hAnsi="Courier New" w:cs="Courier New"/>
          <w:b/>
          <w:bCs/>
          <w:color w:val="D73A2C" w:themeColor="accent1"/>
          <w:sz w:val="16"/>
          <w:szCs w:val="10"/>
          <w:lang w:val="fr-FR"/>
        </w:rPr>
        <w:sectPr w:rsidR="007F5950" w:rsidSect="007F5950">
          <w:type w:val="continuous"/>
          <w:pgSz w:w="12240" w:h="15840"/>
          <w:pgMar w:top="720" w:right="720" w:bottom="720" w:left="720" w:header="720" w:footer="288" w:gutter="0"/>
          <w:cols w:space="720"/>
          <w:docGrid w:linePitch="360"/>
        </w:sectPr>
      </w:pPr>
    </w:p>
    <w:p w14:paraId="46AEE51D" w14:textId="77777777" w:rsidR="007F5950" w:rsidRDefault="007F5950" w:rsidP="007F5950">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3E9868FF" w14:textId="77777777" w:rsidR="007F5950" w:rsidRDefault="007F5950" w:rsidP="007F5950">
      <w:pPr>
        <w:rPr>
          <w:rFonts w:ascii="Courier New" w:hAnsi="Courier New" w:cs="Courier New"/>
          <w:sz w:val="14"/>
          <w:szCs w:val="12"/>
        </w:rPr>
      </w:pPr>
      <w:r w:rsidRPr="007F5950">
        <w:rPr>
          <w:rFonts w:ascii="Courier New" w:hAnsi="Courier New" w:cs="Courier New"/>
          <w:noProof/>
          <w:sz w:val="14"/>
          <w:szCs w:val="12"/>
        </w:rPr>
        <w:drawing>
          <wp:inline distT="0" distB="0" distL="0" distR="0" wp14:anchorId="6E68CC1D" wp14:editId="456B5C16">
            <wp:extent cx="3200400" cy="1910715"/>
            <wp:effectExtent l="0" t="0" r="0" b="0"/>
            <wp:docPr id="1326380986" name="Picture 132638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400" cy="1910715"/>
                    </a:xfrm>
                    <a:prstGeom prst="rect">
                      <a:avLst/>
                    </a:prstGeom>
                  </pic:spPr>
                </pic:pic>
              </a:graphicData>
            </a:graphic>
          </wp:inline>
        </w:drawing>
      </w:r>
    </w:p>
    <w:p w14:paraId="7800C1D8"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This dataset reveals intriguing patterns in the distribution of order counts among employees:</w:t>
      </w:r>
    </w:p>
    <w:p w14:paraId="5019790C"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Top Performers: Margaret Peacock, Janet Leverling, and Nancy Davolio emerge as the top three performers in terms of order counts, with 156, 127, and 123 orders respectively. Their consistently high order counts suggest effective sales skills, strong client relationships, or possibly larger client portfolios.</w:t>
      </w:r>
    </w:p>
    <w:p w14:paraId="7C45ABAE"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Middle Tier: Laura Callahan and Andrew Fuller fall in the middle tier, with 104 and 96 orders respectively. While they may not have as high a volume of orders as the top performers, their consistent performance indicates reliability and competence in managing client accounts.</w:t>
      </w:r>
    </w:p>
    <w:p w14:paraId="17D828C0"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Rising Stars: Robert King, Michael Suyama, Anne Dodsworth, and Steven Buchanan occupy the lower end of the spectrum with 72, 67, 43, and 42 orders respectively. However, their presence in this list suggests potential for growth or improvement, as they may be newer employees or transitioning into new roles.</w:t>
      </w:r>
    </w:p>
    <w:p w14:paraId="5AA00F03"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Diversity in Performance: The varying order counts among employees underscore the diversity in sales performance within the company. This could stem from differences in experience, expertise, client base, or the nature of products they handle.</w:t>
      </w:r>
    </w:p>
    <w:p w14:paraId="496CC7F2" w14:textId="77777777" w:rsidR="007F5950" w:rsidRPr="007F5950" w:rsidRDefault="007F5950" w:rsidP="007F5950">
      <w:pPr>
        <w:rPr>
          <w:rFonts w:ascii="Courier New" w:hAnsi="Courier New" w:cs="Courier New"/>
          <w:sz w:val="14"/>
          <w:szCs w:val="12"/>
        </w:rPr>
      </w:pPr>
      <w:r w:rsidRPr="007F5950">
        <w:rPr>
          <w:rFonts w:ascii="Courier New" w:hAnsi="Courier New" w:cs="Courier New"/>
          <w:sz w:val="14"/>
          <w:szCs w:val="12"/>
        </w:rPr>
        <w:t>Opportunities for Improvement: While some employees have high order counts, others have room for improvement. This data could be used to identify areas where additional training, support, or resources may be beneficial to enhance sales performance across the board.</w:t>
      </w:r>
    </w:p>
    <w:p w14:paraId="6D3F714B" w14:textId="77777777" w:rsidR="007F5950" w:rsidRDefault="007F5950" w:rsidP="007F5950">
      <w:pPr>
        <w:rPr>
          <w:rFonts w:ascii="Courier New" w:hAnsi="Courier New" w:cs="Courier New"/>
          <w:sz w:val="14"/>
          <w:szCs w:val="12"/>
        </w:rPr>
      </w:pPr>
      <w:r w:rsidRPr="007F5950">
        <w:rPr>
          <w:rFonts w:ascii="Courier New" w:hAnsi="Courier New" w:cs="Courier New"/>
          <w:sz w:val="14"/>
          <w:szCs w:val="12"/>
        </w:rPr>
        <w:t>Overall, this summary highlights the dynamic nature of sales teams, with a mix of top performers, steady contributors, and potential for growth among employees.</w:t>
      </w:r>
    </w:p>
    <w:p w14:paraId="35EA370B" w14:textId="77777777" w:rsidR="007F5950" w:rsidRPr="0074660B" w:rsidRDefault="0074660B" w:rsidP="007F5950">
      <w:pPr>
        <w:rPr>
          <w:rFonts w:ascii="Courier New" w:hAnsi="Courier New" w:cs="Courier New"/>
          <w:sz w:val="14"/>
          <w:szCs w:val="12"/>
        </w:rPr>
      </w:pPr>
      <w:r>
        <w:rPr>
          <w:rFonts w:ascii="Courier New" w:hAnsi="Courier New" w:cs="Courier New"/>
          <w:sz w:val="14"/>
          <w:szCs w:val="12"/>
        </w:rPr>
        <w:br w:type="column"/>
      </w:r>
      <w:r w:rsidR="007F5950">
        <w:rPr>
          <w:rFonts w:ascii="Courier New" w:hAnsi="Courier New" w:cs="Courier New"/>
          <w:b/>
          <w:bCs/>
          <w:color w:val="D73A2C" w:themeColor="accent1"/>
          <w:sz w:val="16"/>
          <w:szCs w:val="10"/>
          <w:lang w:val="fr-FR"/>
        </w:rPr>
        <w:t>ATTRIBUTES FOR ABOVE VISUALIZATION</w:t>
      </w:r>
    </w:p>
    <w:p w14:paraId="754E70F1" w14:textId="77777777" w:rsidR="007F5950" w:rsidRDefault="007F5950" w:rsidP="007F5950">
      <w:pPr>
        <w:rPr>
          <w:rFonts w:ascii="Courier New" w:hAnsi="Courier New" w:cs="Courier New"/>
          <w:sz w:val="14"/>
          <w:szCs w:val="12"/>
        </w:rPr>
      </w:pPr>
      <w:r w:rsidRPr="007F5950">
        <w:rPr>
          <w:rFonts w:ascii="Courier New" w:hAnsi="Courier New" w:cs="Courier New"/>
          <w:noProof/>
          <w:sz w:val="14"/>
          <w:szCs w:val="12"/>
        </w:rPr>
        <w:drawing>
          <wp:inline distT="0" distB="0" distL="0" distR="0" wp14:anchorId="42B89308" wp14:editId="3DED67FB">
            <wp:extent cx="1988820" cy="3662670"/>
            <wp:effectExtent l="0" t="0" r="0" b="0"/>
            <wp:docPr id="1326380987" name="Picture 132638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96038" cy="3675962"/>
                    </a:xfrm>
                    <a:prstGeom prst="rect">
                      <a:avLst/>
                    </a:prstGeom>
                  </pic:spPr>
                </pic:pic>
              </a:graphicData>
            </a:graphic>
          </wp:inline>
        </w:drawing>
      </w:r>
    </w:p>
    <w:p w14:paraId="5D4FC67C" w14:textId="77777777" w:rsidR="007F5950" w:rsidRDefault="007F5950" w:rsidP="007F5950">
      <w:pPr>
        <w:rPr>
          <w:rFonts w:ascii="Courier New" w:hAnsi="Courier New" w:cs="Courier New"/>
          <w:sz w:val="14"/>
          <w:szCs w:val="12"/>
        </w:rPr>
      </w:pPr>
    </w:p>
    <w:p w14:paraId="587E637A" w14:textId="77777777" w:rsidR="0074660B" w:rsidRDefault="0074660B" w:rsidP="00B12A3A">
      <w:pPr>
        <w:rPr>
          <w:rFonts w:ascii="Courier New" w:hAnsi="Courier New" w:cs="Courier New"/>
          <w:sz w:val="14"/>
          <w:szCs w:val="12"/>
        </w:rPr>
      </w:pPr>
      <w:r>
        <w:rPr>
          <w:rFonts w:ascii="Courier New" w:hAnsi="Courier New" w:cs="Courier New"/>
          <w:sz w:val="14"/>
          <w:szCs w:val="12"/>
        </w:rPr>
        <w:br w:type="page"/>
      </w:r>
    </w:p>
    <w:p w14:paraId="03BB36C3" w14:textId="77777777" w:rsidR="0074660B" w:rsidRDefault="0074660B" w:rsidP="0074660B">
      <w:pPr>
        <w:jc w:val="left"/>
        <w:rPr>
          <w:rFonts w:asciiTheme="majorHAnsi" w:hAnsiTheme="majorHAnsi"/>
          <w:color w:val="D73A2C" w:themeColor="accent1"/>
          <w:sz w:val="40"/>
          <w:szCs w:val="36"/>
          <w:lang w:val="fr-FR"/>
        </w:rPr>
        <w:sectPr w:rsidR="0074660B" w:rsidSect="007303D8">
          <w:type w:val="continuous"/>
          <w:pgSz w:w="12240" w:h="15840"/>
          <w:pgMar w:top="720" w:right="720" w:bottom="720" w:left="720" w:header="720" w:footer="288" w:gutter="0"/>
          <w:cols w:num="2" w:space="720"/>
          <w:docGrid w:linePitch="360"/>
        </w:sectPr>
      </w:pPr>
    </w:p>
    <w:p w14:paraId="4030787C" w14:textId="77777777" w:rsidR="0074660B" w:rsidRDefault="0074660B" w:rsidP="0074660B">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27200" behindDoc="1" locked="1" layoutInCell="1" allowOverlap="1" wp14:anchorId="57BAEC5D" wp14:editId="390A8001">
                <wp:simplePos x="0" y="0"/>
                <wp:positionH relativeFrom="page">
                  <wp:posOffset>0</wp:posOffset>
                </wp:positionH>
                <wp:positionV relativeFrom="paragraph">
                  <wp:posOffset>-527050</wp:posOffset>
                </wp:positionV>
                <wp:extent cx="7772400" cy="9641205"/>
                <wp:effectExtent l="0" t="0" r="0" b="0"/>
                <wp:wrapNone/>
                <wp:docPr id="1326380988" name="Group 132638098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326380989"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90"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380991"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08"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DE76D34" id="Group 1326380988" o:spid="_x0000_s1026" alt="&quot;&quot;" style="position:absolute;margin-left:0;margin-top:-41.5pt;width:612pt;height:759.15pt;z-index:-251489280;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1E8AF5E1" w14:textId="77777777" w:rsidR="0074660B" w:rsidRDefault="0074660B" w:rsidP="0074660B">
      <w:pPr>
        <w:pStyle w:val="Author"/>
        <w:spacing w:after="100" w:afterAutospacing="1"/>
        <w:rPr>
          <w:color w:val="auto"/>
          <w:sz w:val="24"/>
          <w:szCs w:val="16"/>
          <w:lang w:val="fr-FR"/>
        </w:rPr>
      </w:pPr>
      <w:r w:rsidRPr="0074660B">
        <w:rPr>
          <w:color w:val="auto"/>
          <w:sz w:val="24"/>
          <w:szCs w:val="16"/>
          <w:lang w:val="fr-FR"/>
        </w:rPr>
        <w:t>14. How does the cost or pricing structure vary across different suppliers? Can we create a box plot or stacked bar chart to display it?</w:t>
      </w:r>
    </w:p>
    <w:p w14:paraId="5407817E" w14:textId="77777777" w:rsidR="0074660B" w:rsidRDefault="0074660B" w:rsidP="0074660B">
      <w:pPr>
        <w:spacing w:before="100" w:beforeAutospacing="1"/>
        <w:rPr>
          <w:rFonts w:ascii="Courier New" w:hAnsi="Courier New" w:cs="Courier New"/>
          <w:b/>
          <w:bCs/>
          <w:color w:val="D73A2C" w:themeColor="accent1"/>
          <w:sz w:val="16"/>
          <w:szCs w:val="10"/>
          <w:lang w:val="fr-FR"/>
        </w:rPr>
        <w:sectPr w:rsidR="0074660B" w:rsidSect="0074660B">
          <w:type w:val="continuous"/>
          <w:pgSz w:w="12240" w:h="15840"/>
          <w:pgMar w:top="720" w:right="720" w:bottom="720" w:left="720" w:header="720" w:footer="288" w:gutter="0"/>
          <w:cols w:space="720"/>
          <w:docGrid w:linePitch="360"/>
        </w:sectPr>
      </w:pPr>
    </w:p>
    <w:p w14:paraId="3EFFA6ED" w14:textId="77777777" w:rsidR="0074660B" w:rsidRDefault="0074660B" w:rsidP="0074660B">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70B39801" w14:textId="77777777" w:rsidR="0074660B" w:rsidRDefault="0074660B" w:rsidP="0074660B">
      <w:pPr>
        <w:rPr>
          <w:rFonts w:ascii="Courier New" w:hAnsi="Courier New" w:cs="Courier New"/>
          <w:sz w:val="14"/>
          <w:szCs w:val="12"/>
        </w:rPr>
      </w:pPr>
      <w:r w:rsidRPr="0074660B">
        <w:rPr>
          <w:rFonts w:ascii="Courier New" w:hAnsi="Courier New" w:cs="Courier New"/>
          <w:noProof/>
          <w:sz w:val="14"/>
          <w:szCs w:val="12"/>
        </w:rPr>
        <w:drawing>
          <wp:inline distT="0" distB="0" distL="0" distR="0" wp14:anchorId="62DD867F" wp14:editId="677D91B2">
            <wp:extent cx="3200400" cy="1711960"/>
            <wp:effectExtent l="0" t="0" r="0" b="2540"/>
            <wp:docPr id="1932615809" name="Picture 19326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0400" cy="1711960"/>
                    </a:xfrm>
                    <a:prstGeom prst="rect">
                      <a:avLst/>
                    </a:prstGeom>
                  </pic:spPr>
                </pic:pic>
              </a:graphicData>
            </a:graphic>
          </wp:inline>
        </w:drawing>
      </w:r>
    </w:p>
    <w:p w14:paraId="34DB4A43"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This dataset provides intriguing insights into the average unit prices offered by different suppliers:</w:t>
      </w:r>
    </w:p>
    <w:p w14:paraId="5BBCB565"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Price Disparity: The average unit prices vary significantly across suppliers, ranging from as high as $140.75 (Guylène Nodier) to as low as $4.5 (Carlos Diaz). This wide range suggests diversity in product offerings, quality, and possibly geographic location or market segment targeted by each supplier.</w:t>
      </w:r>
    </w:p>
    <w:p w14:paraId="7187C159"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Quality vs. Price: Higher average unit prices, such as those offered by Guylène Nodier or Yoshi Nagase, may indicate suppliers that focus on premium or specialized products. On the other hand, lower average unit prices, like those from Carlos Diaz, could suggest suppliers of more budget-friendly or basic items.</w:t>
      </w:r>
    </w:p>
    <w:p w14:paraId="0011757D"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Consistency: Some suppliers, such as Martin Bein and Eliane Noz, offer average unit prices that are relatively close to each other ($44.678 and $44.5 respectively). This consistency could imply stable pricing strategies or a similar product range within their portfolios.</w:t>
      </w:r>
    </w:p>
    <w:p w14:paraId="38D4DD28"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Competitive Advantage: Suppliers with lower average unit prices, such as Carlos Diaz, may have a competitive advantage in price-sensitive markets, while those with higher prices might target niche markets willing to pay a premium for quality or uniqueness.</w:t>
      </w:r>
    </w:p>
    <w:p w14:paraId="59350978"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Supplier Relationships: Analyzing average unit prices can help businesses evaluate their relationships with suppliers, ensuring they receive competitive pricing without sacrificing quality.</w:t>
      </w:r>
    </w:p>
    <w:p w14:paraId="62B92213"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Market Trends: Changes in average unit prices over time could indicate shifts in market demand, supply chain dynamics, or competitive pressures within the industry.</w:t>
      </w:r>
    </w:p>
    <w:p w14:paraId="735D18CD" w14:textId="77777777" w:rsidR="0074660B" w:rsidRDefault="0074660B" w:rsidP="0074660B">
      <w:pPr>
        <w:rPr>
          <w:rFonts w:ascii="Courier New" w:hAnsi="Courier New" w:cs="Courier New"/>
          <w:sz w:val="14"/>
          <w:szCs w:val="12"/>
        </w:rPr>
      </w:pPr>
      <w:r w:rsidRPr="0074660B">
        <w:rPr>
          <w:rFonts w:ascii="Courier New" w:hAnsi="Courier New" w:cs="Courier New"/>
          <w:sz w:val="14"/>
          <w:szCs w:val="12"/>
        </w:rPr>
        <w:t>In summary, understanding the range and distribution of average unit prices among suppliers is crucial for strategic sourcing decisions, supplier relationship management, and maintaining competitiveness in the market.</w:t>
      </w:r>
    </w:p>
    <w:p w14:paraId="558D71DF" w14:textId="77777777" w:rsidR="0074660B" w:rsidRPr="0074660B" w:rsidRDefault="0074660B" w:rsidP="0074660B">
      <w:pPr>
        <w:rPr>
          <w:rFonts w:ascii="Courier New" w:hAnsi="Courier New" w:cs="Courier New"/>
          <w:sz w:val="14"/>
          <w:szCs w:val="12"/>
        </w:rPr>
      </w:pPr>
      <w:r>
        <w:rPr>
          <w:rFonts w:ascii="Courier New" w:hAnsi="Courier New" w:cs="Courier New"/>
          <w:sz w:val="14"/>
          <w:szCs w:val="12"/>
        </w:rPr>
        <w:br w:type="column"/>
      </w:r>
      <w:r>
        <w:rPr>
          <w:rFonts w:ascii="Courier New" w:hAnsi="Courier New" w:cs="Courier New"/>
          <w:b/>
          <w:bCs/>
          <w:color w:val="D73A2C" w:themeColor="accent1"/>
          <w:sz w:val="16"/>
          <w:szCs w:val="10"/>
          <w:lang w:val="fr-FR"/>
        </w:rPr>
        <w:t>ATTRIBUTES FOR ABOVE VISUALIZATION</w:t>
      </w:r>
    </w:p>
    <w:p w14:paraId="2E566C87" w14:textId="77777777" w:rsidR="0074660B" w:rsidRDefault="0074660B" w:rsidP="0074660B">
      <w:pPr>
        <w:rPr>
          <w:rFonts w:ascii="Courier New" w:hAnsi="Courier New" w:cs="Courier New"/>
          <w:sz w:val="14"/>
          <w:szCs w:val="12"/>
        </w:rPr>
      </w:pPr>
      <w:r w:rsidRPr="0074660B">
        <w:rPr>
          <w:rFonts w:ascii="Courier New" w:hAnsi="Courier New" w:cs="Courier New"/>
          <w:noProof/>
          <w:sz w:val="14"/>
          <w:szCs w:val="12"/>
        </w:rPr>
        <w:drawing>
          <wp:inline distT="0" distB="0" distL="0" distR="0" wp14:anchorId="574B5884" wp14:editId="008FADA7">
            <wp:extent cx="1693750" cy="2948940"/>
            <wp:effectExtent l="0" t="0" r="1905" b="3810"/>
            <wp:docPr id="1932615810" name="Picture 193261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01248" cy="2961994"/>
                    </a:xfrm>
                    <a:prstGeom prst="rect">
                      <a:avLst/>
                    </a:prstGeom>
                  </pic:spPr>
                </pic:pic>
              </a:graphicData>
            </a:graphic>
          </wp:inline>
        </w:drawing>
      </w:r>
    </w:p>
    <w:p w14:paraId="448E3BD4" w14:textId="77777777" w:rsidR="0074660B" w:rsidRDefault="0074660B" w:rsidP="0074660B">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1F9A041E" w14:textId="77777777" w:rsidR="0074660B" w:rsidRDefault="0074660B" w:rsidP="0074660B">
      <w:pPr>
        <w:rPr>
          <w:rFonts w:ascii="Courier New" w:hAnsi="Courier New" w:cs="Courier New"/>
          <w:sz w:val="14"/>
          <w:szCs w:val="12"/>
        </w:rPr>
      </w:pPr>
      <w:r w:rsidRPr="0074660B">
        <w:rPr>
          <w:rFonts w:ascii="Courier New" w:hAnsi="Courier New" w:cs="Courier New"/>
          <w:noProof/>
          <w:sz w:val="14"/>
          <w:szCs w:val="12"/>
        </w:rPr>
        <w:drawing>
          <wp:inline distT="0" distB="0" distL="0" distR="0" wp14:anchorId="23059026" wp14:editId="2777C94A">
            <wp:extent cx="3200400" cy="1484630"/>
            <wp:effectExtent l="0" t="0" r="0" b="1270"/>
            <wp:docPr id="1932615811" name="Picture 193261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0400" cy="1484630"/>
                    </a:xfrm>
                    <a:prstGeom prst="rect">
                      <a:avLst/>
                    </a:prstGeom>
                  </pic:spPr>
                </pic:pic>
              </a:graphicData>
            </a:graphic>
          </wp:inline>
        </w:drawing>
      </w:r>
    </w:p>
    <w:p w14:paraId="729CAD0A"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This dataset provides fascinating insights into the average unit prices associated with different contacts or individuals:</w:t>
      </w:r>
    </w:p>
    <w:p w14:paraId="7FA75709"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Diverse Price Range: The average unit prices span a wide range, from as low as $4.5 (Carlos Diaz) to as high as $140.75 (Guylène Nodier), showcasing the diversity in pricing strategies and product offerings among contacts.</w:t>
      </w:r>
    </w:p>
    <w:p w14:paraId="51C2DE98"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Market Segmentation: Contacts like Guylène Nodier, with significantly higher average unit prices, might cater to luxury or specialty markets where customers are willing to pay premium prices for exclusive products. Conversely, those with lower prices, such as Carlos Diaz, may target budget-conscious consumers or offer more basic goods.</w:t>
      </w:r>
    </w:p>
    <w:p w14:paraId="3BE23D78" w14:textId="77777777" w:rsidR="0074660B" w:rsidRDefault="0074660B" w:rsidP="0074660B">
      <w:pPr>
        <w:rPr>
          <w:rFonts w:ascii="Courier New" w:hAnsi="Courier New" w:cs="Courier New"/>
          <w:sz w:val="14"/>
          <w:szCs w:val="12"/>
        </w:rPr>
      </w:pPr>
      <w:r w:rsidRPr="0074660B">
        <w:rPr>
          <w:rFonts w:ascii="Courier New" w:hAnsi="Courier New" w:cs="Courier New"/>
          <w:sz w:val="14"/>
          <w:szCs w:val="12"/>
        </w:rPr>
        <w:t>Consistency vs. Variability: While some contacts maintain relatively consistent average unit prices (e.g., Anne Heikkonen with $18.08 and Chandra Leka with $26.48), others exhibit more variability, suggesting different pricing structures, product categories, or market segments.</w:t>
      </w:r>
    </w:p>
    <w:p w14:paraId="715CECAC" w14:textId="77777777" w:rsidR="0074660B" w:rsidRDefault="0074660B" w:rsidP="0074660B">
      <w:pPr>
        <w:rPr>
          <w:rFonts w:ascii="Courier New" w:hAnsi="Courier New" w:cs="Courier New"/>
          <w:sz w:val="14"/>
          <w:szCs w:val="12"/>
        </w:rPr>
      </w:pPr>
      <w:r>
        <w:rPr>
          <w:rFonts w:ascii="Courier New" w:hAnsi="Courier New" w:cs="Courier New"/>
          <w:sz w:val="14"/>
          <w:szCs w:val="12"/>
        </w:rPr>
        <w:br w:type="page"/>
      </w:r>
    </w:p>
    <w:p w14:paraId="14F078A6" w14:textId="77777777" w:rsidR="0074660B" w:rsidRPr="0074660B" w:rsidRDefault="0030782A" w:rsidP="0074660B">
      <w:pPr>
        <w:rPr>
          <w:rFonts w:ascii="Courier New" w:hAnsi="Courier New" w:cs="Courier New"/>
          <w:sz w:val="14"/>
          <w:szCs w:val="12"/>
        </w:rPr>
      </w:pPr>
      <w:r w:rsidRPr="00DB3B43">
        <w:rPr>
          <w:noProof/>
          <w:sz w:val="40"/>
          <w:szCs w:val="24"/>
        </w:rPr>
        <w:lastRenderedPageBreak/>
        <mc:AlternateContent>
          <mc:Choice Requires="wpg">
            <w:drawing>
              <wp:anchor distT="0" distB="0" distL="114300" distR="114300" simplePos="0" relativeHeight="251831296" behindDoc="1" locked="1" layoutInCell="1" allowOverlap="1" wp14:anchorId="3971E5CD" wp14:editId="6189B75C">
                <wp:simplePos x="0" y="0"/>
                <wp:positionH relativeFrom="page">
                  <wp:posOffset>10160</wp:posOffset>
                </wp:positionH>
                <wp:positionV relativeFrom="paragraph">
                  <wp:posOffset>-527685</wp:posOffset>
                </wp:positionV>
                <wp:extent cx="7772400" cy="9641205"/>
                <wp:effectExtent l="0" t="0" r="0" b="0"/>
                <wp:wrapNone/>
                <wp:docPr id="1932615821" name="Group 19326158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932615822"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23"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32"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33"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93670A2" id="Group 1932615821" o:spid="_x0000_s1026" alt="&quot;&quot;" style="position:absolute;margin-left:.8pt;margin-top:-41.55pt;width:612pt;height:759.15pt;z-index:-251485184;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0074660B" w:rsidRPr="0074660B">
        <w:rPr>
          <w:rFonts w:ascii="Courier New" w:hAnsi="Courier New" w:cs="Courier New"/>
          <w:sz w:val="14"/>
          <w:szCs w:val="12"/>
        </w:rPr>
        <w:t>Supplier Relationships: Understanding the average unit prices associated with each contact can help businesses assess their relationships with suppliers or partners, ensuring they align with pricing objectives and market positioning.</w:t>
      </w:r>
    </w:p>
    <w:p w14:paraId="68513D03"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Competitive Positioning: Contacts with competitive average unit prices may have an advantage in attracting customers seeking value for money, while those with higher prices may focus on differentiation through quality, innovation, or brand reputation.</w:t>
      </w:r>
    </w:p>
    <w:p w14:paraId="0F9E8B96"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Strategic Sourcing: Analyzing average unit prices across contacts enables businesses to make informed decisions regarding supplier selection, negotiation strategies, and cost management initiatives.</w:t>
      </w:r>
    </w:p>
    <w:p w14:paraId="505DB7C2" w14:textId="77777777" w:rsidR="0074660B" w:rsidRDefault="0074660B" w:rsidP="0074660B">
      <w:pPr>
        <w:rPr>
          <w:rFonts w:ascii="Courier New" w:hAnsi="Courier New" w:cs="Courier New"/>
          <w:sz w:val="14"/>
          <w:szCs w:val="12"/>
        </w:rPr>
      </w:pPr>
      <w:r w:rsidRPr="0074660B">
        <w:rPr>
          <w:rFonts w:ascii="Courier New" w:hAnsi="Courier New" w:cs="Courier New"/>
          <w:sz w:val="14"/>
          <w:szCs w:val="12"/>
        </w:rPr>
        <w:t>In summary, this dataset underscores the importance of considering average unit prices in assessing supplier performance, market positioning, and overall business strategy. It highlights the diverse landscape of pricing strategies adopted by different contacts and the implications for competitive advantage and customer value proposition.</w:t>
      </w:r>
    </w:p>
    <w:p w14:paraId="365F6525" w14:textId="77777777" w:rsidR="0074660B" w:rsidRDefault="0074660B" w:rsidP="0074660B">
      <w:pPr>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ATTRIBUTES FOR ABOVE VISUALIZATION</w:t>
      </w:r>
    </w:p>
    <w:p w14:paraId="04B803DA" w14:textId="77777777" w:rsidR="0074660B" w:rsidRDefault="0074660B" w:rsidP="0074660B">
      <w:pPr>
        <w:rPr>
          <w:rFonts w:ascii="Courier New" w:hAnsi="Courier New" w:cs="Courier New"/>
          <w:sz w:val="14"/>
          <w:szCs w:val="12"/>
        </w:rPr>
      </w:pPr>
      <w:r w:rsidRPr="0074660B">
        <w:rPr>
          <w:rFonts w:ascii="Courier New" w:hAnsi="Courier New" w:cs="Courier New"/>
          <w:noProof/>
          <w:sz w:val="14"/>
          <w:szCs w:val="12"/>
        </w:rPr>
        <w:drawing>
          <wp:inline distT="0" distB="0" distL="0" distR="0" wp14:anchorId="7B4C2A52" wp14:editId="34008D31">
            <wp:extent cx="1760220" cy="3125773"/>
            <wp:effectExtent l="0" t="0" r="0" b="0"/>
            <wp:docPr id="1932615812" name="Picture 193261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70519" cy="3144062"/>
                    </a:xfrm>
                    <a:prstGeom prst="rect">
                      <a:avLst/>
                    </a:prstGeom>
                  </pic:spPr>
                </pic:pic>
              </a:graphicData>
            </a:graphic>
          </wp:inline>
        </w:drawing>
      </w:r>
    </w:p>
    <w:p w14:paraId="227879A5" w14:textId="77777777" w:rsidR="0074660B" w:rsidRDefault="0074660B" w:rsidP="0074660B">
      <w:pPr>
        <w:rPr>
          <w:rFonts w:ascii="Courier New" w:hAnsi="Courier New" w:cs="Courier New"/>
          <w:sz w:val="14"/>
          <w:szCs w:val="12"/>
        </w:rPr>
      </w:pPr>
      <w:r>
        <w:rPr>
          <w:rFonts w:ascii="Courier New" w:hAnsi="Courier New" w:cs="Courier New"/>
          <w:sz w:val="14"/>
          <w:szCs w:val="12"/>
        </w:rPr>
        <w:br w:type="column"/>
      </w:r>
    </w:p>
    <w:p w14:paraId="02DF724E" w14:textId="77777777" w:rsidR="0074660B" w:rsidRDefault="0074660B" w:rsidP="0074660B">
      <w:pPr>
        <w:rPr>
          <w:rFonts w:ascii="Courier New" w:hAnsi="Courier New" w:cs="Courier New"/>
          <w:sz w:val="14"/>
          <w:szCs w:val="12"/>
        </w:rPr>
      </w:pPr>
      <w:r>
        <w:rPr>
          <w:rFonts w:ascii="Courier New" w:hAnsi="Courier New" w:cs="Courier New"/>
          <w:sz w:val="14"/>
          <w:szCs w:val="12"/>
        </w:rPr>
        <w:br w:type="page"/>
      </w:r>
    </w:p>
    <w:p w14:paraId="5130D920" w14:textId="77777777" w:rsidR="0074660B" w:rsidRDefault="0074660B" w:rsidP="0074660B">
      <w:pPr>
        <w:jc w:val="left"/>
        <w:rPr>
          <w:rFonts w:asciiTheme="majorHAnsi" w:hAnsiTheme="majorHAnsi"/>
          <w:color w:val="D73A2C" w:themeColor="accent1"/>
          <w:sz w:val="40"/>
          <w:szCs w:val="36"/>
          <w:lang w:val="fr-FR"/>
        </w:rPr>
        <w:sectPr w:rsidR="0074660B" w:rsidSect="007303D8">
          <w:type w:val="continuous"/>
          <w:pgSz w:w="12240" w:h="15840"/>
          <w:pgMar w:top="720" w:right="720" w:bottom="720" w:left="720" w:header="720" w:footer="288" w:gutter="0"/>
          <w:cols w:num="2" w:space="720"/>
          <w:docGrid w:linePitch="360"/>
        </w:sectPr>
      </w:pPr>
    </w:p>
    <w:p w14:paraId="5A0682B5" w14:textId="77777777" w:rsidR="0074660B" w:rsidRDefault="0074660B" w:rsidP="0074660B">
      <w:pPr>
        <w:jc w:val="left"/>
        <w:rPr>
          <w:rFonts w:asciiTheme="majorHAnsi" w:hAnsiTheme="majorHAnsi"/>
          <w:color w:val="D73A2C" w:themeColor="accent1"/>
          <w:sz w:val="40"/>
          <w:szCs w:val="36"/>
          <w:lang w:val="fr-FR"/>
        </w:rPr>
      </w:pPr>
      <w:r w:rsidRPr="00DB3B43">
        <w:rPr>
          <w:noProof/>
          <w:sz w:val="40"/>
          <w:szCs w:val="24"/>
        </w:rPr>
        <w:lastRenderedPageBreak/>
        <mc:AlternateContent>
          <mc:Choice Requires="wpg">
            <w:drawing>
              <wp:anchor distT="0" distB="0" distL="114300" distR="114300" simplePos="0" relativeHeight="251829248" behindDoc="1" locked="1" layoutInCell="1" allowOverlap="1" wp14:anchorId="14355EF4" wp14:editId="5E887B6C">
                <wp:simplePos x="0" y="0"/>
                <wp:positionH relativeFrom="page">
                  <wp:posOffset>0</wp:posOffset>
                </wp:positionH>
                <wp:positionV relativeFrom="paragraph">
                  <wp:posOffset>-527050</wp:posOffset>
                </wp:positionV>
                <wp:extent cx="7772400" cy="9641205"/>
                <wp:effectExtent l="0" t="0" r="0" b="0"/>
                <wp:wrapNone/>
                <wp:docPr id="1932615813" name="Group 19326158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932615815"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16"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17"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18"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C6CD8EF" id="Group 1932615813" o:spid="_x0000_s1026" alt="&quot;&quot;" style="position:absolute;margin-left:0;margin-top:-41.5pt;width:612pt;height:759.15pt;z-index:-251487232;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PROBLEM STATMENT</w:t>
      </w:r>
    </w:p>
    <w:p w14:paraId="46D141AE" w14:textId="77777777" w:rsidR="0074660B" w:rsidRDefault="0074660B" w:rsidP="0074660B">
      <w:pPr>
        <w:pStyle w:val="Author"/>
        <w:spacing w:after="100" w:afterAutospacing="1"/>
        <w:rPr>
          <w:color w:val="auto"/>
          <w:sz w:val="24"/>
          <w:szCs w:val="16"/>
          <w:lang w:val="fr-FR"/>
        </w:rPr>
      </w:pPr>
      <w:r w:rsidRPr="0074660B">
        <w:rPr>
          <w:color w:val="auto"/>
          <w:sz w:val="24"/>
          <w:szCs w:val="16"/>
          <w:lang w:val="fr-FR"/>
        </w:rPr>
        <w:t>15. Can we visualize the geographical distribution of suppliers using a map or bubble chart?</w:t>
      </w:r>
    </w:p>
    <w:p w14:paraId="64D18793" w14:textId="77777777" w:rsidR="0074660B" w:rsidRDefault="0074660B" w:rsidP="0074660B">
      <w:pPr>
        <w:spacing w:before="100" w:beforeAutospacing="1"/>
        <w:rPr>
          <w:rFonts w:ascii="Courier New" w:hAnsi="Courier New" w:cs="Courier New"/>
          <w:b/>
          <w:bCs/>
          <w:color w:val="D73A2C" w:themeColor="accent1"/>
          <w:sz w:val="16"/>
          <w:szCs w:val="10"/>
          <w:lang w:val="fr-FR"/>
        </w:rPr>
        <w:sectPr w:rsidR="0074660B" w:rsidSect="0074660B">
          <w:type w:val="continuous"/>
          <w:pgSz w:w="12240" w:h="15840"/>
          <w:pgMar w:top="720" w:right="720" w:bottom="720" w:left="720" w:header="720" w:footer="288" w:gutter="0"/>
          <w:cols w:space="720"/>
          <w:docGrid w:linePitch="360"/>
        </w:sectPr>
      </w:pPr>
    </w:p>
    <w:p w14:paraId="554B0AA9" w14:textId="77777777" w:rsidR="0074660B" w:rsidRDefault="0074660B" w:rsidP="0074660B">
      <w:pPr>
        <w:spacing w:before="100" w:beforeAutospacing="1"/>
        <w:rPr>
          <w:rFonts w:ascii="Courier New" w:hAnsi="Courier New" w:cs="Courier New"/>
          <w:b/>
          <w:bCs/>
          <w:color w:val="D73A2C" w:themeColor="accent1"/>
          <w:sz w:val="16"/>
          <w:szCs w:val="10"/>
          <w:lang w:val="fr-FR"/>
        </w:rPr>
      </w:pPr>
      <w:r>
        <w:rPr>
          <w:rFonts w:ascii="Courier New" w:hAnsi="Courier New" w:cs="Courier New"/>
          <w:b/>
          <w:bCs/>
          <w:color w:val="D73A2C" w:themeColor="accent1"/>
          <w:sz w:val="16"/>
          <w:szCs w:val="10"/>
          <w:lang w:val="fr-FR"/>
        </w:rPr>
        <w:t>VISUALIZATION</w:t>
      </w:r>
    </w:p>
    <w:p w14:paraId="3AE4E3B1" w14:textId="77777777" w:rsidR="0074660B" w:rsidRDefault="0074660B" w:rsidP="0074660B">
      <w:pPr>
        <w:rPr>
          <w:rFonts w:ascii="Courier New" w:hAnsi="Courier New" w:cs="Courier New"/>
          <w:sz w:val="14"/>
          <w:szCs w:val="12"/>
        </w:rPr>
      </w:pPr>
      <w:r w:rsidRPr="0074660B">
        <w:rPr>
          <w:rFonts w:ascii="Courier New" w:hAnsi="Courier New" w:cs="Courier New"/>
          <w:noProof/>
          <w:sz w:val="14"/>
          <w:szCs w:val="12"/>
        </w:rPr>
        <w:drawing>
          <wp:inline distT="0" distB="0" distL="0" distR="0" wp14:anchorId="34F3D4B2" wp14:editId="0933912D">
            <wp:extent cx="3200400" cy="1600200"/>
            <wp:effectExtent l="0" t="0" r="0" b="0"/>
            <wp:docPr id="1932615819" name="Picture 193261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1600200"/>
                    </a:xfrm>
                    <a:prstGeom prst="rect">
                      <a:avLst/>
                    </a:prstGeom>
                  </pic:spPr>
                </pic:pic>
              </a:graphicData>
            </a:graphic>
          </wp:inline>
        </w:drawing>
      </w:r>
    </w:p>
    <w:p w14:paraId="79FFBF29"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This dataset provides an intriguing overview of supplier distribution across different countries and cities:</w:t>
      </w:r>
    </w:p>
    <w:p w14:paraId="63557B22"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Global Reach: Suppliers are located across various countries, indicating a global presence and distribution network. This global reach suggests diversified sourcing strategies by businesses to mitigate risks, leverage market opportunities, and access diverse resources.</w:t>
      </w:r>
    </w:p>
    <w:p w14:paraId="6161AF46"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Urban Concentration: Some cities, such as Paris, Tokyo, and London, host multiple suppliers, reflecting their status as major economic and commercial hubs. These cities likely offer favorable business environments, infrastructure, and access to markets, making them attractive locations for suppliers.</w:t>
      </w:r>
    </w:p>
    <w:p w14:paraId="7B8E0E28"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Regional Representation: The dataset includes suppliers from different regions worldwide, including Europe (France, Germany, Italy, Spain, Sweden, UK), North America (Canada, USA), Asia (Japan, Singapore), Australia, and Brazil. This regional representation highlights the geographical diversity of suppliers and potential variations in business practices, regulations, and market dynamics.</w:t>
      </w:r>
    </w:p>
    <w:p w14:paraId="13C20CCB"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Market Dynamics: The presence of suppliers in key cities and countries reflects market demand, industry clusters, and economic factors driving business activities. It suggests opportunities for collaboration, competition, and innovation within and across regions.</w:t>
      </w:r>
    </w:p>
    <w:p w14:paraId="16718FC1"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Logistical Considerations: Understanding supplier locations facilitates logistical planning, including transportation, inventory management, and supply chain optimization. Proximity to markets, ports, and transportation networks can influence cost efficiency and responsiveness to customer demands.</w:t>
      </w:r>
    </w:p>
    <w:p w14:paraId="1DA4A7F2"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Cultural and Regulatory Context: Operating across different countries entails navigating diverse cultural norms, business practices, and regulatory frameworks. Suppliers must adapt their operations to local contexts, comply with regulations, and build relationships with stakeholders to succeed in global markets.</w:t>
      </w:r>
    </w:p>
    <w:p w14:paraId="50CBB7AB" w14:textId="77777777" w:rsidR="0074660B" w:rsidRPr="0074660B" w:rsidRDefault="0074660B" w:rsidP="0074660B">
      <w:pPr>
        <w:rPr>
          <w:rFonts w:ascii="Courier New" w:hAnsi="Courier New" w:cs="Courier New"/>
          <w:sz w:val="14"/>
          <w:szCs w:val="12"/>
        </w:rPr>
      </w:pPr>
      <w:r w:rsidRPr="0074660B">
        <w:rPr>
          <w:rFonts w:ascii="Courier New" w:hAnsi="Courier New" w:cs="Courier New"/>
          <w:sz w:val="14"/>
          <w:szCs w:val="12"/>
        </w:rPr>
        <w:t>Strategic Insights: Analyzing supplier distribution provides strategic insights into market penetration, expansion opportunities, and risk management. Businesses can leverage this information to optimize supplier relationships, identify emerging markets, and enhance competitive advantage.</w:t>
      </w:r>
    </w:p>
    <w:p w14:paraId="32520346" w14:textId="77777777" w:rsidR="0074660B" w:rsidRDefault="0074660B" w:rsidP="0074660B">
      <w:pPr>
        <w:rPr>
          <w:rFonts w:ascii="Courier New" w:hAnsi="Courier New" w:cs="Courier New"/>
          <w:sz w:val="14"/>
          <w:szCs w:val="12"/>
        </w:rPr>
      </w:pPr>
      <w:r w:rsidRPr="0074660B">
        <w:rPr>
          <w:rFonts w:ascii="Courier New" w:hAnsi="Courier New" w:cs="Courier New"/>
          <w:sz w:val="14"/>
          <w:szCs w:val="12"/>
        </w:rPr>
        <w:t>In summary, this dataset offers valuable insights into the global footprint of suppliers, highlighting geographical diversity, market dynamics, and logistical considerations shaping supply chain operations on a global scale.</w:t>
      </w:r>
    </w:p>
    <w:p w14:paraId="0F545A57" w14:textId="77777777" w:rsidR="0074660B" w:rsidRPr="0074660B" w:rsidRDefault="0074660B" w:rsidP="0074660B">
      <w:pPr>
        <w:rPr>
          <w:rFonts w:ascii="Courier New" w:hAnsi="Courier New" w:cs="Courier New"/>
          <w:sz w:val="14"/>
          <w:szCs w:val="12"/>
        </w:rPr>
      </w:pPr>
      <w:r>
        <w:rPr>
          <w:rFonts w:ascii="Courier New" w:hAnsi="Courier New" w:cs="Courier New"/>
          <w:sz w:val="14"/>
          <w:szCs w:val="12"/>
        </w:rPr>
        <w:br w:type="column"/>
      </w:r>
      <w:r>
        <w:rPr>
          <w:rFonts w:ascii="Courier New" w:hAnsi="Courier New" w:cs="Courier New"/>
          <w:b/>
          <w:bCs/>
          <w:color w:val="D73A2C" w:themeColor="accent1"/>
          <w:sz w:val="16"/>
          <w:szCs w:val="10"/>
          <w:lang w:val="fr-FR"/>
        </w:rPr>
        <w:t>ATTRIBUTES FOR ABOVE VISUALIZATION</w:t>
      </w:r>
    </w:p>
    <w:p w14:paraId="321A8124" w14:textId="77777777" w:rsidR="0074660B" w:rsidRDefault="0074660B" w:rsidP="0074660B">
      <w:pPr>
        <w:rPr>
          <w:rFonts w:ascii="Courier New" w:hAnsi="Courier New" w:cs="Courier New"/>
          <w:sz w:val="14"/>
          <w:szCs w:val="12"/>
        </w:rPr>
      </w:pPr>
      <w:r w:rsidRPr="0074660B">
        <w:rPr>
          <w:rFonts w:ascii="Courier New" w:hAnsi="Courier New" w:cs="Courier New"/>
          <w:noProof/>
          <w:sz w:val="14"/>
          <w:szCs w:val="12"/>
        </w:rPr>
        <w:drawing>
          <wp:inline distT="0" distB="0" distL="0" distR="0" wp14:anchorId="1A551D07" wp14:editId="4E47596D">
            <wp:extent cx="2143424" cy="3886742"/>
            <wp:effectExtent l="0" t="0" r="9525" b="0"/>
            <wp:docPr id="1932615820" name="Picture 193261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43424" cy="3886742"/>
                    </a:xfrm>
                    <a:prstGeom prst="rect">
                      <a:avLst/>
                    </a:prstGeom>
                  </pic:spPr>
                </pic:pic>
              </a:graphicData>
            </a:graphic>
          </wp:inline>
        </w:drawing>
      </w:r>
    </w:p>
    <w:p w14:paraId="3DD90B22" w14:textId="77777777" w:rsidR="0074660B" w:rsidRDefault="0074660B" w:rsidP="0074660B">
      <w:pPr>
        <w:rPr>
          <w:rFonts w:ascii="Courier New" w:hAnsi="Courier New" w:cs="Courier New"/>
          <w:sz w:val="14"/>
          <w:szCs w:val="12"/>
        </w:rPr>
      </w:pPr>
    </w:p>
    <w:p w14:paraId="4A8CF503" w14:textId="77777777" w:rsidR="0074660B" w:rsidRDefault="0074660B" w:rsidP="0074660B">
      <w:pPr>
        <w:rPr>
          <w:rFonts w:ascii="Courier New" w:hAnsi="Courier New" w:cs="Courier New"/>
          <w:sz w:val="14"/>
          <w:szCs w:val="12"/>
        </w:rPr>
      </w:pPr>
      <w:r>
        <w:rPr>
          <w:rFonts w:ascii="Courier New" w:hAnsi="Courier New" w:cs="Courier New"/>
          <w:sz w:val="14"/>
          <w:szCs w:val="12"/>
        </w:rPr>
        <w:br w:type="page"/>
      </w:r>
    </w:p>
    <w:p w14:paraId="23806526" w14:textId="77777777" w:rsidR="009D7782" w:rsidRDefault="009D7782" w:rsidP="009D7782">
      <w:pPr>
        <w:jc w:val="left"/>
        <w:rPr>
          <w:rFonts w:asciiTheme="majorHAnsi" w:hAnsiTheme="majorHAnsi"/>
          <w:color w:val="D73A2C" w:themeColor="accent1"/>
          <w:sz w:val="40"/>
          <w:szCs w:val="36"/>
          <w:lang w:val="fr-FR"/>
        </w:rPr>
        <w:sectPr w:rsidR="009D7782" w:rsidSect="007303D8">
          <w:type w:val="continuous"/>
          <w:pgSz w:w="12240" w:h="15840"/>
          <w:pgMar w:top="720" w:right="720" w:bottom="720" w:left="720" w:header="720" w:footer="288" w:gutter="0"/>
          <w:cols w:num="2" w:space="720"/>
          <w:docGrid w:linePitch="360"/>
        </w:sectPr>
      </w:pPr>
    </w:p>
    <w:p w14:paraId="6DD00DD9" w14:textId="08F75624" w:rsidR="009D7782" w:rsidRDefault="009D7782" w:rsidP="009D7782">
      <w:pPr>
        <w:jc w:val="left"/>
        <w:rPr>
          <w:rFonts w:asciiTheme="majorHAnsi" w:hAnsiTheme="majorHAnsi"/>
          <w:color w:val="D73A2C" w:themeColor="accent1"/>
          <w:sz w:val="40"/>
          <w:szCs w:val="36"/>
          <w:lang w:val="fr-FR"/>
        </w:rPr>
        <w:sectPr w:rsidR="009D7782" w:rsidSect="009D7782">
          <w:type w:val="continuous"/>
          <w:pgSz w:w="12240" w:h="15840"/>
          <w:pgMar w:top="720" w:right="720" w:bottom="720" w:left="720" w:header="720" w:footer="288" w:gutter="0"/>
          <w:cols w:space="720"/>
          <w:docGrid w:linePitch="360"/>
        </w:sectPr>
      </w:pPr>
      <w:r w:rsidRPr="00DB3B43">
        <w:rPr>
          <w:noProof/>
          <w:sz w:val="40"/>
          <w:szCs w:val="24"/>
        </w:rPr>
        <w:lastRenderedPageBreak/>
        <mc:AlternateContent>
          <mc:Choice Requires="wpg">
            <w:drawing>
              <wp:anchor distT="0" distB="0" distL="114300" distR="114300" simplePos="0" relativeHeight="251849728" behindDoc="1" locked="1" layoutInCell="1" allowOverlap="1" wp14:anchorId="72603DFB" wp14:editId="7136B620">
                <wp:simplePos x="0" y="0"/>
                <wp:positionH relativeFrom="page">
                  <wp:posOffset>0</wp:posOffset>
                </wp:positionH>
                <wp:positionV relativeFrom="paragraph">
                  <wp:posOffset>-527050</wp:posOffset>
                </wp:positionV>
                <wp:extent cx="7772400" cy="9641205"/>
                <wp:effectExtent l="0" t="0" r="0" b="0"/>
                <wp:wrapNone/>
                <wp:docPr id="16" name="Group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7"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D473303" id="Group 16" o:spid="_x0000_s1026" alt="&quot;&quot;" style="position:absolute;margin-left:0;margin-top:-41.5pt;width:612pt;height:759.15pt;z-index:-251466752;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Pr>
          <w:rFonts w:asciiTheme="majorHAnsi" w:hAnsiTheme="majorHAnsi"/>
          <w:color w:val="D73A2C" w:themeColor="accent1"/>
          <w:sz w:val="40"/>
          <w:szCs w:val="36"/>
          <w:lang w:val="fr-FR"/>
        </w:rPr>
        <w:t>POWER BI DASHBOARD</w:t>
      </w:r>
    </w:p>
    <w:p w14:paraId="4D2531C5" w14:textId="224C8D28" w:rsidR="0074660B" w:rsidRDefault="009D7782" w:rsidP="009D7782">
      <w:pPr>
        <w:jc w:val="left"/>
        <w:rPr>
          <w:rFonts w:ascii="Courier New" w:hAnsi="Courier New" w:cs="Courier New"/>
          <w:sz w:val="14"/>
          <w:szCs w:val="12"/>
        </w:rPr>
      </w:pPr>
      <w:r w:rsidRPr="009D7782">
        <w:rPr>
          <w:rFonts w:ascii="Courier New" w:hAnsi="Courier New" w:cs="Courier New"/>
          <w:noProof/>
          <w:sz w:val="14"/>
          <w:szCs w:val="12"/>
        </w:rPr>
        <w:drawing>
          <wp:inline distT="0" distB="0" distL="0" distR="0" wp14:anchorId="0B6CAAF3" wp14:editId="17F08528">
            <wp:extent cx="6928942" cy="3189514"/>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29953" cy="3236011"/>
                    </a:xfrm>
                    <a:prstGeom prst="rect">
                      <a:avLst/>
                    </a:prstGeom>
                  </pic:spPr>
                </pic:pic>
              </a:graphicData>
            </a:graphic>
          </wp:inline>
        </w:drawing>
      </w:r>
    </w:p>
    <w:p w14:paraId="26F333E6" w14:textId="174768CC" w:rsidR="00B12A3A" w:rsidRDefault="009D7782" w:rsidP="00B12A3A">
      <w:pPr>
        <w:rPr>
          <w:rFonts w:ascii="Courier New" w:hAnsi="Courier New" w:cs="Courier New"/>
          <w:sz w:val="14"/>
          <w:szCs w:val="12"/>
        </w:rPr>
      </w:pPr>
      <w:r w:rsidRPr="009D7782">
        <w:rPr>
          <w:rFonts w:ascii="Courier New" w:hAnsi="Courier New" w:cs="Courier New"/>
          <w:noProof/>
          <w:sz w:val="14"/>
          <w:szCs w:val="12"/>
        </w:rPr>
        <w:drawing>
          <wp:inline distT="0" distB="0" distL="0" distR="0" wp14:anchorId="298C0A84" wp14:editId="58B5F2CB">
            <wp:extent cx="6890657" cy="3180093"/>
            <wp:effectExtent l="0" t="0" r="5715" b="1270"/>
            <wp:docPr id="1805790848" name="Picture 180579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913546" cy="3190656"/>
                    </a:xfrm>
                    <a:prstGeom prst="rect">
                      <a:avLst/>
                    </a:prstGeom>
                  </pic:spPr>
                </pic:pic>
              </a:graphicData>
            </a:graphic>
          </wp:inline>
        </w:drawing>
      </w:r>
    </w:p>
    <w:p w14:paraId="5B1AD685" w14:textId="641D28CF" w:rsidR="00B12A3A" w:rsidRDefault="00DF2906" w:rsidP="00B12A3A">
      <w:pPr>
        <w:rPr>
          <w:rFonts w:ascii="Courier New" w:hAnsi="Courier New" w:cs="Courier New"/>
          <w:sz w:val="14"/>
          <w:szCs w:val="12"/>
        </w:rPr>
      </w:pPr>
      <w:r w:rsidRPr="00DB3B43">
        <w:rPr>
          <w:noProof/>
          <w:sz w:val="40"/>
          <w:szCs w:val="24"/>
        </w:rPr>
        <w:lastRenderedPageBreak/>
        <mc:AlternateContent>
          <mc:Choice Requires="wpg">
            <w:drawing>
              <wp:anchor distT="0" distB="0" distL="114300" distR="114300" simplePos="0" relativeHeight="251851776" behindDoc="1" locked="1" layoutInCell="1" allowOverlap="1" wp14:anchorId="4DB377AC" wp14:editId="7C500E5E">
                <wp:simplePos x="0" y="0"/>
                <wp:positionH relativeFrom="page">
                  <wp:posOffset>-5080</wp:posOffset>
                </wp:positionH>
                <wp:positionV relativeFrom="paragraph">
                  <wp:posOffset>-527685</wp:posOffset>
                </wp:positionV>
                <wp:extent cx="7772400" cy="9641205"/>
                <wp:effectExtent l="0" t="0" r="0" b="0"/>
                <wp:wrapNone/>
                <wp:docPr id="1805790866" name="Group 18057908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805790867"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868"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874"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902"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402B9F1" id="Group 1805790866" o:spid="_x0000_s1026" alt="&quot;&quot;" style="position:absolute;margin-left:-.4pt;margin-top:-41.55pt;width:612pt;height:759.15pt;z-index:-251464704;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009D7782" w:rsidRPr="009D7782">
        <w:rPr>
          <w:rFonts w:ascii="Courier New" w:hAnsi="Courier New" w:cs="Courier New"/>
          <w:noProof/>
          <w:sz w:val="14"/>
          <w:szCs w:val="12"/>
        </w:rPr>
        <w:drawing>
          <wp:inline distT="0" distB="0" distL="0" distR="0" wp14:anchorId="7582CCF4" wp14:editId="2889C1D1">
            <wp:extent cx="6928485" cy="3198926"/>
            <wp:effectExtent l="0" t="0" r="5715" b="1905"/>
            <wp:docPr id="1805790850" name="Picture 180579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954559" cy="3210965"/>
                    </a:xfrm>
                    <a:prstGeom prst="rect">
                      <a:avLst/>
                    </a:prstGeom>
                  </pic:spPr>
                </pic:pic>
              </a:graphicData>
            </a:graphic>
          </wp:inline>
        </w:drawing>
      </w:r>
    </w:p>
    <w:p w14:paraId="2FA48F99" w14:textId="6DD0A7D0" w:rsidR="007447BE" w:rsidRDefault="009D7782" w:rsidP="007447BE">
      <w:pPr>
        <w:rPr>
          <w:rFonts w:ascii="Courier New" w:hAnsi="Courier New" w:cs="Courier New"/>
          <w:sz w:val="14"/>
          <w:szCs w:val="12"/>
        </w:rPr>
      </w:pPr>
      <w:r w:rsidRPr="009D7782">
        <w:rPr>
          <w:rFonts w:ascii="Courier New" w:hAnsi="Courier New" w:cs="Courier New"/>
          <w:noProof/>
          <w:sz w:val="14"/>
          <w:szCs w:val="12"/>
        </w:rPr>
        <w:drawing>
          <wp:inline distT="0" distB="0" distL="0" distR="0" wp14:anchorId="78C2C8C0" wp14:editId="23093D87">
            <wp:extent cx="6872659" cy="3189514"/>
            <wp:effectExtent l="0" t="0" r="4445" b="0"/>
            <wp:docPr id="1805790851" name="Picture 180579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95439" cy="3200086"/>
                    </a:xfrm>
                    <a:prstGeom prst="rect">
                      <a:avLst/>
                    </a:prstGeom>
                  </pic:spPr>
                </pic:pic>
              </a:graphicData>
            </a:graphic>
          </wp:inline>
        </w:drawing>
      </w:r>
    </w:p>
    <w:p w14:paraId="5725ADE8" w14:textId="26442B27" w:rsidR="007447BE" w:rsidRDefault="00DF2906" w:rsidP="007447BE">
      <w:pPr>
        <w:rPr>
          <w:rFonts w:ascii="Courier New" w:hAnsi="Courier New" w:cs="Courier New"/>
          <w:sz w:val="14"/>
          <w:szCs w:val="12"/>
        </w:rPr>
      </w:pPr>
      <w:r w:rsidRPr="00DB3B43">
        <w:rPr>
          <w:noProof/>
          <w:sz w:val="40"/>
          <w:szCs w:val="24"/>
        </w:rPr>
        <w:lastRenderedPageBreak/>
        <mc:AlternateContent>
          <mc:Choice Requires="wpg">
            <w:drawing>
              <wp:anchor distT="0" distB="0" distL="114300" distR="114300" simplePos="0" relativeHeight="251853824" behindDoc="1" locked="1" layoutInCell="1" allowOverlap="1" wp14:anchorId="20384C83" wp14:editId="4DA09F70">
                <wp:simplePos x="0" y="0"/>
                <wp:positionH relativeFrom="page">
                  <wp:posOffset>5080</wp:posOffset>
                </wp:positionH>
                <wp:positionV relativeFrom="paragraph">
                  <wp:posOffset>-519430</wp:posOffset>
                </wp:positionV>
                <wp:extent cx="7772400" cy="9641205"/>
                <wp:effectExtent l="0" t="0" r="0" b="0"/>
                <wp:wrapNone/>
                <wp:docPr id="1805790903" name="Group 180579090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805790904"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905"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906"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907"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C2F3A27" id="Group 1805790903" o:spid="_x0000_s1026" alt="&quot;&quot;" style="position:absolute;margin-left:.4pt;margin-top:-40.9pt;width:612pt;height:759.15pt;z-index:-251462656;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009D7782" w:rsidRPr="009D7782">
        <w:rPr>
          <w:rFonts w:ascii="Courier New" w:hAnsi="Courier New" w:cs="Courier New"/>
          <w:noProof/>
          <w:sz w:val="14"/>
          <w:szCs w:val="12"/>
        </w:rPr>
        <w:drawing>
          <wp:inline distT="0" distB="0" distL="0" distR="0" wp14:anchorId="256A472B" wp14:editId="23C85D87">
            <wp:extent cx="6858000" cy="3174546"/>
            <wp:effectExtent l="0" t="0" r="0" b="6985"/>
            <wp:docPr id="1805790853" name="Picture 180579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80408" cy="3184919"/>
                    </a:xfrm>
                    <a:prstGeom prst="rect">
                      <a:avLst/>
                    </a:prstGeom>
                  </pic:spPr>
                </pic:pic>
              </a:graphicData>
            </a:graphic>
          </wp:inline>
        </w:drawing>
      </w:r>
    </w:p>
    <w:p w14:paraId="5B8D8881" w14:textId="2C35C6CE" w:rsidR="007F5E5A" w:rsidRDefault="009D7782" w:rsidP="008D79E2">
      <w:pPr>
        <w:rPr>
          <w:rFonts w:ascii="Courier New" w:hAnsi="Courier New" w:cs="Courier New"/>
          <w:sz w:val="14"/>
          <w:szCs w:val="12"/>
        </w:rPr>
      </w:pPr>
      <w:r w:rsidRPr="009D7782">
        <w:rPr>
          <w:rFonts w:ascii="Courier New" w:hAnsi="Courier New" w:cs="Courier New"/>
          <w:noProof/>
          <w:sz w:val="14"/>
          <w:szCs w:val="12"/>
        </w:rPr>
        <w:drawing>
          <wp:inline distT="0" distB="0" distL="0" distR="0" wp14:anchorId="26188BB4" wp14:editId="7579EAA4">
            <wp:extent cx="6911071" cy="3189514"/>
            <wp:effectExtent l="0" t="0" r="4445" b="0"/>
            <wp:docPr id="1805790854" name="Picture 180579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952165" cy="3208479"/>
                    </a:xfrm>
                    <a:prstGeom prst="rect">
                      <a:avLst/>
                    </a:prstGeom>
                  </pic:spPr>
                </pic:pic>
              </a:graphicData>
            </a:graphic>
          </wp:inline>
        </w:drawing>
      </w:r>
    </w:p>
    <w:p w14:paraId="5FBA93EE" w14:textId="261159FD" w:rsidR="007F5E5A" w:rsidRDefault="00DF2906" w:rsidP="008D79E2">
      <w:pPr>
        <w:rPr>
          <w:rFonts w:ascii="Courier New" w:hAnsi="Courier New" w:cs="Courier New"/>
          <w:sz w:val="14"/>
          <w:szCs w:val="12"/>
        </w:rPr>
      </w:pPr>
      <w:r w:rsidRPr="00DB3B43">
        <w:rPr>
          <w:noProof/>
          <w:sz w:val="40"/>
          <w:szCs w:val="24"/>
        </w:rPr>
        <w:lastRenderedPageBreak/>
        <mc:AlternateContent>
          <mc:Choice Requires="wpg">
            <w:drawing>
              <wp:anchor distT="0" distB="0" distL="114300" distR="114300" simplePos="0" relativeHeight="251855872" behindDoc="1" locked="1" layoutInCell="1" allowOverlap="1" wp14:anchorId="02B611A3" wp14:editId="18D58E94">
                <wp:simplePos x="0" y="0"/>
                <wp:positionH relativeFrom="page">
                  <wp:posOffset>-5080</wp:posOffset>
                </wp:positionH>
                <wp:positionV relativeFrom="paragraph">
                  <wp:posOffset>-519430</wp:posOffset>
                </wp:positionV>
                <wp:extent cx="7772400" cy="9641205"/>
                <wp:effectExtent l="0" t="0" r="0" b="0"/>
                <wp:wrapNone/>
                <wp:docPr id="1805790908" name="Group 18057909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41205"/>
                          <a:chOff x="0" y="1"/>
                          <a:chExt cx="7772400" cy="9605962"/>
                        </a:xfrm>
                      </wpg:grpSpPr>
                      <wps:wsp>
                        <wps:cNvPr id="1805790909"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910" name="Rectangle 27"/>
                        <wps:cNvSpPr/>
                        <wps:spPr>
                          <a:xfrm>
                            <a:off x="0" y="71974"/>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5790911" name="Rectangle 26"/>
                        <wps:cNvSpPr/>
                        <wps:spPr>
                          <a:xfrm flipH="1">
                            <a:off x="268939" y="362940"/>
                            <a:ext cx="7234520" cy="896592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7220800" name="Freeform 256456011"/>
                        <wps:cNvSpPr/>
                        <wps:spPr>
                          <a:xfrm rot="5400000">
                            <a:off x="5504468" y="425573"/>
                            <a:ext cx="1466906" cy="615762"/>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9C97F6" id="Group 1805790908" o:spid="_x0000_s1026" alt="&quot;&quot;" style="position:absolute;margin-left:-.4pt;margin-top:-40.9pt;width:612pt;height:759.15pt;z-index:-251460608;mso-position-horizontal-relative:page;mso-height-relative:margin" coordorigin="" coordsize="77724,96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" fillcolor="#f8e9d7 [663]" stroked="f" strokeweight="1pt"/>
                <v:rect id="Rectangle 27" o:spid="_x0000_s1028" style="position:absolute;top:719;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" fillcolor="#234756 [3206]" stroked="f" strokeweight="1pt"/>
                <v:rect id="Rectangle 26" o:spid="_x0000_s1029" style="position:absolute;left:2689;top:3629;width:72345;height:8965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" fillcolor="#fff9f2 [3205]" stroked="f" strokeweight="1pt"/>
                <v:shape id="Freeform 256456011" o:spid="_x0000_s1030" style="position:absolute;left:55044;top:4256;width:14669;height:6158;rotation:90;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" path="m768668,161925c768668,72390,696278,,606743,l,,,323850r606743,c695325,323850,768668,251460,768668,161925xe" filled="f" stroked="f">
                  <v:stroke joinstyle="miter"/>
                  <v:path arrowok="t" o:connecttype="custom" o:connectlocs="1466908,307881;1157894,0;0,0;0,615762;1157894,615762;1466908,307881" o:connectangles="0,0,0,0,0,0"/>
                </v:shape>
                <w10:wrap anchorx="page"/>
                <w10:anchorlock/>
              </v:group>
            </w:pict>
          </mc:Fallback>
        </mc:AlternateContent>
      </w:r>
      <w:r w:rsidR="009D7782" w:rsidRPr="009D7782">
        <w:rPr>
          <w:rFonts w:ascii="Courier New" w:hAnsi="Courier New" w:cs="Courier New"/>
          <w:noProof/>
          <w:sz w:val="14"/>
          <w:szCs w:val="12"/>
        </w:rPr>
        <w:drawing>
          <wp:inline distT="0" distB="0" distL="0" distR="0" wp14:anchorId="57B77395" wp14:editId="6AD30498">
            <wp:extent cx="6910705" cy="3192088"/>
            <wp:effectExtent l="0" t="0" r="4445" b="8890"/>
            <wp:docPr id="1805790864" name="Picture 180579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932952" cy="3202364"/>
                    </a:xfrm>
                    <a:prstGeom prst="rect">
                      <a:avLst/>
                    </a:prstGeom>
                  </pic:spPr>
                </pic:pic>
              </a:graphicData>
            </a:graphic>
          </wp:inline>
        </w:drawing>
      </w:r>
    </w:p>
    <w:p w14:paraId="13C9EDDA" w14:textId="22C9DD56" w:rsidR="007F5E5A" w:rsidRDefault="009D7782" w:rsidP="008D79E2">
      <w:pPr>
        <w:rPr>
          <w:rFonts w:ascii="Courier New" w:hAnsi="Courier New" w:cs="Courier New"/>
          <w:sz w:val="14"/>
          <w:szCs w:val="12"/>
        </w:rPr>
      </w:pPr>
      <w:r w:rsidRPr="009D7782">
        <w:rPr>
          <w:rFonts w:ascii="Courier New" w:hAnsi="Courier New" w:cs="Courier New"/>
          <w:noProof/>
          <w:sz w:val="14"/>
          <w:szCs w:val="12"/>
        </w:rPr>
        <w:drawing>
          <wp:inline distT="0" distB="0" distL="0" distR="0" wp14:anchorId="353CF84C" wp14:editId="652A1DB2">
            <wp:extent cx="6899066" cy="3200400"/>
            <wp:effectExtent l="0" t="0" r="0" b="0"/>
            <wp:docPr id="1805790865" name="Picture 180579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919437" cy="3209850"/>
                    </a:xfrm>
                    <a:prstGeom prst="rect">
                      <a:avLst/>
                    </a:prstGeom>
                  </pic:spPr>
                </pic:pic>
              </a:graphicData>
            </a:graphic>
          </wp:inline>
        </w:drawing>
      </w:r>
    </w:p>
    <w:p w14:paraId="26E3359E" w14:textId="2C4091FA" w:rsidR="007F5E5A" w:rsidRDefault="007F5E5A" w:rsidP="008D79E2">
      <w:pPr>
        <w:rPr>
          <w:rFonts w:ascii="Courier New" w:hAnsi="Courier New" w:cs="Courier New"/>
          <w:sz w:val="14"/>
          <w:szCs w:val="12"/>
        </w:rPr>
      </w:pPr>
    </w:p>
    <w:p w14:paraId="442D018E" w14:textId="575805A7" w:rsidR="00E56998" w:rsidRDefault="00E56998" w:rsidP="008D79E2">
      <w:pPr>
        <w:rPr>
          <w:rFonts w:ascii="Courier New" w:hAnsi="Courier New" w:cs="Courier New"/>
          <w:sz w:val="14"/>
          <w:szCs w:val="12"/>
        </w:rPr>
      </w:pPr>
      <w:r>
        <w:rPr>
          <w:rFonts w:ascii="Courier New" w:hAnsi="Courier New" w:cs="Courier New"/>
          <w:sz w:val="14"/>
          <w:szCs w:val="12"/>
        </w:rPr>
        <w:br w:type="page"/>
      </w:r>
    </w:p>
    <w:tbl>
      <w:tblPr>
        <w:tblStyle w:val="TableGrid"/>
        <w:tblpPr w:leftFromText="180" w:rightFromText="180" w:vertAnchor="page" w:horzAnchor="margin" w:tblpXSpec="center" w:tblpY="1907"/>
        <w:tblW w:w="10206" w:type="dxa"/>
        <w:tblLook w:val="04A0" w:firstRow="1" w:lastRow="0" w:firstColumn="1" w:lastColumn="0" w:noHBand="0" w:noVBand="1"/>
      </w:tblPr>
      <w:tblGrid>
        <w:gridCol w:w="8489"/>
        <w:gridCol w:w="1717"/>
      </w:tblGrid>
      <w:tr w:rsidR="004B4A33" w:rsidRPr="00E224E9" w14:paraId="55BCF801" w14:textId="77777777" w:rsidTr="004B4A33">
        <w:trPr>
          <w:trHeight w:val="1341"/>
        </w:trPr>
        <w:tc>
          <w:tcPr>
            <w:tcW w:w="10206" w:type="dxa"/>
            <w:gridSpan w:val="2"/>
          </w:tcPr>
          <w:p w14:paraId="7738B677" w14:textId="77777777" w:rsidR="004B4A33" w:rsidRPr="008877A1" w:rsidRDefault="00531C6C" w:rsidP="002B7916">
            <w:pPr>
              <w:pStyle w:val="Heading1"/>
              <w:outlineLvl w:val="0"/>
            </w:pPr>
            <w:sdt>
              <w:sdtPr>
                <w:id w:val="1837872165"/>
                <w:placeholder>
                  <w:docPart w:val="1F39E3B959974E8086D174DD82998BBC"/>
                </w:placeholder>
                <w:showingPlcHdr/>
                <w15:appearance w15:val="hidden"/>
              </w:sdtPr>
              <w:sdtEndPr/>
              <w:sdtContent>
                <w:r w:rsidR="004B4A33" w:rsidRPr="008B18E1">
                  <w:t>conclusion</w:t>
                </w:r>
              </w:sdtContent>
            </w:sdt>
            <w:r w:rsidR="004B4A33">
              <w:t xml:space="preserve"> </w:t>
            </w:r>
          </w:p>
        </w:tc>
      </w:tr>
      <w:tr w:rsidR="004B4A33" w:rsidRPr="00E224E9" w14:paraId="3880DD5B" w14:textId="77777777" w:rsidTr="004B4A33">
        <w:trPr>
          <w:trHeight w:val="1962"/>
        </w:trPr>
        <w:tc>
          <w:tcPr>
            <w:tcW w:w="10206" w:type="dxa"/>
            <w:gridSpan w:val="2"/>
          </w:tcPr>
          <w:p w14:paraId="4D83131B" w14:textId="5C64A68E" w:rsidR="004B4A33" w:rsidRPr="00E224E9" w:rsidRDefault="004B4A33" w:rsidP="002B7916">
            <w:pPr>
              <w:jc w:val="left"/>
            </w:pPr>
            <w:r>
              <w:rPr>
                <w:noProof/>
              </w:rPr>
              <mc:AlternateContent>
                <mc:Choice Requires="wpg">
                  <w:drawing>
                    <wp:anchor distT="0" distB="0" distL="114300" distR="114300" simplePos="0" relativeHeight="251859968" behindDoc="1" locked="1" layoutInCell="1" allowOverlap="1" wp14:anchorId="1C5675DF" wp14:editId="40D38937">
                      <wp:simplePos x="0" y="0"/>
                      <wp:positionH relativeFrom="page">
                        <wp:posOffset>-640715</wp:posOffset>
                      </wp:positionH>
                      <wp:positionV relativeFrom="paragraph">
                        <wp:posOffset>-2251710</wp:posOffset>
                      </wp:positionV>
                      <wp:extent cx="7772400" cy="9620250"/>
                      <wp:effectExtent l="0" t="0" r="0" b="0"/>
                      <wp:wrapNone/>
                      <wp:docPr id="1932615841" name="Group 19326158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9620250"/>
                                <a:chOff x="0" y="0"/>
                                <a:chExt cx="7772400" cy="9616119"/>
                              </a:xfrm>
                            </wpg:grpSpPr>
                            <wps:wsp>
                              <wps:cNvPr id="1932615852" name="Rectangle 28"/>
                              <wps:cNvSpPr/>
                              <wps:spPr>
                                <a:xfrm>
                                  <a:off x="0" y="4763"/>
                                  <a:ext cx="7772400" cy="96012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54" name="Rectangle 27"/>
                              <wps:cNvSpPr/>
                              <wps:spPr>
                                <a:xfrm>
                                  <a:off x="0" y="4763"/>
                                  <a:ext cx="77724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615855" name="Rectangle 26"/>
                              <wps:cNvSpPr/>
                              <wps:spPr>
                                <a:xfrm flipH="1">
                                  <a:off x="571500" y="599123"/>
                                  <a:ext cx="6629400" cy="901699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32615863" name="Group 25"/>
                              <wpg:cNvGrpSpPr/>
                              <wpg:grpSpPr>
                                <a:xfrm rot="5400000">
                                  <a:off x="5351780" y="274003"/>
                                  <a:ext cx="1772285" cy="1224280"/>
                                  <a:chOff x="0" y="0"/>
                                  <a:chExt cx="928687" cy="643890"/>
                                </a:xfrm>
                              </wpg:grpSpPr>
                              <wps:wsp>
                                <wps:cNvPr id="1932615864" name="Freeform 809493637"/>
                                <wps:cNvSpPr/>
                                <wps:spPr>
                                  <a:xfrm>
                                    <a:off x="0" y="53341"/>
                                    <a:ext cx="875347" cy="537210"/>
                                  </a:xfrm>
                                  <a:custGeom>
                                    <a:avLst/>
                                    <a:gdLst>
                                      <a:gd name="connsiteX0" fmla="*/ 606743 w 875347"/>
                                      <a:gd name="connsiteY0" fmla="*/ 53340 h 537210"/>
                                      <a:gd name="connsiteX1" fmla="*/ 822008 w 875347"/>
                                      <a:gd name="connsiteY1" fmla="*/ 268605 h 537210"/>
                                      <a:gd name="connsiteX2" fmla="*/ 606743 w 875347"/>
                                      <a:gd name="connsiteY2" fmla="*/ 483870 h 537210"/>
                                      <a:gd name="connsiteX3" fmla="*/ 0 w 875347"/>
                                      <a:gd name="connsiteY3" fmla="*/ 483870 h 537210"/>
                                      <a:gd name="connsiteX4" fmla="*/ 0 w 875347"/>
                                      <a:gd name="connsiteY4" fmla="*/ 537210 h 537210"/>
                                      <a:gd name="connsiteX5" fmla="*/ 606743 w 875347"/>
                                      <a:gd name="connsiteY5" fmla="*/ 537210 h 537210"/>
                                      <a:gd name="connsiteX6" fmla="*/ 875347 w 875347"/>
                                      <a:gd name="connsiteY6" fmla="*/ 268605 h 537210"/>
                                      <a:gd name="connsiteX7" fmla="*/ 606743 w 875347"/>
                                      <a:gd name="connsiteY7" fmla="*/ 0 h 537210"/>
                                      <a:gd name="connsiteX8" fmla="*/ 0 w 875347"/>
                                      <a:gd name="connsiteY8" fmla="*/ 0 h 537210"/>
                                      <a:gd name="connsiteX9" fmla="*/ 0 w 875347"/>
                                      <a:gd name="connsiteY9" fmla="*/ 53340 h 537210"/>
                                      <a:gd name="connsiteX10" fmla="*/ 606743 w 875347"/>
                                      <a:gd name="connsiteY10" fmla="*/ 53340 h 5372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75347" h="537210">
                                        <a:moveTo>
                                          <a:pt x="606743" y="53340"/>
                                        </a:moveTo>
                                        <a:cubicBezTo>
                                          <a:pt x="725805" y="53340"/>
                                          <a:pt x="822008" y="149543"/>
                                          <a:pt x="822008" y="268605"/>
                                        </a:cubicBezTo>
                                        <a:cubicBezTo>
                                          <a:pt x="822008" y="387668"/>
                                          <a:pt x="725805" y="483870"/>
                                          <a:pt x="606743" y="483870"/>
                                        </a:cubicBezTo>
                                        <a:lnTo>
                                          <a:pt x="0" y="483870"/>
                                        </a:lnTo>
                                        <a:lnTo>
                                          <a:pt x="0" y="537210"/>
                                        </a:lnTo>
                                        <a:lnTo>
                                          <a:pt x="606743" y="537210"/>
                                        </a:lnTo>
                                        <a:cubicBezTo>
                                          <a:pt x="755333" y="537210"/>
                                          <a:pt x="875347" y="417195"/>
                                          <a:pt x="875347" y="268605"/>
                                        </a:cubicBezTo>
                                        <a:cubicBezTo>
                                          <a:pt x="875347" y="120015"/>
                                          <a:pt x="755333" y="0"/>
                                          <a:pt x="606743" y="0"/>
                                        </a:cubicBezTo>
                                        <a:lnTo>
                                          <a:pt x="0" y="0"/>
                                        </a:lnTo>
                                        <a:lnTo>
                                          <a:pt x="0" y="53340"/>
                                        </a:lnTo>
                                        <a:lnTo>
                                          <a:pt x="606743" y="53340"/>
                                        </a:ln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615865" name="Freeform 256456011"/>
                                <wps:cNvSpPr/>
                                <wps:spPr>
                                  <a:xfrm>
                                    <a:off x="0" y="160021"/>
                                    <a:ext cx="768667" cy="323850"/>
                                  </a:xfrm>
                                  <a:custGeom>
                                    <a:avLst/>
                                    <a:gdLst>
                                      <a:gd name="connsiteX0" fmla="*/ 768668 w 768667"/>
                                      <a:gd name="connsiteY0" fmla="*/ 161925 h 323850"/>
                                      <a:gd name="connsiteX1" fmla="*/ 606743 w 768667"/>
                                      <a:gd name="connsiteY1" fmla="*/ 0 h 323850"/>
                                      <a:gd name="connsiteX2" fmla="*/ 0 w 768667"/>
                                      <a:gd name="connsiteY2" fmla="*/ 0 h 323850"/>
                                      <a:gd name="connsiteX3" fmla="*/ 0 w 768667"/>
                                      <a:gd name="connsiteY3" fmla="*/ 323850 h 323850"/>
                                      <a:gd name="connsiteX4" fmla="*/ 606743 w 768667"/>
                                      <a:gd name="connsiteY4" fmla="*/ 323850 h 323850"/>
                                      <a:gd name="connsiteX5" fmla="*/ 768668 w 768667"/>
                                      <a:gd name="connsiteY5" fmla="*/ 161925 h 323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8667" h="323850">
                                        <a:moveTo>
                                          <a:pt x="768668" y="161925"/>
                                        </a:moveTo>
                                        <a:cubicBezTo>
                                          <a:pt x="768668" y="72390"/>
                                          <a:pt x="696278" y="0"/>
                                          <a:pt x="606743" y="0"/>
                                        </a:cubicBezTo>
                                        <a:lnTo>
                                          <a:pt x="0" y="0"/>
                                        </a:lnTo>
                                        <a:lnTo>
                                          <a:pt x="0" y="323850"/>
                                        </a:lnTo>
                                        <a:lnTo>
                                          <a:pt x="606743" y="323850"/>
                                        </a:lnTo>
                                        <a:cubicBezTo>
                                          <a:pt x="695325" y="323850"/>
                                          <a:pt x="768668" y="251460"/>
                                          <a:pt x="768668" y="161925"/>
                                        </a:cubicBezTo>
                                        <a:close/>
                                      </a:path>
                                    </a:pathLst>
                                  </a:custGeom>
                                  <a:no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615866" name="Freeform 862638102"/>
                                <wps:cNvSpPr/>
                                <wps:spPr>
                                  <a:xfrm>
                                    <a:off x="0" y="0"/>
                                    <a:ext cx="928687" cy="643890"/>
                                  </a:xfrm>
                                  <a:custGeom>
                                    <a:avLst/>
                                    <a:gdLst>
                                      <a:gd name="connsiteX0" fmla="*/ 606743 w 928687"/>
                                      <a:gd name="connsiteY0" fmla="*/ 0 h 643890"/>
                                      <a:gd name="connsiteX1" fmla="*/ 0 w 928687"/>
                                      <a:gd name="connsiteY1" fmla="*/ 0 h 643890"/>
                                      <a:gd name="connsiteX2" fmla="*/ 0 w 928687"/>
                                      <a:gd name="connsiteY2" fmla="*/ 53340 h 643890"/>
                                      <a:gd name="connsiteX3" fmla="*/ 606743 w 928687"/>
                                      <a:gd name="connsiteY3" fmla="*/ 53340 h 643890"/>
                                      <a:gd name="connsiteX4" fmla="*/ 875347 w 928687"/>
                                      <a:gd name="connsiteY4" fmla="*/ 321945 h 643890"/>
                                      <a:gd name="connsiteX5" fmla="*/ 606743 w 928687"/>
                                      <a:gd name="connsiteY5" fmla="*/ 590550 h 643890"/>
                                      <a:gd name="connsiteX6" fmla="*/ 0 w 928687"/>
                                      <a:gd name="connsiteY6" fmla="*/ 590550 h 643890"/>
                                      <a:gd name="connsiteX7" fmla="*/ 0 w 928687"/>
                                      <a:gd name="connsiteY7" fmla="*/ 643890 h 643890"/>
                                      <a:gd name="connsiteX8" fmla="*/ 606743 w 928687"/>
                                      <a:gd name="connsiteY8" fmla="*/ 643890 h 643890"/>
                                      <a:gd name="connsiteX9" fmla="*/ 928688 w 928687"/>
                                      <a:gd name="connsiteY9" fmla="*/ 321945 h 643890"/>
                                      <a:gd name="connsiteX10" fmla="*/ 606743 w 928687"/>
                                      <a:gd name="connsiteY10" fmla="*/ 0 h 643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28687" h="643890">
                                        <a:moveTo>
                                          <a:pt x="606743" y="0"/>
                                        </a:moveTo>
                                        <a:lnTo>
                                          <a:pt x="0" y="0"/>
                                        </a:lnTo>
                                        <a:lnTo>
                                          <a:pt x="0" y="53340"/>
                                        </a:lnTo>
                                        <a:lnTo>
                                          <a:pt x="606743" y="53340"/>
                                        </a:lnTo>
                                        <a:cubicBezTo>
                                          <a:pt x="755333" y="53340"/>
                                          <a:pt x="875347" y="173355"/>
                                          <a:pt x="875347" y="321945"/>
                                        </a:cubicBezTo>
                                        <a:cubicBezTo>
                                          <a:pt x="875347" y="470535"/>
                                          <a:pt x="755333" y="590550"/>
                                          <a:pt x="606743" y="590550"/>
                                        </a:cubicBezTo>
                                        <a:lnTo>
                                          <a:pt x="0" y="590550"/>
                                        </a:lnTo>
                                        <a:lnTo>
                                          <a:pt x="0" y="643890"/>
                                        </a:lnTo>
                                        <a:lnTo>
                                          <a:pt x="606743" y="643890"/>
                                        </a:lnTo>
                                        <a:cubicBezTo>
                                          <a:pt x="784860" y="643890"/>
                                          <a:pt x="928688" y="499110"/>
                                          <a:pt x="928688" y="321945"/>
                                        </a:cubicBezTo>
                                        <a:cubicBezTo>
                                          <a:pt x="928688" y="144780"/>
                                          <a:pt x="783908" y="0"/>
                                          <a:pt x="606743" y="0"/>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32615867" name="Freeform 199819887"/>
                                <wps:cNvSpPr/>
                                <wps:spPr>
                                  <a:xfrm>
                                    <a:off x="0" y="106681"/>
                                    <a:ext cx="822007" cy="430530"/>
                                  </a:xfrm>
                                  <a:custGeom>
                                    <a:avLst/>
                                    <a:gdLst>
                                      <a:gd name="connsiteX0" fmla="*/ 822008 w 822007"/>
                                      <a:gd name="connsiteY0" fmla="*/ 215265 h 430530"/>
                                      <a:gd name="connsiteX1" fmla="*/ 606743 w 822007"/>
                                      <a:gd name="connsiteY1" fmla="*/ 0 h 430530"/>
                                      <a:gd name="connsiteX2" fmla="*/ 0 w 822007"/>
                                      <a:gd name="connsiteY2" fmla="*/ 0 h 430530"/>
                                      <a:gd name="connsiteX3" fmla="*/ 0 w 822007"/>
                                      <a:gd name="connsiteY3" fmla="*/ 53340 h 430530"/>
                                      <a:gd name="connsiteX4" fmla="*/ 606743 w 822007"/>
                                      <a:gd name="connsiteY4" fmla="*/ 53340 h 430530"/>
                                      <a:gd name="connsiteX5" fmla="*/ 768668 w 822007"/>
                                      <a:gd name="connsiteY5" fmla="*/ 215265 h 430530"/>
                                      <a:gd name="connsiteX6" fmla="*/ 606743 w 822007"/>
                                      <a:gd name="connsiteY6" fmla="*/ 377190 h 430530"/>
                                      <a:gd name="connsiteX7" fmla="*/ 0 w 822007"/>
                                      <a:gd name="connsiteY7" fmla="*/ 377190 h 430530"/>
                                      <a:gd name="connsiteX8" fmla="*/ 0 w 822007"/>
                                      <a:gd name="connsiteY8" fmla="*/ 430530 h 430530"/>
                                      <a:gd name="connsiteX9" fmla="*/ 606743 w 822007"/>
                                      <a:gd name="connsiteY9" fmla="*/ 430530 h 430530"/>
                                      <a:gd name="connsiteX10" fmla="*/ 822008 w 822007"/>
                                      <a:gd name="connsiteY10" fmla="*/ 215265 h 430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22007" h="430530">
                                        <a:moveTo>
                                          <a:pt x="822008" y="215265"/>
                                        </a:moveTo>
                                        <a:cubicBezTo>
                                          <a:pt x="822008" y="96203"/>
                                          <a:pt x="724853" y="0"/>
                                          <a:pt x="606743" y="0"/>
                                        </a:cubicBezTo>
                                        <a:lnTo>
                                          <a:pt x="0" y="0"/>
                                        </a:lnTo>
                                        <a:lnTo>
                                          <a:pt x="0" y="53340"/>
                                        </a:lnTo>
                                        <a:lnTo>
                                          <a:pt x="606743" y="53340"/>
                                        </a:lnTo>
                                        <a:cubicBezTo>
                                          <a:pt x="696278" y="53340"/>
                                          <a:pt x="768668" y="125730"/>
                                          <a:pt x="768668" y="215265"/>
                                        </a:cubicBezTo>
                                        <a:cubicBezTo>
                                          <a:pt x="768668" y="304800"/>
                                          <a:pt x="696278" y="377190"/>
                                          <a:pt x="606743" y="377190"/>
                                        </a:cubicBezTo>
                                        <a:lnTo>
                                          <a:pt x="0" y="377190"/>
                                        </a:lnTo>
                                        <a:lnTo>
                                          <a:pt x="0" y="430530"/>
                                        </a:lnTo>
                                        <a:lnTo>
                                          <a:pt x="606743" y="430530"/>
                                        </a:lnTo>
                                        <a:cubicBezTo>
                                          <a:pt x="724853" y="430530"/>
                                          <a:pt x="822008" y="334328"/>
                                          <a:pt x="822008" y="215265"/>
                                        </a:cubicBezTo>
                                        <a:close/>
                                      </a:path>
                                    </a:pathLst>
                                  </a:custGeom>
                                  <a:solidFill>
                                    <a:schemeClr val="accent1"/>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C5DA553" id="Group 1932615841" o:spid="_x0000_s1026" alt="&quot;&quot;" style="position:absolute;margin-left:-50.45pt;margin-top:-177.3pt;width:612pt;height:757.5pt;z-index:-251456512;mso-position-horizontal-relative:page;mso-height-relative:margin" coordsize="77724,96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">
                      <v:rect id="Rectangle 28" o:spid="_x0000_s1027" style="position:absolute;top:47;width:7772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" fillcolor="#f8e9d7 [663]" stroked="f" strokeweight="1pt"/>
                      <v:rect id="Rectangle 27" o:spid="_x0000_s1028" style="position:absolute;top:47;width:77724;height:50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" fillcolor="#234756 [3206]" stroked="f" strokeweight="1pt"/>
                      <v:rect id="Rectangle 26" o:spid="_x0000_s1029" style="position:absolute;left:5715;top:5991;width:66294;height:9017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" fillcolor="#fff9f2 [3205]" stroked="f" strokeweight="1pt"/>
                      <v:group id="Group 25" o:spid="_x0000_s1030" style="position:absolute;left:53518;top:2739;width:17722;height:12243;rotation:90" coordsize="9286,6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">
                        <v:shape id="Freeform 809493637" o:spid="_x0000_s1031" style="position:absolute;top:533;width:8753;height:5372;visibility:visible;mso-wrap-style:square;v-text-anchor:middle" coordsize="875347,53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" path="m606743,53340v119062,,215265,96203,215265,215265c822008,387668,725805,483870,606743,483870l,483870r,53340l606743,537210v148590,,268604,-120015,268604,-268605c875347,120015,755333,,606743,l,,,53340r606743,xe" filled="f" stroked="f">
                          <v:stroke joinstyle="miter"/>
                          <v:path arrowok="t" o:connecttype="custom" o:connectlocs="606743,53340;822008,268605;606743,483870;0,483870;0,537210;606743,537210;875347,268605;606743,0;0,0;0,53340;606743,53340" o:connectangles="0,0,0,0,0,0,0,0,0,0,0"/>
                        </v:shape>
                        <v:shape id="Freeform 256456011" o:spid="_x0000_s1032" style="position:absolute;top:1600;width:7686;height:3238;visibility:visible;mso-wrap-style:square;v-text-anchor:middle" coordsize="768667,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" path="m768668,161925c768668,72390,696278,,606743,l,,,323850r606743,c695325,323850,768668,251460,768668,161925xe" filled="f" stroked="f">
                          <v:stroke joinstyle="miter"/>
                          <v:path arrowok="t" o:connecttype="custom" o:connectlocs="768668,161925;606743,0;0,0;0,323850;606743,323850;768668,161925" o:connectangles="0,0,0,0,0,0"/>
                        </v:shape>
                        <v:shape id="Freeform 862638102" o:spid="_x0000_s1033" style="position:absolute;width:9286;height:6438;visibility:visible;mso-wrap-style:square;v-text-anchor:middle" coordsize="928687,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" path="m606743,l,,,53340r606743,c755333,53340,875347,173355,875347,321945v,148590,-120014,268605,-268604,268605l,590550r,53340l606743,643890v178117,,321945,-144780,321945,-321945c928688,144780,783908,,606743,xe" fillcolor="#d73a2c [3204]" stroked="f">
                          <v:stroke joinstyle="miter"/>
                          <v:path arrowok="t" o:connecttype="custom" o:connectlocs="606743,0;0,0;0,53340;606743,53340;875347,321945;606743,590550;0,590550;0,643890;606743,643890;928688,321945;606743,0" o:connectangles="0,0,0,0,0,0,0,0,0,0,0"/>
                        </v:shape>
                        <v:shape id="Freeform 199819887" o:spid="_x0000_s1034" style="position:absolute;top:1066;width:8220;height:4306;visibility:visible;mso-wrap-style:square;v-text-anchor:middle" coordsize="822007,430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" path="m822008,215265c822008,96203,724853,,606743,l,,,53340r606743,c696278,53340,768668,125730,768668,215265v,89535,-72390,161925,-161925,161925l,377190r,53340l606743,430530v118110,,215265,-96202,215265,-215265xe" fillcolor="#d73a2c [3204]" stroked="f">
                          <v:stroke joinstyle="miter"/>
                          <v:path arrowok="t" o:connecttype="custom" o:connectlocs="822008,215265;606743,0;0,0;0,53340;606743,53340;768668,215265;606743,377190;0,377190;0,430530;606743,430530;822008,215265" o:connectangles="0,0,0,0,0,0,0,0,0,0,0"/>
                        </v:shape>
                      </v:group>
                      <w10:wrap anchorx="page"/>
                      <w10:anchorlock/>
                    </v:group>
                  </w:pict>
                </mc:Fallback>
              </mc:AlternateContent>
            </w:r>
            <w:r w:rsidRPr="004B4A33">
              <w:t>This comprehensive data analysis project, leveraging both Power BI and Excel, has unveiled valuable insights into the operations of Northwind Traders. By delving into sales patterns, customer behavior, inventory trends, and employee performance, we have gained a deeper understanding of the company's strengths, weaknesses, and opportunities.</w:t>
            </w:r>
          </w:p>
        </w:tc>
      </w:tr>
      <w:tr w:rsidR="004B4A33" w:rsidRPr="00E224E9" w14:paraId="473C06D4" w14:textId="77777777" w:rsidTr="004B4A33">
        <w:trPr>
          <w:trHeight w:val="717"/>
        </w:trPr>
        <w:tc>
          <w:tcPr>
            <w:tcW w:w="10206" w:type="dxa"/>
            <w:gridSpan w:val="2"/>
            <w:shd w:val="clear" w:color="auto" w:fill="F8E9D7" w:themeFill="accent4" w:themeFillTint="33"/>
            <w:tcMar>
              <w:left w:w="288" w:type="dxa"/>
              <w:right w:w="115" w:type="dxa"/>
            </w:tcMar>
            <w:vAlign w:val="center"/>
          </w:tcPr>
          <w:p w14:paraId="42B8D123" w14:textId="6D5495AD" w:rsidR="004B4A33" w:rsidRPr="004B4A33" w:rsidRDefault="004B4A33" w:rsidP="004B4A33">
            <w:r w:rsidRPr="004B4A33">
              <w:t>Key Findings:</w:t>
            </w:r>
          </w:p>
        </w:tc>
      </w:tr>
      <w:tr w:rsidR="004B4A33" w:rsidRPr="004A6EAC" w14:paraId="12CB9AD3" w14:textId="77777777" w:rsidTr="004B4A33">
        <w:trPr>
          <w:trHeight w:val="1722"/>
        </w:trPr>
        <w:tc>
          <w:tcPr>
            <w:tcW w:w="8489" w:type="dxa"/>
            <w:tcMar>
              <w:top w:w="288" w:type="dxa"/>
              <w:left w:w="288" w:type="dxa"/>
              <w:right w:w="115" w:type="dxa"/>
            </w:tcMar>
          </w:tcPr>
          <w:p w14:paraId="396B0E55" w14:textId="77777777" w:rsidR="004B4A33" w:rsidRPr="004B4A33" w:rsidRDefault="004B4A33" w:rsidP="004B4A33">
            <w:pPr>
              <w:rPr>
                <w:rFonts w:cs="Times New Roman (Body CS)"/>
                <w:lang w:val="fr-FR"/>
              </w:rPr>
            </w:pPr>
            <w:r w:rsidRPr="004B4A33">
              <w:rPr>
                <w:rFonts w:cs="Times New Roman (Body CS)"/>
                <w:lang w:val="fr-FR"/>
              </w:rPr>
              <w:t>Sales Analysis: Identify top-selling products, profitable customer segments, and regional strengths/weaknesses in sales performance.</w:t>
            </w:r>
          </w:p>
          <w:p w14:paraId="1649A1F5" w14:textId="77777777" w:rsidR="004B4A33" w:rsidRDefault="004B4A33" w:rsidP="004B4A33">
            <w:pPr>
              <w:rPr>
                <w:rFonts w:cs="Times New Roman (Body CS)"/>
                <w:lang w:val="fr-FR"/>
              </w:rPr>
            </w:pPr>
          </w:p>
          <w:p w14:paraId="5B11AAB2" w14:textId="0F10E5B9" w:rsidR="004B4A33" w:rsidRPr="004B4A33" w:rsidRDefault="004B4A33" w:rsidP="004B4A33">
            <w:pPr>
              <w:rPr>
                <w:rFonts w:cs="Times New Roman (Body CS)"/>
                <w:lang w:val="fr-FR"/>
              </w:rPr>
            </w:pPr>
            <w:r w:rsidRPr="004B4A33">
              <w:rPr>
                <w:rFonts w:cs="Times New Roman (Body CS)"/>
                <w:lang w:val="fr-FR"/>
              </w:rPr>
              <w:t>Customer Behavior: Understand customer demographics, buying patterns, and segmentation opportunities to drive targeted marketing strategies.</w:t>
            </w:r>
          </w:p>
          <w:p w14:paraId="4D4A220B" w14:textId="77777777" w:rsidR="004B4A33" w:rsidRDefault="004B4A33" w:rsidP="004B4A33">
            <w:pPr>
              <w:rPr>
                <w:rFonts w:cs="Times New Roman (Body CS)"/>
                <w:lang w:val="fr-FR"/>
              </w:rPr>
            </w:pPr>
          </w:p>
          <w:p w14:paraId="4FCE4402" w14:textId="21D6ECE0" w:rsidR="004B4A33" w:rsidRPr="004B4A33" w:rsidRDefault="004B4A33" w:rsidP="004B4A33">
            <w:pPr>
              <w:rPr>
                <w:rFonts w:cs="Times New Roman (Body CS)"/>
                <w:lang w:val="fr-FR"/>
              </w:rPr>
            </w:pPr>
            <w:r w:rsidRPr="004B4A33">
              <w:rPr>
                <w:rFonts w:cs="Times New Roman (Body CS)"/>
                <w:lang w:val="fr-FR"/>
              </w:rPr>
              <w:t>Inventory Management: Optimize stock levels, identify slow-moving items, and predict demand fluctuations to reduce carrying costs and improve efficiency.</w:t>
            </w:r>
          </w:p>
          <w:p w14:paraId="600F679A" w14:textId="77777777" w:rsidR="004B4A33" w:rsidRDefault="004B4A33" w:rsidP="004B4A33">
            <w:pPr>
              <w:rPr>
                <w:rFonts w:cs="Times New Roman (Body CS)"/>
                <w:lang w:val="fr-FR"/>
              </w:rPr>
            </w:pPr>
          </w:p>
          <w:p w14:paraId="64DEC80F" w14:textId="3008E394" w:rsidR="004B4A33" w:rsidRPr="00C851FC" w:rsidRDefault="004B4A33" w:rsidP="004B4A33">
            <w:pPr>
              <w:rPr>
                <w:rFonts w:cs="Times New Roman (Body CS)"/>
                <w:lang w:val="fr-FR"/>
              </w:rPr>
            </w:pPr>
            <w:r w:rsidRPr="004B4A33">
              <w:rPr>
                <w:rFonts w:cs="Times New Roman (Body CS)"/>
                <w:lang w:val="fr-FR"/>
              </w:rPr>
              <w:t>Employee Performance: Evaluate individual and team performance to identify top performers, areas for improvement, and training needs.</w:t>
            </w:r>
          </w:p>
        </w:tc>
        <w:tc>
          <w:tcPr>
            <w:tcW w:w="1717" w:type="dxa"/>
            <w:tcMar>
              <w:top w:w="288" w:type="dxa"/>
            </w:tcMar>
          </w:tcPr>
          <w:p w14:paraId="51ADC782" w14:textId="77777777" w:rsidR="004B4A33" w:rsidRPr="00C851FC" w:rsidRDefault="004B4A33" w:rsidP="004B4A33">
            <w:pPr>
              <w:rPr>
                <w:lang w:val="fr-FR"/>
              </w:rPr>
            </w:pPr>
          </w:p>
        </w:tc>
      </w:tr>
      <w:tr w:rsidR="004B4A33" w:rsidRPr="00E224E9" w14:paraId="074FD2E1" w14:textId="77777777" w:rsidTr="004B4A33">
        <w:trPr>
          <w:trHeight w:val="717"/>
        </w:trPr>
        <w:tc>
          <w:tcPr>
            <w:tcW w:w="10206" w:type="dxa"/>
            <w:gridSpan w:val="2"/>
            <w:shd w:val="clear" w:color="auto" w:fill="F8E9D7" w:themeFill="accent4" w:themeFillTint="33"/>
            <w:tcMar>
              <w:left w:w="288" w:type="dxa"/>
              <w:right w:w="115" w:type="dxa"/>
            </w:tcMar>
            <w:vAlign w:val="center"/>
          </w:tcPr>
          <w:p w14:paraId="27FF46E7" w14:textId="01E75F1F" w:rsidR="004B4A33" w:rsidRPr="008B18E1" w:rsidRDefault="004B4A33" w:rsidP="002B7916">
            <w:pPr>
              <w:pStyle w:val="Heading2"/>
              <w:outlineLvl w:val="1"/>
            </w:pPr>
            <w:r w:rsidRPr="004B4A33">
              <w:t>Impact and Recommendations:</w:t>
            </w:r>
          </w:p>
        </w:tc>
      </w:tr>
      <w:tr w:rsidR="004B4A33" w:rsidRPr="004A6EAC" w14:paraId="1E03554B" w14:textId="77777777" w:rsidTr="004B4A33">
        <w:trPr>
          <w:trHeight w:val="1722"/>
        </w:trPr>
        <w:tc>
          <w:tcPr>
            <w:tcW w:w="8489" w:type="dxa"/>
            <w:tcMar>
              <w:top w:w="288" w:type="dxa"/>
              <w:left w:w="288" w:type="dxa"/>
              <w:right w:w="115" w:type="dxa"/>
            </w:tcMar>
          </w:tcPr>
          <w:p w14:paraId="30B59302" w14:textId="77777777" w:rsidR="004B4A33" w:rsidRPr="004B4A33" w:rsidRDefault="004B4A33" w:rsidP="004B4A33">
            <w:pPr>
              <w:rPr>
                <w:lang w:val="fr-FR"/>
              </w:rPr>
            </w:pPr>
            <w:r w:rsidRPr="004B4A33">
              <w:rPr>
                <w:lang w:val="fr-FR"/>
              </w:rPr>
              <w:t>These insights provide a foundation for data-driven decision-making across various departments at Northwind Traders. By translating findings into actionable recommendations, we can:</w:t>
            </w:r>
          </w:p>
          <w:p w14:paraId="40D58699" w14:textId="77777777" w:rsidR="004B4A33" w:rsidRPr="004B4A33" w:rsidRDefault="004B4A33" w:rsidP="004B4A33">
            <w:pPr>
              <w:rPr>
                <w:lang w:val="fr-FR"/>
              </w:rPr>
            </w:pPr>
          </w:p>
          <w:p w14:paraId="5A997160" w14:textId="77777777" w:rsidR="004B4A33" w:rsidRPr="004B4A33" w:rsidRDefault="004B4A33" w:rsidP="004B4A33">
            <w:pPr>
              <w:rPr>
                <w:lang w:val="fr-FR"/>
              </w:rPr>
            </w:pPr>
            <w:r w:rsidRPr="004B4A33">
              <w:rPr>
                <w:lang w:val="fr-FR"/>
              </w:rPr>
              <w:t>Increase revenue: Target high-value customer segments with personalized offerings and optimize product mix based on sales trends.</w:t>
            </w:r>
          </w:p>
          <w:p w14:paraId="7916614F" w14:textId="77777777" w:rsidR="004B4A33" w:rsidRDefault="004B4A33" w:rsidP="004B4A33">
            <w:pPr>
              <w:rPr>
                <w:lang w:val="fr-FR"/>
              </w:rPr>
            </w:pPr>
          </w:p>
          <w:p w14:paraId="4B9F48E4" w14:textId="7A6468D3" w:rsidR="004B4A33" w:rsidRPr="004B4A33" w:rsidRDefault="004B4A33" w:rsidP="004B4A33">
            <w:pPr>
              <w:rPr>
                <w:lang w:val="fr-FR"/>
              </w:rPr>
            </w:pPr>
            <w:r w:rsidRPr="004B4A33">
              <w:rPr>
                <w:lang w:val="fr-FR"/>
              </w:rPr>
              <w:t>Improve customer satisfaction: Enhance customer experience through better understanding of preferences and needs.</w:t>
            </w:r>
          </w:p>
          <w:p w14:paraId="166841DD" w14:textId="77777777" w:rsidR="004B4A33" w:rsidRDefault="004B4A33" w:rsidP="004B4A33">
            <w:pPr>
              <w:rPr>
                <w:lang w:val="fr-FR"/>
              </w:rPr>
            </w:pPr>
          </w:p>
          <w:p w14:paraId="38BC2493" w14:textId="6A9FFAE0" w:rsidR="004B4A33" w:rsidRPr="004B4A33" w:rsidRDefault="004B4A33" w:rsidP="004B4A33">
            <w:pPr>
              <w:rPr>
                <w:lang w:val="fr-FR"/>
              </w:rPr>
            </w:pPr>
            <w:r w:rsidRPr="004B4A33">
              <w:rPr>
                <w:lang w:val="fr-FR"/>
              </w:rPr>
              <w:t>Reduce costs: Optimize inventory management and identify areas for operational efficiency gains.</w:t>
            </w:r>
          </w:p>
          <w:p w14:paraId="56F4DD47" w14:textId="77777777" w:rsidR="004B4A33" w:rsidRDefault="004B4A33" w:rsidP="004B4A33">
            <w:pPr>
              <w:rPr>
                <w:lang w:val="fr-FR"/>
              </w:rPr>
            </w:pPr>
          </w:p>
          <w:p w14:paraId="1C59B5BE" w14:textId="38B370A3" w:rsidR="004B4A33" w:rsidRPr="00C851FC" w:rsidRDefault="004B4A33" w:rsidP="004B4A33">
            <w:pPr>
              <w:rPr>
                <w:lang w:val="fr-FR"/>
              </w:rPr>
            </w:pPr>
            <w:r w:rsidRPr="004B4A33">
              <w:rPr>
                <w:lang w:val="fr-FR"/>
              </w:rPr>
              <w:t>Boost employee productivity: Implement targeted training programs and recognize top performers to drive employee engagement.</w:t>
            </w:r>
          </w:p>
        </w:tc>
        <w:tc>
          <w:tcPr>
            <w:tcW w:w="1717" w:type="dxa"/>
            <w:tcMar>
              <w:top w:w="288" w:type="dxa"/>
            </w:tcMar>
          </w:tcPr>
          <w:p w14:paraId="389DEFBF" w14:textId="77777777" w:rsidR="004B4A33" w:rsidRPr="00C851FC" w:rsidRDefault="004B4A33" w:rsidP="002B7916">
            <w:pPr>
              <w:rPr>
                <w:lang w:val="fr-FR"/>
              </w:rPr>
            </w:pPr>
          </w:p>
        </w:tc>
      </w:tr>
    </w:tbl>
    <w:p w14:paraId="1D6A23DC" w14:textId="77777777" w:rsidR="00E56998" w:rsidRDefault="00E56998" w:rsidP="008D79E2">
      <w:pPr>
        <w:rPr>
          <w:rFonts w:ascii="Courier New" w:hAnsi="Courier New" w:cs="Courier New"/>
          <w:sz w:val="14"/>
          <w:szCs w:val="12"/>
        </w:rPr>
      </w:pPr>
    </w:p>
    <w:sectPr w:rsidR="00E56998" w:rsidSect="009D7782">
      <w:type w:val="continuous"/>
      <w:pgSz w:w="12240" w:h="15840"/>
      <w:pgMar w:top="720" w:right="720" w:bottom="720" w:left="72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532AC" w14:textId="77777777" w:rsidR="00531C6C" w:rsidRDefault="00531C6C" w:rsidP="00706D60">
      <w:r>
        <w:separator/>
      </w:r>
    </w:p>
  </w:endnote>
  <w:endnote w:type="continuationSeparator" w:id="0">
    <w:p w14:paraId="5171D5A7" w14:textId="77777777" w:rsidR="00531C6C" w:rsidRDefault="00531C6C" w:rsidP="00706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3086428"/>
      <w:docPartObj>
        <w:docPartGallery w:val="Page Numbers (Bottom of Page)"/>
        <w:docPartUnique/>
      </w:docPartObj>
    </w:sdtPr>
    <w:sdtEndPr/>
    <w:sdtContent>
      <w:p w14:paraId="6E93306F" w14:textId="77777777" w:rsidR="00E653C0" w:rsidRPr="00A67774" w:rsidRDefault="001E5527" w:rsidP="00A67774">
        <w:pPr>
          <w:pStyle w:val="Footer"/>
        </w:pPr>
        <w:r w:rsidRPr="00A67774">
          <w:rPr>
            <w:noProof/>
          </w:rPr>
          <mc:AlternateContent>
            <mc:Choice Requires="wps">
              <w:drawing>
                <wp:anchor distT="0" distB="0" distL="114300" distR="114300" simplePos="0" relativeHeight="251660288" behindDoc="1" locked="0" layoutInCell="1" allowOverlap="1" wp14:anchorId="12078593" wp14:editId="459C13F8">
                  <wp:simplePos x="0" y="0"/>
                  <wp:positionH relativeFrom="column">
                    <wp:posOffset>-914400</wp:posOffset>
                  </wp:positionH>
                  <wp:positionV relativeFrom="paragraph">
                    <wp:posOffset>-41462</wp:posOffset>
                  </wp:positionV>
                  <wp:extent cx="7772400" cy="457200"/>
                  <wp:effectExtent l="0" t="0" r="0" b="0"/>
                  <wp:wrapNone/>
                  <wp:docPr id="800504317" name="Rectangle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4572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BBF34" id="Rectangle 29" o:spid="_x0000_s1026" alt="&quot;&quot;" style="position:absolute;margin-left:-1in;margin-top:-3.25pt;width:612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" fillcolor="#fff9f2 [3205]" stroked="f" strokeweight="1pt"/>
              </w:pict>
            </mc:Fallback>
          </mc:AlternateContent>
        </w:r>
        <w:r w:rsidR="00E653C0" w:rsidRPr="00A67774">
          <w:fldChar w:fldCharType="begin"/>
        </w:r>
        <w:r w:rsidR="00E653C0" w:rsidRPr="00A67774">
          <w:instrText xml:space="preserve"> PAGE   \* MERGEFORMAT </w:instrText>
        </w:r>
        <w:r w:rsidR="00E653C0" w:rsidRPr="00A67774">
          <w:fldChar w:fldCharType="separate"/>
        </w:r>
        <w:r w:rsidR="00E653C0" w:rsidRPr="00A67774">
          <w:t>2</w:t>
        </w:r>
        <w:r w:rsidR="00E653C0" w:rsidRPr="00A6777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AEE9C" w14:textId="77777777" w:rsidR="00531C6C" w:rsidRDefault="00531C6C" w:rsidP="00706D60">
      <w:r>
        <w:separator/>
      </w:r>
    </w:p>
  </w:footnote>
  <w:footnote w:type="continuationSeparator" w:id="0">
    <w:p w14:paraId="483959E5" w14:textId="77777777" w:rsidR="00531C6C" w:rsidRDefault="00531C6C" w:rsidP="00706D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1EEFAF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20F636C"/>
    <w:multiLevelType w:val="hybridMultilevel"/>
    <w:tmpl w:val="EA6E193E"/>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 w15:restartNumberingAfterBreak="0">
    <w:nsid w:val="55B71325"/>
    <w:multiLevelType w:val="hybridMultilevel"/>
    <w:tmpl w:val="A516D2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B0A4A3E"/>
    <w:multiLevelType w:val="hybridMultilevel"/>
    <w:tmpl w:val="627EF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FED6215"/>
    <w:multiLevelType w:val="hybridMultilevel"/>
    <w:tmpl w:val="1A9C2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15F14A9"/>
    <w:multiLevelType w:val="hybridMultilevel"/>
    <w:tmpl w:val="CF6E41B2"/>
    <w:lvl w:ilvl="0" w:tplc="ACB2D5E2">
      <w:start w:val="1"/>
      <w:numFmt w:val="decimal"/>
      <w:lvlText w:val="%1."/>
      <w:lvlJc w:val="left"/>
      <w:pPr>
        <w:ind w:left="1080" w:hanging="720"/>
      </w:pPr>
      <w:rPr>
        <w:rFonts w:hint="default"/>
        <w:b/>
        <w:color w:val="000000" w:themeColor="text1"/>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7AC"/>
    <w:rsid w:val="00000A91"/>
    <w:rsid w:val="000109BF"/>
    <w:rsid w:val="00012D78"/>
    <w:rsid w:val="00013CC6"/>
    <w:rsid w:val="00020FC9"/>
    <w:rsid w:val="0002543C"/>
    <w:rsid w:val="000411DF"/>
    <w:rsid w:val="00066B1D"/>
    <w:rsid w:val="0008174B"/>
    <w:rsid w:val="00097B52"/>
    <w:rsid w:val="000B0E9B"/>
    <w:rsid w:val="000B5E2F"/>
    <w:rsid w:val="000C1A28"/>
    <w:rsid w:val="000C33AE"/>
    <w:rsid w:val="000C77CE"/>
    <w:rsid w:val="000D1D56"/>
    <w:rsid w:val="000D6D51"/>
    <w:rsid w:val="000D787A"/>
    <w:rsid w:val="000E13BA"/>
    <w:rsid w:val="000E20E4"/>
    <w:rsid w:val="000E71B7"/>
    <w:rsid w:val="001006CD"/>
    <w:rsid w:val="0013531F"/>
    <w:rsid w:val="00136DDD"/>
    <w:rsid w:val="00143F48"/>
    <w:rsid w:val="001624D6"/>
    <w:rsid w:val="001624FF"/>
    <w:rsid w:val="00165112"/>
    <w:rsid w:val="00184A71"/>
    <w:rsid w:val="0019191C"/>
    <w:rsid w:val="00194A6B"/>
    <w:rsid w:val="001A0417"/>
    <w:rsid w:val="001A2F93"/>
    <w:rsid w:val="001A70F2"/>
    <w:rsid w:val="001B024F"/>
    <w:rsid w:val="001B5087"/>
    <w:rsid w:val="001B64FF"/>
    <w:rsid w:val="001B6E4C"/>
    <w:rsid w:val="001E5527"/>
    <w:rsid w:val="0022046C"/>
    <w:rsid w:val="00241AEC"/>
    <w:rsid w:val="002437EF"/>
    <w:rsid w:val="00243B8C"/>
    <w:rsid w:val="00254588"/>
    <w:rsid w:val="00254B37"/>
    <w:rsid w:val="0029640C"/>
    <w:rsid w:val="002974C8"/>
    <w:rsid w:val="002A1470"/>
    <w:rsid w:val="002A47AC"/>
    <w:rsid w:val="002B5D98"/>
    <w:rsid w:val="002C5772"/>
    <w:rsid w:val="002D2E15"/>
    <w:rsid w:val="002E7C94"/>
    <w:rsid w:val="002F281A"/>
    <w:rsid w:val="00301652"/>
    <w:rsid w:val="0030782A"/>
    <w:rsid w:val="003161E7"/>
    <w:rsid w:val="0031736E"/>
    <w:rsid w:val="003412C7"/>
    <w:rsid w:val="00366DDC"/>
    <w:rsid w:val="00377118"/>
    <w:rsid w:val="00393DAB"/>
    <w:rsid w:val="003A563E"/>
    <w:rsid w:val="003B07F4"/>
    <w:rsid w:val="003C1D00"/>
    <w:rsid w:val="003D0C44"/>
    <w:rsid w:val="003E74EE"/>
    <w:rsid w:val="00416074"/>
    <w:rsid w:val="00422963"/>
    <w:rsid w:val="00441D66"/>
    <w:rsid w:val="00444828"/>
    <w:rsid w:val="00451943"/>
    <w:rsid w:val="00451960"/>
    <w:rsid w:val="00454264"/>
    <w:rsid w:val="00463BDE"/>
    <w:rsid w:val="004813F9"/>
    <w:rsid w:val="00494A16"/>
    <w:rsid w:val="00497899"/>
    <w:rsid w:val="004A6EAC"/>
    <w:rsid w:val="004B4A33"/>
    <w:rsid w:val="004C2F78"/>
    <w:rsid w:val="004C5E1B"/>
    <w:rsid w:val="004E1DD5"/>
    <w:rsid w:val="004F392D"/>
    <w:rsid w:val="004F4550"/>
    <w:rsid w:val="004F48FA"/>
    <w:rsid w:val="00500DAE"/>
    <w:rsid w:val="00502CE0"/>
    <w:rsid w:val="005048B5"/>
    <w:rsid w:val="00511D5E"/>
    <w:rsid w:val="00531C6C"/>
    <w:rsid w:val="0054254B"/>
    <w:rsid w:val="00542F7A"/>
    <w:rsid w:val="00576B76"/>
    <w:rsid w:val="00586D8C"/>
    <w:rsid w:val="00590016"/>
    <w:rsid w:val="005C2C4B"/>
    <w:rsid w:val="005C71CA"/>
    <w:rsid w:val="005D0E34"/>
    <w:rsid w:val="005E2F7C"/>
    <w:rsid w:val="005F4512"/>
    <w:rsid w:val="00606C86"/>
    <w:rsid w:val="006078C8"/>
    <w:rsid w:val="00610FAF"/>
    <w:rsid w:val="006512AE"/>
    <w:rsid w:val="00655E62"/>
    <w:rsid w:val="0067648A"/>
    <w:rsid w:val="006778E3"/>
    <w:rsid w:val="006873C8"/>
    <w:rsid w:val="006B6867"/>
    <w:rsid w:val="006C3737"/>
    <w:rsid w:val="006C430C"/>
    <w:rsid w:val="006D3FD3"/>
    <w:rsid w:val="006D4611"/>
    <w:rsid w:val="00706D60"/>
    <w:rsid w:val="00710767"/>
    <w:rsid w:val="007142D3"/>
    <w:rsid w:val="00726A27"/>
    <w:rsid w:val="007303D8"/>
    <w:rsid w:val="00731574"/>
    <w:rsid w:val="007331D7"/>
    <w:rsid w:val="0073372F"/>
    <w:rsid w:val="00733E78"/>
    <w:rsid w:val="007447BE"/>
    <w:rsid w:val="0074660B"/>
    <w:rsid w:val="00760010"/>
    <w:rsid w:val="00770E01"/>
    <w:rsid w:val="007A24CF"/>
    <w:rsid w:val="007E363C"/>
    <w:rsid w:val="007F5950"/>
    <w:rsid w:val="007F5DEB"/>
    <w:rsid w:val="007F5E5A"/>
    <w:rsid w:val="007F6337"/>
    <w:rsid w:val="00810492"/>
    <w:rsid w:val="00821A21"/>
    <w:rsid w:val="00826D6F"/>
    <w:rsid w:val="00831ADD"/>
    <w:rsid w:val="008327CF"/>
    <w:rsid w:val="0083702C"/>
    <w:rsid w:val="0085178B"/>
    <w:rsid w:val="00873804"/>
    <w:rsid w:val="00875493"/>
    <w:rsid w:val="00884470"/>
    <w:rsid w:val="008855EC"/>
    <w:rsid w:val="008877A1"/>
    <w:rsid w:val="008A68C8"/>
    <w:rsid w:val="008B18E1"/>
    <w:rsid w:val="008B678D"/>
    <w:rsid w:val="008D79E2"/>
    <w:rsid w:val="008E4CD9"/>
    <w:rsid w:val="008E68A6"/>
    <w:rsid w:val="008F4012"/>
    <w:rsid w:val="008F6805"/>
    <w:rsid w:val="00907F25"/>
    <w:rsid w:val="00930973"/>
    <w:rsid w:val="009335A5"/>
    <w:rsid w:val="00935132"/>
    <w:rsid w:val="00937DA8"/>
    <w:rsid w:val="0094457B"/>
    <w:rsid w:val="00962F39"/>
    <w:rsid w:val="0096777A"/>
    <w:rsid w:val="0097024E"/>
    <w:rsid w:val="00974552"/>
    <w:rsid w:val="009804A9"/>
    <w:rsid w:val="00987A87"/>
    <w:rsid w:val="0099002F"/>
    <w:rsid w:val="009B24E6"/>
    <w:rsid w:val="009B658F"/>
    <w:rsid w:val="009C2F51"/>
    <w:rsid w:val="009C36C5"/>
    <w:rsid w:val="009D7782"/>
    <w:rsid w:val="009E10BD"/>
    <w:rsid w:val="009F027A"/>
    <w:rsid w:val="009F08A3"/>
    <w:rsid w:val="009F1E69"/>
    <w:rsid w:val="009F2A80"/>
    <w:rsid w:val="00A11154"/>
    <w:rsid w:val="00A163B8"/>
    <w:rsid w:val="00A518CA"/>
    <w:rsid w:val="00A67774"/>
    <w:rsid w:val="00AA0E63"/>
    <w:rsid w:val="00AE3434"/>
    <w:rsid w:val="00AF200D"/>
    <w:rsid w:val="00AF69B3"/>
    <w:rsid w:val="00B01BDC"/>
    <w:rsid w:val="00B1245B"/>
    <w:rsid w:val="00B12A3A"/>
    <w:rsid w:val="00B36BEA"/>
    <w:rsid w:val="00B4786E"/>
    <w:rsid w:val="00B73C61"/>
    <w:rsid w:val="00B74E09"/>
    <w:rsid w:val="00B8244B"/>
    <w:rsid w:val="00B9702E"/>
    <w:rsid w:val="00B97DA0"/>
    <w:rsid w:val="00BA150D"/>
    <w:rsid w:val="00BA4112"/>
    <w:rsid w:val="00BB0C86"/>
    <w:rsid w:val="00BE71B2"/>
    <w:rsid w:val="00C00704"/>
    <w:rsid w:val="00C270AC"/>
    <w:rsid w:val="00C47447"/>
    <w:rsid w:val="00C628A6"/>
    <w:rsid w:val="00C6701C"/>
    <w:rsid w:val="00C7287A"/>
    <w:rsid w:val="00C82CDF"/>
    <w:rsid w:val="00C851FC"/>
    <w:rsid w:val="00C85251"/>
    <w:rsid w:val="00C974DB"/>
    <w:rsid w:val="00CA722F"/>
    <w:rsid w:val="00CB20C2"/>
    <w:rsid w:val="00CB2C44"/>
    <w:rsid w:val="00CC691B"/>
    <w:rsid w:val="00CE6792"/>
    <w:rsid w:val="00CF4053"/>
    <w:rsid w:val="00CF754B"/>
    <w:rsid w:val="00D25B00"/>
    <w:rsid w:val="00D26120"/>
    <w:rsid w:val="00D30329"/>
    <w:rsid w:val="00D63AFC"/>
    <w:rsid w:val="00D75333"/>
    <w:rsid w:val="00D92464"/>
    <w:rsid w:val="00DA25BD"/>
    <w:rsid w:val="00DA6894"/>
    <w:rsid w:val="00DB3B43"/>
    <w:rsid w:val="00DC487D"/>
    <w:rsid w:val="00DD6FFA"/>
    <w:rsid w:val="00DE219B"/>
    <w:rsid w:val="00DF2906"/>
    <w:rsid w:val="00E224E9"/>
    <w:rsid w:val="00E235E0"/>
    <w:rsid w:val="00E31A4E"/>
    <w:rsid w:val="00E33E6F"/>
    <w:rsid w:val="00E40E60"/>
    <w:rsid w:val="00E4321D"/>
    <w:rsid w:val="00E434BA"/>
    <w:rsid w:val="00E52A32"/>
    <w:rsid w:val="00E541C4"/>
    <w:rsid w:val="00E55C29"/>
    <w:rsid w:val="00E56998"/>
    <w:rsid w:val="00E638A2"/>
    <w:rsid w:val="00E653C0"/>
    <w:rsid w:val="00E7629E"/>
    <w:rsid w:val="00E8374D"/>
    <w:rsid w:val="00E930ED"/>
    <w:rsid w:val="00E96235"/>
    <w:rsid w:val="00EB318B"/>
    <w:rsid w:val="00EB5FEA"/>
    <w:rsid w:val="00EC4394"/>
    <w:rsid w:val="00EE4B2E"/>
    <w:rsid w:val="00EF0102"/>
    <w:rsid w:val="00F01492"/>
    <w:rsid w:val="00F05AE5"/>
    <w:rsid w:val="00F10AB7"/>
    <w:rsid w:val="00F24147"/>
    <w:rsid w:val="00F2621C"/>
    <w:rsid w:val="00F421C1"/>
    <w:rsid w:val="00F43844"/>
    <w:rsid w:val="00F5245D"/>
    <w:rsid w:val="00F71A61"/>
    <w:rsid w:val="00F8469E"/>
    <w:rsid w:val="00F8576E"/>
    <w:rsid w:val="00F90700"/>
    <w:rsid w:val="00F96C55"/>
    <w:rsid w:val="00F9744C"/>
    <w:rsid w:val="00FA212A"/>
    <w:rsid w:val="00FC75F7"/>
    <w:rsid w:val="00FD6CEF"/>
    <w:rsid w:val="00FE11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2A9B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4588"/>
    <w:pPr>
      <w:jc w:val="both"/>
    </w:pPr>
    <w:rPr>
      <w:color w:val="11232B" w:themeColor="accent3" w:themeShade="80"/>
      <w:sz w:val="24"/>
    </w:rPr>
  </w:style>
  <w:style w:type="paragraph" w:styleId="Heading1">
    <w:name w:val="heading 1"/>
    <w:basedOn w:val="Normal"/>
    <w:next w:val="Normal"/>
    <w:link w:val="Heading1Char"/>
    <w:uiPriority w:val="9"/>
    <w:qFormat/>
    <w:rsid w:val="00E33E6F"/>
    <w:pPr>
      <w:keepNext/>
      <w:keepLines/>
      <w:spacing w:after="720"/>
      <w:outlineLvl w:val="0"/>
    </w:pPr>
    <w:rPr>
      <w:rFonts w:asciiTheme="majorHAnsi" w:eastAsiaTheme="majorEastAsia" w:hAnsiTheme="majorHAnsi" w:cs="Segoe UI"/>
      <w:caps/>
      <w:color w:val="D73A2C" w:themeColor="accent1"/>
      <w:spacing w:val="20"/>
      <w:sz w:val="72"/>
      <w:szCs w:val="72"/>
    </w:rPr>
  </w:style>
  <w:style w:type="paragraph" w:styleId="Heading2">
    <w:name w:val="heading 2"/>
    <w:basedOn w:val="Normal"/>
    <w:next w:val="Normal"/>
    <w:link w:val="Heading2Char"/>
    <w:uiPriority w:val="9"/>
    <w:qFormat/>
    <w:rsid w:val="006C3737"/>
    <w:pPr>
      <w:keepNext/>
      <w:keepLines/>
      <w:spacing w:before="40" w:after="0"/>
      <w:jc w:val="left"/>
      <w:outlineLvl w:val="1"/>
    </w:pPr>
    <w:rPr>
      <w:rFonts w:eastAsiaTheme="majorEastAsia" w:cs="Times New Roman (Headings CS)"/>
      <w:b/>
      <w:caps/>
      <w:color w:val="234756" w:themeColor="accent3"/>
      <w:spacing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F7A"/>
    <w:rPr>
      <w:color w:val="808080"/>
    </w:rPr>
  </w:style>
  <w:style w:type="character" w:customStyle="1" w:styleId="Heading1Char">
    <w:name w:val="Heading 1 Char"/>
    <w:basedOn w:val="DefaultParagraphFont"/>
    <w:link w:val="Heading1"/>
    <w:uiPriority w:val="9"/>
    <w:rsid w:val="00E33E6F"/>
    <w:rPr>
      <w:rFonts w:asciiTheme="majorHAnsi" w:eastAsiaTheme="majorEastAsia" w:hAnsiTheme="majorHAnsi" w:cs="Segoe UI"/>
      <w:caps/>
      <w:color w:val="D73A2C" w:themeColor="accent1"/>
      <w:spacing w:val="20"/>
      <w:sz w:val="72"/>
      <w:szCs w:val="72"/>
    </w:rPr>
  </w:style>
  <w:style w:type="paragraph" w:styleId="TOCHeading">
    <w:name w:val="TOC Heading"/>
    <w:basedOn w:val="Heading1"/>
    <w:next w:val="Normal"/>
    <w:uiPriority w:val="39"/>
    <w:unhideWhenUsed/>
    <w:qFormat/>
    <w:rsid w:val="008877A1"/>
    <w:pPr>
      <w:spacing w:line="720" w:lineRule="exact"/>
      <w:jc w:val="left"/>
      <w:outlineLvl w:val="9"/>
    </w:pPr>
  </w:style>
  <w:style w:type="paragraph" w:styleId="TOC1">
    <w:name w:val="toc 1"/>
    <w:basedOn w:val="Normal"/>
    <w:next w:val="Normal"/>
    <w:autoRedefine/>
    <w:uiPriority w:val="39"/>
    <w:rsid w:val="00907F25"/>
    <w:pPr>
      <w:tabs>
        <w:tab w:val="right" w:leader="dot" w:pos="9360"/>
      </w:tabs>
      <w:spacing w:after="100" w:line="240" w:lineRule="auto"/>
    </w:pPr>
  </w:style>
  <w:style w:type="character" w:styleId="Hyperlink">
    <w:name w:val="Hyperlink"/>
    <w:basedOn w:val="DefaultParagraphFont"/>
    <w:uiPriority w:val="99"/>
    <w:unhideWhenUsed/>
    <w:rsid w:val="00E96235"/>
    <w:rPr>
      <w:color w:val="0563C1" w:themeColor="hyperlink"/>
      <w:u w:val="single"/>
    </w:rPr>
  </w:style>
  <w:style w:type="paragraph" w:styleId="BalloonText">
    <w:name w:val="Balloon Text"/>
    <w:basedOn w:val="Normal"/>
    <w:link w:val="BalloonTextChar"/>
    <w:uiPriority w:val="99"/>
    <w:semiHidden/>
    <w:unhideWhenUsed/>
    <w:rsid w:val="00C852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251"/>
    <w:rPr>
      <w:rFonts w:ascii="Segoe UI" w:hAnsi="Segoe UI" w:cs="Segoe UI"/>
      <w:sz w:val="18"/>
      <w:szCs w:val="18"/>
    </w:rPr>
  </w:style>
  <w:style w:type="paragraph" w:styleId="NormalWeb">
    <w:name w:val="Normal (Web)"/>
    <w:basedOn w:val="Normal"/>
    <w:uiPriority w:val="99"/>
    <w:semiHidden/>
    <w:unhideWhenUsed/>
    <w:rsid w:val="00D92464"/>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6C3737"/>
    <w:rPr>
      <w:rFonts w:ascii="Corbel" w:eastAsiaTheme="majorEastAsia" w:hAnsi="Corbel" w:cs="Times New Roman (Headings CS)"/>
      <w:b/>
      <w:caps/>
      <w:color w:val="234756" w:themeColor="accent3"/>
      <w:spacing w:val="20"/>
      <w:sz w:val="20"/>
      <w:szCs w:val="26"/>
    </w:rPr>
  </w:style>
  <w:style w:type="paragraph" w:styleId="TOC2">
    <w:name w:val="toc 2"/>
    <w:basedOn w:val="Normal"/>
    <w:next w:val="Normal"/>
    <w:autoRedefine/>
    <w:uiPriority w:val="39"/>
    <w:rsid w:val="00EE4B2E"/>
    <w:pPr>
      <w:tabs>
        <w:tab w:val="right" w:leader="dot" w:pos="9360"/>
      </w:tabs>
      <w:spacing w:after="100" w:line="240" w:lineRule="auto"/>
      <w:ind w:left="216"/>
      <w:jc w:val="left"/>
    </w:pPr>
    <w:rPr>
      <w:rFonts w:cs="Times New Roman (Body CS)"/>
      <w:b/>
      <w:caps/>
      <w:color w:val="234756" w:themeColor="accent3"/>
      <w:spacing w:val="20"/>
      <w:sz w:val="20"/>
    </w:rPr>
  </w:style>
  <w:style w:type="paragraph" w:styleId="ListParagraph">
    <w:name w:val="List Paragraph"/>
    <w:basedOn w:val="Normal"/>
    <w:uiPriority w:val="34"/>
    <w:semiHidden/>
    <w:qFormat/>
    <w:rsid w:val="009B658F"/>
    <w:pPr>
      <w:ind w:left="720"/>
      <w:contextualSpacing/>
    </w:pPr>
  </w:style>
  <w:style w:type="paragraph" w:styleId="Header">
    <w:name w:val="header"/>
    <w:basedOn w:val="Normal"/>
    <w:link w:val="HeaderChar"/>
    <w:uiPriority w:val="99"/>
    <w:semiHidden/>
    <w:rsid w:val="00E653C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6701C"/>
  </w:style>
  <w:style w:type="paragraph" w:styleId="Footer">
    <w:name w:val="footer"/>
    <w:basedOn w:val="Normal"/>
    <w:link w:val="FooterChar"/>
    <w:uiPriority w:val="99"/>
    <w:semiHidden/>
    <w:rsid w:val="00A67774"/>
    <w:pPr>
      <w:spacing w:after="0" w:line="240" w:lineRule="auto"/>
      <w:jc w:val="right"/>
    </w:pPr>
    <w:rPr>
      <w:rFonts w:ascii="Bookman Old Style" w:hAnsi="Bookman Old Style"/>
      <w:color w:val="D73A2C" w:themeColor="accent1"/>
    </w:rPr>
  </w:style>
  <w:style w:type="character" w:customStyle="1" w:styleId="FooterChar">
    <w:name w:val="Footer Char"/>
    <w:basedOn w:val="DefaultParagraphFont"/>
    <w:link w:val="Footer"/>
    <w:uiPriority w:val="99"/>
    <w:semiHidden/>
    <w:rsid w:val="00EE4B2E"/>
    <w:rPr>
      <w:rFonts w:ascii="Bookman Old Style" w:hAnsi="Bookman Old Style"/>
      <w:color w:val="D73A2C" w:themeColor="accent1"/>
      <w:sz w:val="24"/>
    </w:rPr>
  </w:style>
  <w:style w:type="paragraph" w:styleId="ListBullet">
    <w:name w:val="List Bullet"/>
    <w:basedOn w:val="Normal"/>
    <w:uiPriority w:val="99"/>
    <w:rsid w:val="00D26120"/>
    <w:pPr>
      <w:numPr>
        <w:numId w:val="3"/>
      </w:numPr>
      <w:contextualSpacing/>
    </w:pPr>
  </w:style>
  <w:style w:type="paragraph" w:styleId="Subtitle">
    <w:name w:val="Subtitle"/>
    <w:basedOn w:val="Heading1"/>
    <w:next w:val="Normal"/>
    <w:link w:val="SubtitleChar"/>
    <w:uiPriority w:val="11"/>
    <w:qFormat/>
    <w:rsid w:val="00E33E6F"/>
    <w:pPr>
      <w:spacing w:line="240" w:lineRule="auto"/>
      <w:jc w:val="left"/>
    </w:pPr>
  </w:style>
  <w:style w:type="character" w:customStyle="1" w:styleId="SubtitleChar">
    <w:name w:val="Subtitle Char"/>
    <w:basedOn w:val="DefaultParagraphFont"/>
    <w:link w:val="Subtitle"/>
    <w:uiPriority w:val="11"/>
    <w:rsid w:val="00E33E6F"/>
    <w:rPr>
      <w:rFonts w:asciiTheme="majorHAnsi" w:eastAsiaTheme="majorEastAsia" w:hAnsiTheme="majorHAnsi" w:cs="Segoe UI"/>
      <w:caps/>
      <w:color w:val="D73A2C" w:themeColor="accent1"/>
      <w:spacing w:val="20"/>
      <w:sz w:val="72"/>
      <w:szCs w:val="72"/>
    </w:rPr>
  </w:style>
  <w:style w:type="paragraph" w:styleId="Title">
    <w:name w:val="Title"/>
    <w:basedOn w:val="Subtitle"/>
    <w:next w:val="Normal"/>
    <w:link w:val="TitleChar"/>
    <w:uiPriority w:val="10"/>
    <w:rsid w:val="00194A6B"/>
    <w:pPr>
      <w:spacing w:after="0"/>
    </w:pPr>
    <w:rPr>
      <w:sz w:val="130"/>
    </w:rPr>
  </w:style>
  <w:style w:type="character" w:customStyle="1" w:styleId="TitleChar">
    <w:name w:val="Title Char"/>
    <w:basedOn w:val="DefaultParagraphFont"/>
    <w:link w:val="Title"/>
    <w:uiPriority w:val="10"/>
    <w:rsid w:val="00194A6B"/>
    <w:rPr>
      <w:rFonts w:asciiTheme="majorHAnsi" w:eastAsiaTheme="majorEastAsia" w:hAnsiTheme="majorHAnsi" w:cs="Segoe UI"/>
      <w:caps/>
      <w:color w:val="D73A2C" w:themeColor="accent1"/>
      <w:spacing w:val="20"/>
      <w:sz w:val="130"/>
      <w:szCs w:val="40"/>
    </w:rPr>
  </w:style>
  <w:style w:type="table" w:styleId="TableGrid">
    <w:name w:val="Table Grid"/>
    <w:basedOn w:val="TableNormal"/>
    <w:uiPriority w:val="39"/>
    <w:rsid w:val="0099002F"/>
    <w:pPr>
      <w:spacing w:after="0" w:line="240" w:lineRule="auto"/>
    </w:pPr>
    <w:tblPr/>
  </w:style>
  <w:style w:type="paragraph" w:customStyle="1" w:styleId="Graphic">
    <w:name w:val="Graphic"/>
    <w:basedOn w:val="Normal"/>
    <w:next w:val="Normal"/>
    <w:link w:val="GraphicChar"/>
    <w:semiHidden/>
    <w:rsid w:val="005E2F7C"/>
    <w:pPr>
      <w:keepNext/>
    </w:pPr>
  </w:style>
  <w:style w:type="character" w:customStyle="1" w:styleId="GraphicChar">
    <w:name w:val="Graphic Char"/>
    <w:basedOn w:val="DefaultParagraphFont"/>
    <w:link w:val="Graphic"/>
    <w:semiHidden/>
    <w:rsid w:val="00EE4B2E"/>
    <w:rPr>
      <w:color w:val="11232B" w:themeColor="accent3" w:themeShade="80"/>
      <w:sz w:val="24"/>
    </w:rPr>
  </w:style>
  <w:style w:type="character" w:styleId="UnresolvedMention">
    <w:name w:val="Unresolved Mention"/>
    <w:basedOn w:val="DefaultParagraphFont"/>
    <w:uiPriority w:val="99"/>
    <w:semiHidden/>
    <w:unhideWhenUsed/>
    <w:rsid w:val="003A563E"/>
    <w:rPr>
      <w:color w:val="605E5C"/>
      <w:shd w:val="clear" w:color="auto" w:fill="E1DFDD"/>
    </w:rPr>
  </w:style>
  <w:style w:type="table" w:customStyle="1" w:styleId="Style1">
    <w:name w:val="Style1"/>
    <w:basedOn w:val="TableNormal"/>
    <w:uiPriority w:val="99"/>
    <w:rsid w:val="0099002F"/>
    <w:pPr>
      <w:spacing w:after="0" w:line="240" w:lineRule="auto"/>
    </w:pPr>
    <w:tblPr/>
  </w:style>
  <w:style w:type="table" w:customStyle="1" w:styleId="Style2">
    <w:name w:val="Style2"/>
    <w:basedOn w:val="TableNormal"/>
    <w:uiPriority w:val="99"/>
    <w:rsid w:val="0099002F"/>
    <w:pPr>
      <w:spacing w:after="0" w:line="240" w:lineRule="auto"/>
    </w:pPr>
    <w:rPr>
      <w:rFonts w:ascii="Bookman Old Style" w:hAnsi="Bookman Old Style"/>
      <w:color w:val="D73A2C" w:themeColor="accent1"/>
    </w:rPr>
    <w:tblPr/>
  </w:style>
  <w:style w:type="paragraph" w:customStyle="1" w:styleId="Author">
    <w:name w:val="Author"/>
    <w:basedOn w:val="Footer"/>
    <w:qFormat/>
    <w:rsid w:val="000D787A"/>
    <w:pPr>
      <w:jc w:val="left"/>
    </w:pPr>
    <w:rPr>
      <w:rFonts w:cs="Times New Roman (Body CS)"/>
      <w:caps/>
      <w:spacing w:val="20"/>
      <w:sz w:val="36"/>
    </w:rPr>
  </w:style>
  <w:style w:type="paragraph" w:customStyle="1" w:styleId="Style4">
    <w:name w:val="Style4"/>
    <w:basedOn w:val="TOC1"/>
    <w:semiHidden/>
    <w:rsid w:val="006C3737"/>
    <w:rPr>
      <w:rFonts w:cs="Times New Roman (Body CS)"/>
      <w:b/>
      <w:caps/>
      <w:color w:val="234756" w:themeColor="accent3"/>
      <w:spacing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3887">
      <w:bodyDiv w:val="1"/>
      <w:marLeft w:val="0"/>
      <w:marRight w:val="0"/>
      <w:marTop w:val="0"/>
      <w:marBottom w:val="0"/>
      <w:divBdr>
        <w:top w:val="none" w:sz="0" w:space="0" w:color="auto"/>
        <w:left w:val="none" w:sz="0" w:space="0" w:color="auto"/>
        <w:bottom w:val="none" w:sz="0" w:space="0" w:color="auto"/>
        <w:right w:val="none" w:sz="0" w:space="0" w:color="auto"/>
      </w:divBdr>
    </w:div>
    <w:div w:id="90586657">
      <w:bodyDiv w:val="1"/>
      <w:marLeft w:val="0"/>
      <w:marRight w:val="0"/>
      <w:marTop w:val="0"/>
      <w:marBottom w:val="0"/>
      <w:divBdr>
        <w:top w:val="none" w:sz="0" w:space="0" w:color="auto"/>
        <w:left w:val="none" w:sz="0" w:space="0" w:color="auto"/>
        <w:bottom w:val="none" w:sz="0" w:space="0" w:color="auto"/>
        <w:right w:val="none" w:sz="0" w:space="0" w:color="auto"/>
      </w:divBdr>
    </w:div>
    <w:div w:id="157694196">
      <w:bodyDiv w:val="1"/>
      <w:marLeft w:val="0"/>
      <w:marRight w:val="0"/>
      <w:marTop w:val="0"/>
      <w:marBottom w:val="0"/>
      <w:divBdr>
        <w:top w:val="none" w:sz="0" w:space="0" w:color="auto"/>
        <w:left w:val="none" w:sz="0" w:space="0" w:color="auto"/>
        <w:bottom w:val="none" w:sz="0" w:space="0" w:color="auto"/>
        <w:right w:val="none" w:sz="0" w:space="0" w:color="auto"/>
      </w:divBdr>
    </w:div>
    <w:div w:id="215044542">
      <w:bodyDiv w:val="1"/>
      <w:marLeft w:val="0"/>
      <w:marRight w:val="0"/>
      <w:marTop w:val="0"/>
      <w:marBottom w:val="0"/>
      <w:divBdr>
        <w:top w:val="none" w:sz="0" w:space="0" w:color="auto"/>
        <w:left w:val="none" w:sz="0" w:space="0" w:color="auto"/>
        <w:bottom w:val="none" w:sz="0" w:space="0" w:color="auto"/>
        <w:right w:val="none" w:sz="0" w:space="0" w:color="auto"/>
      </w:divBdr>
    </w:div>
    <w:div w:id="244799050">
      <w:bodyDiv w:val="1"/>
      <w:marLeft w:val="0"/>
      <w:marRight w:val="0"/>
      <w:marTop w:val="0"/>
      <w:marBottom w:val="0"/>
      <w:divBdr>
        <w:top w:val="none" w:sz="0" w:space="0" w:color="auto"/>
        <w:left w:val="none" w:sz="0" w:space="0" w:color="auto"/>
        <w:bottom w:val="none" w:sz="0" w:space="0" w:color="auto"/>
        <w:right w:val="none" w:sz="0" w:space="0" w:color="auto"/>
      </w:divBdr>
    </w:div>
    <w:div w:id="264730301">
      <w:bodyDiv w:val="1"/>
      <w:marLeft w:val="0"/>
      <w:marRight w:val="0"/>
      <w:marTop w:val="0"/>
      <w:marBottom w:val="0"/>
      <w:divBdr>
        <w:top w:val="none" w:sz="0" w:space="0" w:color="auto"/>
        <w:left w:val="none" w:sz="0" w:space="0" w:color="auto"/>
        <w:bottom w:val="none" w:sz="0" w:space="0" w:color="auto"/>
        <w:right w:val="none" w:sz="0" w:space="0" w:color="auto"/>
      </w:divBdr>
    </w:div>
    <w:div w:id="291519604">
      <w:bodyDiv w:val="1"/>
      <w:marLeft w:val="0"/>
      <w:marRight w:val="0"/>
      <w:marTop w:val="0"/>
      <w:marBottom w:val="0"/>
      <w:divBdr>
        <w:top w:val="none" w:sz="0" w:space="0" w:color="auto"/>
        <w:left w:val="none" w:sz="0" w:space="0" w:color="auto"/>
        <w:bottom w:val="none" w:sz="0" w:space="0" w:color="auto"/>
        <w:right w:val="none" w:sz="0" w:space="0" w:color="auto"/>
      </w:divBdr>
    </w:div>
    <w:div w:id="316426181">
      <w:bodyDiv w:val="1"/>
      <w:marLeft w:val="0"/>
      <w:marRight w:val="0"/>
      <w:marTop w:val="0"/>
      <w:marBottom w:val="0"/>
      <w:divBdr>
        <w:top w:val="none" w:sz="0" w:space="0" w:color="auto"/>
        <w:left w:val="none" w:sz="0" w:space="0" w:color="auto"/>
        <w:bottom w:val="none" w:sz="0" w:space="0" w:color="auto"/>
        <w:right w:val="none" w:sz="0" w:space="0" w:color="auto"/>
      </w:divBdr>
    </w:div>
    <w:div w:id="442186663">
      <w:bodyDiv w:val="1"/>
      <w:marLeft w:val="0"/>
      <w:marRight w:val="0"/>
      <w:marTop w:val="0"/>
      <w:marBottom w:val="0"/>
      <w:divBdr>
        <w:top w:val="none" w:sz="0" w:space="0" w:color="auto"/>
        <w:left w:val="none" w:sz="0" w:space="0" w:color="auto"/>
        <w:bottom w:val="none" w:sz="0" w:space="0" w:color="auto"/>
        <w:right w:val="none" w:sz="0" w:space="0" w:color="auto"/>
      </w:divBdr>
    </w:div>
    <w:div w:id="507257559">
      <w:bodyDiv w:val="1"/>
      <w:marLeft w:val="0"/>
      <w:marRight w:val="0"/>
      <w:marTop w:val="0"/>
      <w:marBottom w:val="0"/>
      <w:divBdr>
        <w:top w:val="none" w:sz="0" w:space="0" w:color="auto"/>
        <w:left w:val="none" w:sz="0" w:space="0" w:color="auto"/>
        <w:bottom w:val="none" w:sz="0" w:space="0" w:color="auto"/>
        <w:right w:val="none" w:sz="0" w:space="0" w:color="auto"/>
      </w:divBdr>
    </w:div>
    <w:div w:id="536628109">
      <w:bodyDiv w:val="1"/>
      <w:marLeft w:val="0"/>
      <w:marRight w:val="0"/>
      <w:marTop w:val="0"/>
      <w:marBottom w:val="0"/>
      <w:divBdr>
        <w:top w:val="none" w:sz="0" w:space="0" w:color="auto"/>
        <w:left w:val="none" w:sz="0" w:space="0" w:color="auto"/>
        <w:bottom w:val="none" w:sz="0" w:space="0" w:color="auto"/>
        <w:right w:val="none" w:sz="0" w:space="0" w:color="auto"/>
      </w:divBdr>
    </w:div>
    <w:div w:id="654722289">
      <w:bodyDiv w:val="1"/>
      <w:marLeft w:val="0"/>
      <w:marRight w:val="0"/>
      <w:marTop w:val="0"/>
      <w:marBottom w:val="0"/>
      <w:divBdr>
        <w:top w:val="none" w:sz="0" w:space="0" w:color="auto"/>
        <w:left w:val="none" w:sz="0" w:space="0" w:color="auto"/>
        <w:bottom w:val="none" w:sz="0" w:space="0" w:color="auto"/>
        <w:right w:val="none" w:sz="0" w:space="0" w:color="auto"/>
      </w:divBdr>
    </w:div>
    <w:div w:id="680938293">
      <w:bodyDiv w:val="1"/>
      <w:marLeft w:val="0"/>
      <w:marRight w:val="0"/>
      <w:marTop w:val="0"/>
      <w:marBottom w:val="0"/>
      <w:divBdr>
        <w:top w:val="none" w:sz="0" w:space="0" w:color="auto"/>
        <w:left w:val="none" w:sz="0" w:space="0" w:color="auto"/>
        <w:bottom w:val="none" w:sz="0" w:space="0" w:color="auto"/>
        <w:right w:val="none" w:sz="0" w:space="0" w:color="auto"/>
      </w:divBdr>
    </w:div>
    <w:div w:id="717322377">
      <w:bodyDiv w:val="1"/>
      <w:marLeft w:val="0"/>
      <w:marRight w:val="0"/>
      <w:marTop w:val="0"/>
      <w:marBottom w:val="0"/>
      <w:divBdr>
        <w:top w:val="none" w:sz="0" w:space="0" w:color="auto"/>
        <w:left w:val="none" w:sz="0" w:space="0" w:color="auto"/>
        <w:bottom w:val="none" w:sz="0" w:space="0" w:color="auto"/>
        <w:right w:val="none" w:sz="0" w:space="0" w:color="auto"/>
      </w:divBdr>
    </w:div>
    <w:div w:id="812912782">
      <w:bodyDiv w:val="1"/>
      <w:marLeft w:val="0"/>
      <w:marRight w:val="0"/>
      <w:marTop w:val="0"/>
      <w:marBottom w:val="0"/>
      <w:divBdr>
        <w:top w:val="none" w:sz="0" w:space="0" w:color="auto"/>
        <w:left w:val="none" w:sz="0" w:space="0" w:color="auto"/>
        <w:bottom w:val="none" w:sz="0" w:space="0" w:color="auto"/>
        <w:right w:val="none" w:sz="0" w:space="0" w:color="auto"/>
      </w:divBdr>
    </w:div>
    <w:div w:id="945160216">
      <w:bodyDiv w:val="1"/>
      <w:marLeft w:val="0"/>
      <w:marRight w:val="0"/>
      <w:marTop w:val="0"/>
      <w:marBottom w:val="0"/>
      <w:divBdr>
        <w:top w:val="none" w:sz="0" w:space="0" w:color="auto"/>
        <w:left w:val="none" w:sz="0" w:space="0" w:color="auto"/>
        <w:bottom w:val="none" w:sz="0" w:space="0" w:color="auto"/>
        <w:right w:val="none" w:sz="0" w:space="0" w:color="auto"/>
      </w:divBdr>
    </w:div>
    <w:div w:id="946346484">
      <w:bodyDiv w:val="1"/>
      <w:marLeft w:val="0"/>
      <w:marRight w:val="0"/>
      <w:marTop w:val="0"/>
      <w:marBottom w:val="0"/>
      <w:divBdr>
        <w:top w:val="none" w:sz="0" w:space="0" w:color="auto"/>
        <w:left w:val="none" w:sz="0" w:space="0" w:color="auto"/>
        <w:bottom w:val="none" w:sz="0" w:space="0" w:color="auto"/>
        <w:right w:val="none" w:sz="0" w:space="0" w:color="auto"/>
      </w:divBdr>
    </w:div>
    <w:div w:id="948664343">
      <w:bodyDiv w:val="1"/>
      <w:marLeft w:val="0"/>
      <w:marRight w:val="0"/>
      <w:marTop w:val="0"/>
      <w:marBottom w:val="0"/>
      <w:divBdr>
        <w:top w:val="none" w:sz="0" w:space="0" w:color="auto"/>
        <w:left w:val="none" w:sz="0" w:space="0" w:color="auto"/>
        <w:bottom w:val="none" w:sz="0" w:space="0" w:color="auto"/>
        <w:right w:val="none" w:sz="0" w:space="0" w:color="auto"/>
      </w:divBdr>
    </w:div>
    <w:div w:id="1047686164">
      <w:bodyDiv w:val="1"/>
      <w:marLeft w:val="0"/>
      <w:marRight w:val="0"/>
      <w:marTop w:val="0"/>
      <w:marBottom w:val="0"/>
      <w:divBdr>
        <w:top w:val="none" w:sz="0" w:space="0" w:color="auto"/>
        <w:left w:val="none" w:sz="0" w:space="0" w:color="auto"/>
        <w:bottom w:val="none" w:sz="0" w:space="0" w:color="auto"/>
        <w:right w:val="none" w:sz="0" w:space="0" w:color="auto"/>
      </w:divBdr>
    </w:div>
    <w:div w:id="1125848010">
      <w:bodyDiv w:val="1"/>
      <w:marLeft w:val="0"/>
      <w:marRight w:val="0"/>
      <w:marTop w:val="0"/>
      <w:marBottom w:val="0"/>
      <w:divBdr>
        <w:top w:val="none" w:sz="0" w:space="0" w:color="auto"/>
        <w:left w:val="none" w:sz="0" w:space="0" w:color="auto"/>
        <w:bottom w:val="none" w:sz="0" w:space="0" w:color="auto"/>
        <w:right w:val="none" w:sz="0" w:space="0" w:color="auto"/>
      </w:divBdr>
    </w:div>
    <w:div w:id="1164009797">
      <w:bodyDiv w:val="1"/>
      <w:marLeft w:val="0"/>
      <w:marRight w:val="0"/>
      <w:marTop w:val="0"/>
      <w:marBottom w:val="0"/>
      <w:divBdr>
        <w:top w:val="none" w:sz="0" w:space="0" w:color="auto"/>
        <w:left w:val="none" w:sz="0" w:space="0" w:color="auto"/>
        <w:bottom w:val="none" w:sz="0" w:space="0" w:color="auto"/>
        <w:right w:val="none" w:sz="0" w:space="0" w:color="auto"/>
      </w:divBdr>
    </w:div>
    <w:div w:id="1356888189">
      <w:bodyDiv w:val="1"/>
      <w:marLeft w:val="0"/>
      <w:marRight w:val="0"/>
      <w:marTop w:val="0"/>
      <w:marBottom w:val="0"/>
      <w:divBdr>
        <w:top w:val="none" w:sz="0" w:space="0" w:color="auto"/>
        <w:left w:val="none" w:sz="0" w:space="0" w:color="auto"/>
        <w:bottom w:val="none" w:sz="0" w:space="0" w:color="auto"/>
        <w:right w:val="none" w:sz="0" w:space="0" w:color="auto"/>
      </w:divBdr>
    </w:div>
    <w:div w:id="1359359192">
      <w:bodyDiv w:val="1"/>
      <w:marLeft w:val="0"/>
      <w:marRight w:val="0"/>
      <w:marTop w:val="0"/>
      <w:marBottom w:val="0"/>
      <w:divBdr>
        <w:top w:val="none" w:sz="0" w:space="0" w:color="auto"/>
        <w:left w:val="none" w:sz="0" w:space="0" w:color="auto"/>
        <w:bottom w:val="none" w:sz="0" w:space="0" w:color="auto"/>
        <w:right w:val="none" w:sz="0" w:space="0" w:color="auto"/>
      </w:divBdr>
    </w:div>
    <w:div w:id="1399329356">
      <w:bodyDiv w:val="1"/>
      <w:marLeft w:val="0"/>
      <w:marRight w:val="0"/>
      <w:marTop w:val="0"/>
      <w:marBottom w:val="0"/>
      <w:divBdr>
        <w:top w:val="none" w:sz="0" w:space="0" w:color="auto"/>
        <w:left w:val="none" w:sz="0" w:space="0" w:color="auto"/>
        <w:bottom w:val="none" w:sz="0" w:space="0" w:color="auto"/>
        <w:right w:val="none" w:sz="0" w:space="0" w:color="auto"/>
      </w:divBdr>
    </w:div>
    <w:div w:id="1469008573">
      <w:bodyDiv w:val="1"/>
      <w:marLeft w:val="0"/>
      <w:marRight w:val="0"/>
      <w:marTop w:val="0"/>
      <w:marBottom w:val="0"/>
      <w:divBdr>
        <w:top w:val="none" w:sz="0" w:space="0" w:color="auto"/>
        <w:left w:val="none" w:sz="0" w:space="0" w:color="auto"/>
        <w:bottom w:val="none" w:sz="0" w:space="0" w:color="auto"/>
        <w:right w:val="none" w:sz="0" w:space="0" w:color="auto"/>
      </w:divBdr>
    </w:div>
    <w:div w:id="1510825577">
      <w:bodyDiv w:val="1"/>
      <w:marLeft w:val="0"/>
      <w:marRight w:val="0"/>
      <w:marTop w:val="0"/>
      <w:marBottom w:val="0"/>
      <w:divBdr>
        <w:top w:val="none" w:sz="0" w:space="0" w:color="auto"/>
        <w:left w:val="none" w:sz="0" w:space="0" w:color="auto"/>
        <w:bottom w:val="none" w:sz="0" w:space="0" w:color="auto"/>
        <w:right w:val="none" w:sz="0" w:space="0" w:color="auto"/>
      </w:divBdr>
    </w:div>
    <w:div w:id="1536767469">
      <w:bodyDiv w:val="1"/>
      <w:marLeft w:val="0"/>
      <w:marRight w:val="0"/>
      <w:marTop w:val="0"/>
      <w:marBottom w:val="0"/>
      <w:divBdr>
        <w:top w:val="none" w:sz="0" w:space="0" w:color="auto"/>
        <w:left w:val="none" w:sz="0" w:space="0" w:color="auto"/>
        <w:bottom w:val="none" w:sz="0" w:space="0" w:color="auto"/>
        <w:right w:val="none" w:sz="0" w:space="0" w:color="auto"/>
      </w:divBdr>
    </w:div>
    <w:div w:id="1546405673">
      <w:bodyDiv w:val="1"/>
      <w:marLeft w:val="0"/>
      <w:marRight w:val="0"/>
      <w:marTop w:val="0"/>
      <w:marBottom w:val="0"/>
      <w:divBdr>
        <w:top w:val="none" w:sz="0" w:space="0" w:color="auto"/>
        <w:left w:val="none" w:sz="0" w:space="0" w:color="auto"/>
        <w:bottom w:val="none" w:sz="0" w:space="0" w:color="auto"/>
        <w:right w:val="none" w:sz="0" w:space="0" w:color="auto"/>
      </w:divBdr>
    </w:div>
    <w:div w:id="1671445522">
      <w:bodyDiv w:val="1"/>
      <w:marLeft w:val="0"/>
      <w:marRight w:val="0"/>
      <w:marTop w:val="0"/>
      <w:marBottom w:val="0"/>
      <w:divBdr>
        <w:top w:val="none" w:sz="0" w:space="0" w:color="auto"/>
        <w:left w:val="none" w:sz="0" w:space="0" w:color="auto"/>
        <w:bottom w:val="none" w:sz="0" w:space="0" w:color="auto"/>
        <w:right w:val="none" w:sz="0" w:space="0" w:color="auto"/>
      </w:divBdr>
    </w:div>
    <w:div w:id="1682312886">
      <w:bodyDiv w:val="1"/>
      <w:marLeft w:val="0"/>
      <w:marRight w:val="0"/>
      <w:marTop w:val="0"/>
      <w:marBottom w:val="0"/>
      <w:divBdr>
        <w:top w:val="none" w:sz="0" w:space="0" w:color="auto"/>
        <w:left w:val="none" w:sz="0" w:space="0" w:color="auto"/>
        <w:bottom w:val="none" w:sz="0" w:space="0" w:color="auto"/>
        <w:right w:val="none" w:sz="0" w:space="0" w:color="auto"/>
      </w:divBdr>
    </w:div>
    <w:div w:id="2046904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sha\AppData\Roaming\Microsoft\Templates\White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D0039288AB14E33BB2049E5BF7A1313"/>
        <w:category>
          <w:name w:val="General"/>
          <w:gallery w:val="placeholder"/>
        </w:category>
        <w:types>
          <w:type w:val="bbPlcHdr"/>
        </w:types>
        <w:behaviors>
          <w:behavior w:val="content"/>
        </w:behaviors>
        <w:guid w:val="{96D41886-9439-4DD7-8048-54FD31667C04}"/>
      </w:docPartPr>
      <w:docPartBody>
        <w:p w:rsidR="00306656" w:rsidRDefault="00BC3038">
          <w:r w:rsidRPr="00C851FC">
            <w:t>product</w:t>
          </w:r>
        </w:p>
      </w:docPartBody>
    </w:docPart>
    <w:docPart>
      <w:docPartPr>
        <w:name w:val="075A900180C24E60B6B35BF92ADB88DB"/>
        <w:category>
          <w:name w:val="General"/>
          <w:gallery w:val="placeholder"/>
        </w:category>
        <w:types>
          <w:type w:val="bbPlcHdr"/>
        </w:types>
        <w:behaviors>
          <w:behavior w:val="content"/>
        </w:behaviors>
        <w:guid w:val="{CCD572E9-85A3-4ABE-893C-F10E6F62579C}"/>
      </w:docPartPr>
      <w:docPartBody>
        <w:p w:rsidR="00306656" w:rsidRDefault="00BC3038">
          <w:pPr>
            <w:pStyle w:val="075A900180C24E60B6B35BF92ADB88DB"/>
          </w:pPr>
          <w:r w:rsidRPr="00C851FC">
            <w:t>review</w:t>
          </w:r>
        </w:p>
      </w:docPartBody>
    </w:docPart>
    <w:docPart>
      <w:docPartPr>
        <w:name w:val="8700AAF909E042D7BEB5C777123E4653"/>
        <w:category>
          <w:name w:val="General"/>
          <w:gallery w:val="placeholder"/>
        </w:category>
        <w:types>
          <w:type w:val="bbPlcHdr"/>
        </w:types>
        <w:behaviors>
          <w:behavior w:val="content"/>
        </w:behaviors>
        <w:guid w:val="{D0BFC01D-59FA-408F-8186-8DD39D87D104}"/>
      </w:docPartPr>
      <w:docPartBody>
        <w:p w:rsidR="00306656" w:rsidRDefault="00BC3038">
          <w:pPr>
            <w:pStyle w:val="8700AAF909E042D7BEB5C777123E4653"/>
          </w:pPr>
          <w:r w:rsidRPr="00194A6B">
            <w:t>Subtitle goes here</w:t>
          </w:r>
        </w:p>
      </w:docPartBody>
    </w:docPart>
    <w:docPart>
      <w:docPartPr>
        <w:name w:val="03117823272C462CB3847576FC6A2EC3"/>
        <w:category>
          <w:name w:val="General"/>
          <w:gallery w:val="placeholder"/>
        </w:category>
        <w:types>
          <w:type w:val="bbPlcHdr"/>
        </w:types>
        <w:behaviors>
          <w:behavior w:val="content"/>
        </w:behaviors>
        <w:guid w:val="{DC64E2B6-6838-45CA-88BA-1A8426D08764}"/>
      </w:docPartPr>
      <w:docPartBody>
        <w:p w:rsidR="00306656" w:rsidRDefault="00BC3038">
          <w:pPr>
            <w:pStyle w:val="D14A719E1BE84B57AE0C812B2478EC9C"/>
          </w:pPr>
          <w:r w:rsidRPr="00E33E6F">
            <w:t>introduction</w:t>
          </w:r>
        </w:p>
      </w:docPartBody>
    </w:docPart>
    <w:docPart>
      <w:docPartPr>
        <w:name w:val="D14A719E1BE84B57AE0C812B2478EC9C"/>
        <w:category>
          <w:name w:val="General"/>
          <w:gallery w:val="placeholder"/>
        </w:category>
        <w:types>
          <w:type w:val="bbPlcHdr"/>
        </w:types>
        <w:behaviors>
          <w:behavior w:val="content"/>
        </w:behaviors>
        <w:guid w:val="{09803E0B-5379-4F9D-BE38-F53F6D469D48}"/>
      </w:docPartPr>
      <w:docPartBody>
        <w:p w:rsidR="00306656" w:rsidRDefault="00BC3038">
          <w:pPr>
            <w:pStyle w:val="C6AE91877D0B4E8F882A3323FBB24BD8"/>
          </w:pPr>
          <w:r w:rsidRPr="00E33E6F">
            <w:t>methodology</w:t>
          </w:r>
        </w:p>
      </w:docPartBody>
    </w:docPart>
    <w:docPart>
      <w:docPartPr>
        <w:name w:val="8C4E45BE7AF643C98287B18B250747D7"/>
        <w:category>
          <w:name w:val="General"/>
          <w:gallery w:val="placeholder"/>
        </w:category>
        <w:types>
          <w:type w:val="bbPlcHdr"/>
        </w:types>
        <w:behaviors>
          <w:behavior w:val="content"/>
        </w:behaviors>
        <w:guid w:val="{95890A57-6FFA-4951-B347-89BA99FA519D}"/>
      </w:docPartPr>
      <w:docPartBody>
        <w:p w:rsidR="00AD5E35" w:rsidRDefault="00306656" w:rsidP="00306656">
          <w:r w:rsidRPr="008B18E1">
            <w:t>visual data</w:t>
          </w:r>
        </w:p>
      </w:docPartBody>
    </w:docPart>
    <w:docPart>
      <w:docPartPr>
        <w:name w:val="69855A9F88F648BFAA54B0FE267B205F"/>
        <w:category>
          <w:name w:val="General"/>
          <w:gallery w:val="placeholder"/>
        </w:category>
        <w:types>
          <w:type w:val="bbPlcHdr"/>
        </w:types>
        <w:behaviors>
          <w:behavior w:val="content"/>
        </w:behaviors>
        <w:guid w:val="{44021113-E212-4DB8-A13B-DE4E5FABDAF4}"/>
      </w:docPartPr>
      <w:docPartBody>
        <w:p w:rsidR="00AD5E35" w:rsidRDefault="00306656" w:rsidP="00306656">
          <w:r w:rsidRPr="00E33E6F">
            <w:t>methodology</w:t>
          </w:r>
        </w:p>
      </w:docPartBody>
    </w:docPart>
    <w:docPart>
      <w:docPartPr>
        <w:name w:val="B409BA9540A84F47892EE2F2792485C0"/>
        <w:category>
          <w:name w:val="General"/>
          <w:gallery w:val="placeholder"/>
        </w:category>
        <w:types>
          <w:type w:val="bbPlcHdr"/>
        </w:types>
        <w:behaviors>
          <w:behavior w:val="content"/>
        </w:behaviors>
        <w:guid w:val="{3A1FFDC1-4E54-47AF-A356-BBC0E7DF9E45}"/>
      </w:docPartPr>
      <w:docPartBody>
        <w:p w:rsidR="00AD5E35" w:rsidRDefault="00306656" w:rsidP="00306656">
          <w:r w:rsidRPr="00E33E6F">
            <w:t>methodology</w:t>
          </w:r>
        </w:p>
      </w:docPartBody>
    </w:docPart>
    <w:docPart>
      <w:docPartPr>
        <w:name w:val="933346AC7BD54E319886736514CB7E49"/>
        <w:category>
          <w:name w:val="General"/>
          <w:gallery w:val="placeholder"/>
        </w:category>
        <w:types>
          <w:type w:val="bbPlcHdr"/>
        </w:types>
        <w:behaviors>
          <w:behavior w:val="content"/>
        </w:behaviors>
        <w:guid w:val="{18D84236-425B-4185-A64E-E5B7B6D07659}"/>
      </w:docPartPr>
      <w:docPartBody>
        <w:p w:rsidR="00315656" w:rsidRDefault="003103CB" w:rsidP="003103CB">
          <w:pPr>
            <w:pStyle w:val="933346AC7BD54E319886736514CB7E49"/>
          </w:pPr>
          <w:r w:rsidRPr="00EE4B2E">
            <w:t>table of contents</w:t>
          </w:r>
        </w:p>
      </w:docPartBody>
    </w:docPart>
    <w:docPart>
      <w:docPartPr>
        <w:name w:val="1F39E3B959974E8086D174DD82998BBC"/>
        <w:category>
          <w:name w:val="General"/>
          <w:gallery w:val="placeholder"/>
        </w:category>
        <w:types>
          <w:type w:val="bbPlcHdr"/>
        </w:types>
        <w:behaviors>
          <w:behavior w:val="content"/>
        </w:behaviors>
        <w:guid w:val="{0EF5A842-A1B1-4C50-93FD-BB902C3D62B6}"/>
      </w:docPartPr>
      <w:docPartBody>
        <w:p w:rsidR="00126C24" w:rsidRDefault="00315656" w:rsidP="00315656">
          <w:pPr>
            <w:pStyle w:val="1F39E3B959974E8086D174DD82998BBC"/>
          </w:pPr>
          <w:r w:rsidRPr="008B18E1">
            <w:t>conclusion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E30"/>
    <w:rsid w:val="00092E30"/>
    <w:rsid w:val="00126C24"/>
    <w:rsid w:val="001E026F"/>
    <w:rsid w:val="00306656"/>
    <w:rsid w:val="003103CB"/>
    <w:rsid w:val="00315656"/>
    <w:rsid w:val="004019D7"/>
    <w:rsid w:val="006945D5"/>
    <w:rsid w:val="00A6656A"/>
    <w:rsid w:val="00AA7EA8"/>
    <w:rsid w:val="00AD5E35"/>
    <w:rsid w:val="00BC30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rsid w:val="00306656"/>
    <w:pPr>
      <w:keepNext/>
      <w:keepLines/>
      <w:spacing w:before="40" w:after="0"/>
      <w:outlineLvl w:val="1"/>
    </w:pPr>
    <w:rPr>
      <w:rFonts w:eastAsiaTheme="majorEastAsia" w:cs="Times New Roman (Headings CS)"/>
      <w:b/>
      <w:caps/>
      <w:color w:val="A5A5A5" w:themeColor="accent3"/>
      <w:spacing w:val="20"/>
      <w:sz w:val="24"/>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06656"/>
    <w:rPr>
      <w:rFonts w:eastAsiaTheme="majorEastAsia" w:cs="Times New Roman (Headings CS)"/>
      <w:b/>
      <w:caps/>
      <w:color w:val="A5A5A5" w:themeColor="accent3"/>
      <w:spacing w:val="20"/>
      <w:sz w:val="24"/>
      <w:szCs w:val="26"/>
      <w:lang w:val="en-US" w:eastAsia="en-US"/>
    </w:rPr>
  </w:style>
  <w:style w:type="paragraph" w:customStyle="1" w:styleId="075A900180C24E60B6B35BF92ADB88DB">
    <w:name w:val="075A900180C24E60B6B35BF92ADB88DB"/>
  </w:style>
  <w:style w:type="paragraph" w:customStyle="1" w:styleId="8700AAF909E042D7BEB5C777123E4653">
    <w:name w:val="8700AAF909E042D7BEB5C777123E4653"/>
  </w:style>
  <w:style w:type="paragraph" w:customStyle="1" w:styleId="D14A719E1BE84B57AE0C812B2478EC9C">
    <w:name w:val="D14A719E1BE84B57AE0C812B2478EC9C"/>
  </w:style>
  <w:style w:type="paragraph" w:customStyle="1" w:styleId="C6AE91877D0B4E8F882A3323FBB24BD8">
    <w:name w:val="C6AE91877D0B4E8F882A3323FBB24BD8"/>
  </w:style>
  <w:style w:type="paragraph" w:customStyle="1" w:styleId="933346AC7BD54E319886736514CB7E49">
    <w:name w:val="933346AC7BD54E319886736514CB7E49"/>
    <w:rsid w:val="003103CB"/>
  </w:style>
  <w:style w:type="paragraph" w:customStyle="1" w:styleId="1F39E3B959974E8086D174DD82998BBC">
    <w:name w:val="1F39E3B959974E8086D174DD82998BBC"/>
    <w:rsid w:val="003156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Whitepaper">
      <a:dk1>
        <a:srgbClr val="000000"/>
      </a:dk1>
      <a:lt1>
        <a:srgbClr val="FFFFFF"/>
      </a:lt1>
      <a:dk2>
        <a:srgbClr val="44546A"/>
      </a:dk2>
      <a:lt2>
        <a:srgbClr val="E7E6E6"/>
      </a:lt2>
      <a:accent1>
        <a:srgbClr val="D73A2C"/>
      </a:accent1>
      <a:accent2>
        <a:srgbClr val="FFF9F2"/>
      </a:accent2>
      <a:accent3>
        <a:srgbClr val="234756"/>
      </a:accent3>
      <a:accent4>
        <a:srgbClr val="DD933B"/>
      </a:accent4>
      <a:accent5>
        <a:srgbClr val="E3B568"/>
      </a:accent5>
      <a:accent6>
        <a:srgbClr val="96A8B4"/>
      </a:accent6>
      <a:hlink>
        <a:srgbClr val="0563C1"/>
      </a:hlink>
      <a:folHlink>
        <a:srgbClr val="954F72"/>
      </a:folHlink>
    </a:clrScheme>
    <a:fontScheme name="Custom 13">
      <a:majorFont>
        <a:latin typeface="Bookman Old Style"/>
        <a:ea typeface=""/>
        <a:cs typeface=""/>
      </a:majorFont>
      <a:minorFont>
        <a:latin typeface="Corbe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93133F7-06A9-4653-A127-20B6F4D32637}">
  <ds:schemaRefs>
    <ds:schemaRef ds:uri="http://schemas.openxmlformats.org/officeDocument/2006/bibliography"/>
  </ds:schemaRefs>
</ds:datastoreItem>
</file>

<file path=customXml/itemProps2.xml><?xml version="1.0" encoding="utf-8"?>
<ds:datastoreItem xmlns:ds="http://schemas.openxmlformats.org/officeDocument/2006/customXml" ds:itemID="{16504D4B-06F4-4165-A03A-EA06E5C9D79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D2B884FF-26B5-42F6-A58B-11BF2520E1E8}">
  <ds:schemaRefs>
    <ds:schemaRef ds:uri="http://schemas.microsoft.com/sharepoint/v3/contenttype/forms"/>
  </ds:schemaRefs>
</ds:datastoreItem>
</file>

<file path=customXml/itemProps4.xml><?xml version="1.0" encoding="utf-8"?>
<ds:datastoreItem xmlns:ds="http://schemas.openxmlformats.org/officeDocument/2006/customXml" ds:itemID="{FF9A9759-A7AE-4004-BBA6-8AE6BDDC3F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Whitepaper.dotx</Template>
  <TotalTime>0</TotalTime>
  <Pages>58</Pages>
  <Words>13494</Words>
  <Characters>76916</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2024-02-07T13:25:00Z</dcterms:created>
  <dcterms:modified xsi:type="dcterms:W3CDTF">2024-02-08T16:02:00Z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